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A00" w:rsidRDefault="00F81B4D" w:rsidP="00FE078C">
      <w:pPr>
        <w:rPr>
          <w:b/>
        </w:rPr>
      </w:pPr>
      <w:r>
        <w:rPr>
          <w:b/>
          <w:spacing w:val="-1"/>
        </w:rPr>
        <w:t xml:space="preserve">   </w:t>
      </w:r>
      <w:r w:rsidR="005E2A00" w:rsidRPr="006C54A5">
        <w:rPr>
          <w:b/>
          <w:spacing w:val="-1"/>
        </w:rPr>
        <w:t>M</w:t>
      </w:r>
      <w:r w:rsidR="005E2A00" w:rsidRPr="006C54A5">
        <w:rPr>
          <w:b/>
        </w:rPr>
        <w:t>E</w:t>
      </w:r>
      <w:r w:rsidR="005E2A00" w:rsidRPr="006C54A5">
        <w:rPr>
          <w:b/>
          <w:spacing w:val="-1"/>
        </w:rPr>
        <w:t>D</w:t>
      </w:r>
      <w:r w:rsidR="005E2A00" w:rsidRPr="006C54A5">
        <w:rPr>
          <w:b/>
          <w:spacing w:val="1"/>
        </w:rPr>
        <w:t>I</w:t>
      </w:r>
      <w:r w:rsidR="005E2A00" w:rsidRPr="006C54A5">
        <w:rPr>
          <w:rFonts w:cs="Kokila"/>
          <w:b/>
          <w:bCs/>
          <w:cs/>
          <w:lang w:bidi="hi-IN"/>
        </w:rPr>
        <w:t>-</w:t>
      </w:r>
      <w:r w:rsidR="005E2A00" w:rsidRPr="006C54A5">
        <w:rPr>
          <w:b/>
          <w:spacing w:val="-1"/>
        </w:rPr>
        <w:t>CAP</w:t>
      </w:r>
      <w:r w:rsidR="005E2A00" w:rsidRPr="006C54A5">
        <w:rPr>
          <w:b/>
        </w:rPr>
        <w:t>S INS</w:t>
      </w:r>
      <w:r w:rsidR="005E2A00" w:rsidRPr="006C54A5">
        <w:rPr>
          <w:b/>
          <w:spacing w:val="-1"/>
        </w:rPr>
        <w:t>TI</w:t>
      </w:r>
      <w:r w:rsidR="005E2A00" w:rsidRPr="006C54A5">
        <w:rPr>
          <w:b/>
        </w:rPr>
        <w:t>T</w:t>
      </w:r>
      <w:r w:rsidR="005E2A00" w:rsidRPr="006C54A5">
        <w:rPr>
          <w:b/>
          <w:spacing w:val="-1"/>
        </w:rPr>
        <w:t>U</w:t>
      </w:r>
      <w:r w:rsidR="005E2A00" w:rsidRPr="006C54A5">
        <w:rPr>
          <w:b/>
        </w:rPr>
        <w:t xml:space="preserve">TE </w:t>
      </w:r>
      <w:r w:rsidR="005E2A00" w:rsidRPr="006C54A5">
        <w:rPr>
          <w:b/>
          <w:spacing w:val="-1"/>
        </w:rPr>
        <w:t>O</w:t>
      </w:r>
      <w:r w:rsidR="005E2A00" w:rsidRPr="006C54A5">
        <w:rPr>
          <w:b/>
        </w:rPr>
        <w:t>F TE</w:t>
      </w:r>
      <w:r w:rsidR="005E2A00" w:rsidRPr="006C54A5">
        <w:rPr>
          <w:b/>
          <w:spacing w:val="-2"/>
        </w:rPr>
        <w:t>C</w:t>
      </w:r>
      <w:r w:rsidR="005E2A00" w:rsidRPr="006C54A5">
        <w:rPr>
          <w:b/>
        </w:rPr>
        <w:t>H</w:t>
      </w:r>
      <w:r w:rsidR="005E2A00" w:rsidRPr="006C54A5">
        <w:rPr>
          <w:b/>
          <w:spacing w:val="-1"/>
        </w:rPr>
        <w:t>N</w:t>
      </w:r>
      <w:r w:rsidR="005E2A00" w:rsidRPr="006C54A5">
        <w:rPr>
          <w:b/>
        </w:rPr>
        <w:t xml:space="preserve">OLOGY </w:t>
      </w:r>
      <w:r w:rsidR="005E2A00" w:rsidRPr="006C54A5">
        <w:rPr>
          <w:b/>
          <w:spacing w:val="-2"/>
        </w:rPr>
        <w:t>A</w:t>
      </w:r>
      <w:r w:rsidR="005E2A00" w:rsidRPr="006C54A5">
        <w:rPr>
          <w:b/>
          <w:spacing w:val="-1"/>
        </w:rPr>
        <w:t>N</w:t>
      </w:r>
      <w:r w:rsidR="005E2A00" w:rsidRPr="006C54A5">
        <w:rPr>
          <w:b/>
        </w:rPr>
        <w:t xml:space="preserve">D </w:t>
      </w:r>
      <w:r w:rsidR="005E2A00" w:rsidRPr="006C54A5">
        <w:rPr>
          <w:b/>
          <w:spacing w:val="-2"/>
        </w:rPr>
        <w:t>M</w:t>
      </w:r>
      <w:r w:rsidR="005E2A00" w:rsidRPr="006C54A5">
        <w:rPr>
          <w:b/>
          <w:spacing w:val="1"/>
        </w:rPr>
        <w:t>A</w:t>
      </w:r>
      <w:r w:rsidR="005E2A00" w:rsidRPr="006C54A5">
        <w:rPr>
          <w:b/>
          <w:spacing w:val="-1"/>
        </w:rPr>
        <w:t>NA</w:t>
      </w:r>
      <w:r w:rsidR="005E2A00" w:rsidRPr="006C54A5">
        <w:rPr>
          <w:b/>
        </w:rPr>
        <w:t>GE</w:t>
      </w:r>
      <w:r w:rsidR="005E2A00" w:rsidRPr="006C54A5">
        <w:rPr>
          <w:b/>
          <w:spacing w:val="-1"/>
        </w:rPr>
        <w:t>M</w:t>
      </w:r>
      <w:r w:rsidR="005E2A00" w:rsidRPr="006C54A5">
        <w:rPr>
          <w:b/>
        </w:rPr>
        <w:t>E</w:t>
      </w:r>
      <w:r w:rsidR="005E2A00" w:rsidRPr="006C54A5">
        <w:rPr>
          <w:b/>
          <w:spacing w:val="-1"/>
        </w:rPr>
        <w:t>N</w:t>
      </w:r>
      <w:r w:rsidR="005E2A00" w:rsidRPr="006C54A5">
        <w:rPr>
          <w:b/>
        </w:rPr>
        <w:t>T, INDORE</w:t>
      </w:r>
    </w:p>
    <w:p w:rsidR="00195BE1" w:rsidRPr="006C54A5" w:rsidRDefault="00195BE1" w:rsidP="00FE078C">
      <w:pPr>
        <w:rPr>
          <w:b/>
        </w:rPr>
      </w:pPr>
    </w:p>
    <w:p w:rsidR="005E2A00" w:rsidRDefault="005E2A00" w:rsidP="005E2A00">
      <w:pPr>
        <w:pStyle w:val="NoSpacing"/>
        <w:spacing w:before="120" w:after="120" w:line="360" w:lineRule="auto"/>
        <w:jc w:val="center"/>
      </w:pPr>
      <w:r>
        <w:rPr>
          <w:noProof/>
        </w:rPr>
        <w:drawing>
          <wp:inline distT="0" distB="0" distL="0" distR="0">
            <wp:extent cx="2028825" cy="15842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47313" cy="1598646"/>
                    </a:xfrm>
                    <a:prstGeom prst="rect">
                      <a:avLst/>
                    </a:prstGeom>
                    <a:noFill/>
                    <a:ln w="9525">
                      <a:noFill/>
                      <a:miter lim="800000"/>
                      <a:headEnd/>
                      <a:tailEnd/>
                    </a:ln>
                  </pic:spPr>
                </pic:pic>
              </a:graphicData>
            </a:graphic>
          </wp:inline>
        </w:drawing>
      </w:r>
      <w:r w:rsidR="00253BFA">
        <w:t xml:space="preserve"> </w:t>
      </w:r>
    </w:p>
    <w:p w:rsidR="005E2A00" w:rsidRPr="0033788C" w:rsidRDefault="005E2A00" w:rsidP="00B23C07">
      <w:pPr>
        <w:jc w:val="center"/>
      </w:pPr>
      <w:r w:rsidRPr="0033788C">
        <w:t xml:space="preserve">A </w:t>
      </w:r>
      <w:r w:rsidR="00E033E6">
        <w:t>Major</w:t>
      </w:r>
      <w:r w:rsidR="000E2F56">
        <w:t xml:space="preserve"> Project</w:t>
      </w:r>
    </w:p>
    <w:p w:rsidR="005E2A00" w:rsidRDefault="005E2A00" w:rsidP="00B23C07">
      <w:pPr>
        <w:jc w:val="center"/>
      </w:pPr>
      <w:r w:rsidRPr="0033788C">
        <w:t>Submitted in partial fulfillment of the requirement for the award of Degree of</w:t>
      </w:r>
    </w:p>
    <w:p w:rsidR="005E2A00" w:rsidRDefault="005E2A00" w:rsidP="00B23C07">
      <w:pPr>
        <w:jc w:val="center"/>
        <w:rPr>
          <w:b/>
        </w:rPr>
      </w:pPr>
      <w:r>
        <w:rPr>
          <w:b/>
        </w:rPr>
        <w:t>Bachelor of Engineering</w:t>
      </w:r>
      <w:r w:rsidRPr="0033788C">
        <w:rPr>
          <w:b/>
        </w:rPr>
        <w:t xml:space="preserve"> in </w:t>
      </w:r>
      <w:r w:rsidR="00583295">
        <w:rPr>
          <w:b/>
        </w:rPr>
        <w:t xml:space="preserve">Electronics and </w:t>
      </w:r>
      <w:r>
        <w:rPr>
          <w:b/>
        </w:rPr>
        <w:t>Communication</w:t>
      </w:r>
    </w:p>
    <w:p w:rsidR="00195BE1" w:rsidRDefault="00195BE1" w:rsidP="00B23C07">
      <w:pPr>
        <w:jc w:val="center"/>
        <w:rPr>
          <w:b/>
        </w:rPr>
      </w:pPr>
    </w:p>
    <w:p w:rsidR="005E2A00" w:rsidRDefault="00A34B11" w:rsidP="00B23C07">
      <w:pPr>
        <w:jc w:val="center"/>
        <w:rPr>
          <w:b/>
        </w:rPr>
      </w:pPr>
      <w:r>
        <w:rPr>
          <w:b/>
        </w:rPr>
        <w:t>CRYPTOGRAPHY USING SELECTIVE ENCRYPTION</w:t>
      </w:r>
    </w:p>
    <w:p w:rsidR="00195BE1" w:rsidRPr="00167B25" w:rsidRDefault="00195BE1" w:rsidP="00B23C07">
      <w:pPr>
        <w:jc w:val="center"/>
        <w:rPr>
          <w:b/>
        </w:rPr>
      </w:pPr>
    </w:p>
    <w:p w:rsidR="005E2A00" w:rsidRPr="00167B25" w:rsidRDefault="005E2A00" w:rsidP="00B23C07">
      <w:pPr>
        <w:pStyle w:val="NoSpacing"/>
        <w:spacing w:before="120" w:after="120" w:line="360" w:lineRule="auto"/>
        <w:jc w:val="center"/>
        <w:rPr>
          <w:sz w:val="28"/>
          <w:szCs w:val="28"/>
        </w:rPr>
      </w:pPr>
      <w:r>
        <w:rPr>
          <w:sz w:val="28"/>
          <w:szCs w:val="28"/>
        </w:rPr>
        <w:t>S</w:t>
      </w:r>
      <w:r>
        <w:rPr>
          <w:spacing w:val="1"/>
          <w:sz w:val="28"/>
          <w:szCs w:val="28"/>
        </w:rPr>
        <w:t>ub</w:t>
      </w:r>
      <w:r>
        <w:rPr>
          <w:spacing w:val="-5"/>
          <w:sz w:val="28"/>
          <w:szCs w:val="28"/>
        </w:rPr>
        <w:t>m</w:t>
      </w:r>
      <w:r>
        <w:rPr>
          <w:spacing w:val="1"/>
          <w:sz w:val="28"/>
          <w:szCs w:val="28"/>
        </w:rPr>
        <w:t>it</w:t>
      </w:r>
      <w:r>
        <w:rPr>
          <w:spacing w:val="-1"/>
          <w:sz w:val="28"/>
          <w:szCs w:val="28"/>
        </w:rPr>
        <w:t>t</w:t>
      </w:r>
      <w:r>
        <w:rPr>
          <w:sz w:val="28"/>
          <w:szCs w:val="28"/>
        </w:rPr>
        <w:t xml:space="preserve">ed </w:t>
      </w:r>
      <w:r>
        <w:rPr>
          <w:spacing w:val="1"/>
          <w:sz w:val="28"/>
          <w:szCs w:val="28"/>
        </w:rPr>
        <w:t>b</w:t>
      </w:r>
      <w:r>
        <w:rPr>
          <w:sz w:val="28"/>
          <w:szCs w:val="28"/>
        </w:rPr>
        <w:t>y</w:t>
      </w:r>
    </w:p>
    <w:p w:rsidR="005E2A00" w:rsidRDefault="00BC233A" w:rsidP="00B23C07">
      <w:pPr>
        <w:jc w:val="center"/>
        <w:rPr>
          <w:b/>
        </w:rPr>
      </w:pPr>
      <w:r>
        <w:rPr>
          <w:b/>
        </w:rPr>
        <w:t xml:space="preserve">Abhinav Jha </w:t>
      </w:r>
      <w:r>
        <w:rPr>
          <w:rFonts w:cs="Kokila"/>
          <w:b/>
          <w:bCs/>
          <w:cs/>
          <w:lang w:bidi="hi-IN"/>
        </w:rPr>
        <w:t>(</w:t>
      </w:r>
      <w:r>
        <w:rPr>
          <w:b/>
        </w:rPr>
        <w:t>0812</w:t>
      </w:r>
      <w:r w:rsidR="00D046D7">
        <w:rPr>
          <w:b/>
        </w:rPr>
        <w:t>EC</w:t>
      </w:r>
      <w:r>
        <w:rPr>
          <w:b/>
        </w:rPr>
        <w:t>141007</w:t>
      </w:r>
      <w:r>
        <w:rPr>
          <w:rFonts w:cs="Kokila"/>
          <w:b/>
          <w:bCs/>
          <w:cs/>
          <w:lang w:bidi="hi-IN"/>
        </w:rPr>
        <w:t>)</w:t>
      </w:r>
    </w:p>
    <w:p w:rsidR="00BC233A" w:rsidRDefault="00BC233A" w:rsidP="00B23C07">
      <w:pPr>
        <w:jc w:val="center"/>
        <w:rPr>
          <w:b/>
        </w:rPr>
      </w:pPr>
      <w:r>
        <w:rPr>
          <w:b/>
        </w:rPr>
        <w:t xml:space="preserve">Akshanshi Jain </w:t>
      </w:r>
      <w:r>
        <w:rPr>
          <w:rFonts w:cs="Kokila"/>
          <w:b/>
          <w:bCs/>
          <w:cs/>
          <w:lang w:bidi="hi-IN"/>
        </w:rPr>
        <w:t>(</w:t>
      </w:r>
      <w:r w:rsidR="00E83AC6">
        <w:rPr>
          <w:b/>
        </w:rPr>
        <w:t>0812EC</w:t>
      </w:r>
      <w:r>
        <w:rPr>
          <w:b/>
        </w:rPr>
        <w:t>141016</w:t>
      </w:r>
      <w:r>
        <w:rPr>
          <w:rFonts w:cs="Kokila"/>
          <w:b/>
          <w:bCs/>
          <w:cs/>
          <w:lang w:bidi="hi-IN"/>
        </w:rPr>
        <w:t>)</w:t>
      </w:r>
    </w:p>
    <w:p w:rsidR="00BC233A" w:rsidRDefault="004B6604" w:rsidP="00B23C07">
      <w:pPr>
        <w:jc w:val="center"/>
        <w:rPr>
          <w:b/>
        </w:rPr>
      </w:pPr>
      <w:r>
        <w:rPr>
          <w:b/>
        </w:rPr>
        <w:t>Akshita Pathak</w:t>
      </w:r>
      <w:r w:rsidR="00BC233A">
        <w:rPr>
          <w:b/>
        </w:rPr>
        <w:t xml:space="preserve"> </w:t>
      </w:r>
      <w:r w:rsidR="00BC233A">
        <w:rPr>
          <w:rFonts w:cs="Kokila"/>
          <w:b/>
          <w:bCs/>
          <w:cs/>
          <w:lang w:bidi="hi-IN"/>
        </w:rPr>
        <w:t>(</w:t>
      </w:r>
      <w:r w:rsidR="00E83AC6">
        <w:rPr>
          <w:b/>
        </w:rPr>
        <w:t>0812EC</w:t>
      </w:r>
      <w:r>
        <w:rPr>
          <w:b/>
        </w:rPr>
        <w:t>141019</w:t>
      </w:r>
      <w:r w:rsidR="00BC233A">
        <w:rPr>
          <w:rFonts w:cs="Kokila"/>
          <w:b/>
          <w:bCs/>
          <w:cs/>
          <w:lang w:bidi="hi-IN"/>
        </w:rPr>
        <w:t>)</w:t>
      </w:r>
    </w:p>
    <w:p w:rsidR="008D7C41" w:rsidRDefault="00BC233A" w:rsidP="00B23C07">
      <w:pPr>
        <w:jc w:val="center"/>
        <w:rPr>
          <w:rFonts w:cs="Kokila"/>
          <w:b/>
          <w:bCs/>
          <w:cs/>
          <w:lang w:bidi="hi-IN"/>
        </w:rPr>
      </w:pPr>
      <w:r>
        <w:rPr>
          <w:b/>
        </w:rPr>
        <w:t xml:space="preserve">Aman Thakur </w:t>
      </w:r>
      <w:r>
        <w:rPr>
          <w:rFonts w:cs="Kokila"/>
          <w:b/>
          <w:bCs/>
          <w:cs/>
          <w:lang w:bidi="hi-IN"/>
        </w:rPr>
        <w:t>(</w:t>
      </w:r>
      <w:r w:rsidR="00E83AC6">
        <w:rPr>
          <w:b/>
        </w:rPr>
        <w:t>0812EC</w:t>
      </w:r>
      <w:r>
        <w:rPr>
          <w:b/>
        </w:rPr>
        <w:t>141025</w:t>
      </w:r>
      <w:r>
        <w:rPr>
          <w:rFonts w:cs="Kokila"/>
          <w:b/>
          <w:bCs/>
          <w:cs/>
          <w:lang w:bidi="hi-IN"/>
        </w:rPr>
        <w:t>)</w:t>
      </w:r>
    </w:p>
    <w:p w:rsidR="00195BE1" w:rsidRDefault="00195BE1" w:rsidP="00B23C07">
      <w:pPr>
        <w:jc w:val="center"/>
        <w:rPr>
          <w:rFonts w:cs="Kokila"/>
          <w:b/>
          <w:bCs/>
          <w:lang w:bidi="hi-IN"/>
        </w:rPr>
      </w:pPr>
    </w:p>
    <w:p w:rsidR="005E2A00" w:rsidRPr="00167B25" w:rsidRDefault="005E2A00" w:rsidP="00B23C07">
      <w:pPr>
        <w:jc w:val="center"/>
        <w:rPr>
          <w:b/>
        </w:rPr>
      </w:pPr>
      <w:r w:rsidRPr="0051389D">
        <w:rPr>
          <w:b/>
        </w:rPr>
        <w:t>Elect</w:t>
      </w:r>
      <w:r w:rsidRPr="009643C0">
        <w:rPr>
          <w:b/>
        </w:rPr>
        <w:t>ron</w:t>
      </w:r>
      <w:r w:rsidRPr="0051389D">
        <w:rPr>
          <w:b/>
        </w:rPr>
        <w:t>ics a</w:t>
      </w:r>
      <w:r w:rsidRPr="009643C0">
        <w:rPr>
          <w:b/>
        </w:rPr>
        <w:t>n</w:t>
      </w:r>
      <w:r w:rsidRPr="0051389D">
        <w:rPr>
          <w:b/>
        </w:rPr>
        <w:t>d C</w:t>
      </w:r>
      <w:r w:rsidRPr="009643C0">
        <w:rPr>
          <w:b/>
        </w:rPr>
        <w:t>ommun</w:t>
      </w:r>
      <w:r w:rsidRPr="0051389D">
        <w:rPr>
          <w:b/>
        </w:rPr>
        <w:t>icati</w:t>
      </w:r>
      <w:r w:rsidRPr="009643C0">
        <w:rPr>
          <w:b/>
        </w:rPr>
        <w:t>o</w:t>
      </w:r>
      <w:r w:rsidRPr="0051389D">
        <w:rPr>
          <w:b/>
        </w:rPr>
        <w:t xml:space="preserve">n Engineering </w:t>
      </w:r>
      <w:r w:rsidRPr="009643C0">
        <w:rPr>
          <w:b/>
        </w:rPr>
        <w:t>Departmen</w:t>
      </w:r>
      <w:r w:rsidRPr="0051389D">
        <w:rPr>
          <w:b/>
        </w:rPr>
        <w:t>t</w:t>
      </w:r>
    </w:p>
    <w:p w:rsidR="005E2A00" w:rsidRPr="0051389D" w:rsidRDefault="005E2A00" w:rsidP="00B23C07">
      <w:pPr>
        <w:pStyle w:val="NoSpacing"/>
        <w:spacing w:before="120" w:after="120" w:line="360" w:lineRule="auto"/>
        <w:jc w:val="center"/>
        <w:rPr>
          <w:b/>
          <w:sz w:val="28"/>
          <w:szCs w:val="28"/>
        </w:rPr>
      </w:pPr>
      <w:r w:rsidRPr="0051389D">
        <w:rPr>
          <w:b/>
          <w:spacing w:val="-1"/>
          <w:sz w:val="28"/>
          <w:szCs w:val="28"/>
        </w:rPr>
        <w:t>M</w:t>
      </w:r>
      <w:r w:rsidRPr="0051389D">
        <w:rPr>
          <w:b/>
          <w:sz w:val="28"/>
          <w:szCs w:val="28"/>
        </w:rPr>
        <w:t>E</w:t>
      </w:r>
      <w:r w:rsidRPr="0051389D">
        <w:rPr>
          <w:b/>
          <w:spacing w:val="-1"/>
          <w:sz w:val="28"/>
          <w:szCs w:val="28"/>
        </w:rPr>
        <w:t>D</w:t>
      </w:r>
      <w:r w:rsidRPr="0051389D">
        <w:rPr>
          <w:b/>
          <w:spacing w:val="1"/>
          <w:sz w:val="28"/>
          <w:szCs w:val="28"/>
        </w:rPr>
        <w:t>I</w:t>
      </w:r>
      <w:r w:rsidRPr="0051389D">
        <w:rPr>
          <w:rFonts w:cs="Kokila"/>
          <w:b/>
          <w:bCs/>
          <w:sz w:val="28"/>
          <w:szCs w:val="28"/>
          <w:cs/>
          <w:lang w:bidi="hi-IN"/>
        </w:rPr>
        <w:t>-</w:t>
      </w:r>
      <w:r w:rsidRPr="0051389D">
        <w:rPr>
          <w:b/>
          <w:spacing w:val="-1"/>
          <w:sz w:val="28"/>
          <w:szCs w:val="28"/>
        </w:rPr>
        <w:t>CAP</w:t>
      </w:r>
      <w:r w:rsidRPr="0051389D">
        <w:rPr>
          <w:b/>
          <w:sz w:val="28"/>
          <w:szCs w:val="28"/>
        </w:rPr>
        <w:t>S INS</w:t>
      </w:r>
      <w:r w:rsidRPr="0051389D">
        <w:rPr>
          <w:b/>
          <w:spacing w:val="-1"/>
          <w:sz w:val="28"/>
          <w:szCs w:val="28"/>
        </w:rPr>
        <w:t>TI</w:t>
      </w:r>
      <w:r w:rsidRPr="0051389D">
        <w:rPr>
          <w:b/>
          <w:sz w:val="28"/>
          <w:szCs w:val="28"/>
        </w:rPr>
        <w:t>T</w:t>
      </w:r>
      <w:r w:rsidRPr="0051389D">
        <w:rPr>
          <w:b/>
          <w:spacing w:val="-1"/>
          <w:sz w:val="28"/>
          <w:szCs w:val="28"/>
        </w:rPr>
        <w:t>U</w:t>
      </w:r>
      <w:r w:rsidRPr="0051389D">
        <w:rPr>
          <w:b/>
          <w:sz w:val="28"/>
          <w:szCs w:val="28"/>
        </w:rPr>
        <w:t xml:space="preserve">TE </w:t>
      </w:r>
      <w:r w:rsidRPr="0051389D">
        <w:rPr>
          <w:b/>
          <w:spacing w:val="-1"/>
          <w:sz w:val="28"/>
          <w:szCs w:val="28"/>
        </w:rPr>
        <w:t>O</w:t>
      </w:r>
      <w:r w:rsidRPr="0051389D">
        <w:rPr>
          <w:b/>
          <w:sz w:val="28"/>
          <w:szCs w:val="28"/>
        </w:rPr>
        <w:t>F TE</w:t>
      </w:r>
      <w:r w:rsidRPr="0051389D">
        <w:rPr>
          <w:b/>
          <w:spacing w:val="-2"/>
          <w:sz w:val="28"/>
          <w:szCs w:val="28"/>
        </w:rPr>
        <w:t>C</w:t>
      </w:r>
      <w:r w:rsidRPr="0051389D">
        <w:rPr>
          <w:b/>
          <w:sz w:val="28"/>
          <w:szCs w:val="28"/>
        </w:rPr>
        <w:t>H</w:t>
      </w:r>
      <w:r w:rsidRPr="0051389D">
        <w:rPr>
          <w:b/>
          <w:spacing w:val="-1"/>
          <w:sz w:val="28"/>
          <w:szCs w:val="28"/>
        </w:rPr>
        <w:t>N</w:t>
      </w:r>
      <w:r w:rsidRPr="0051389D">
        <w:rPr>
          <w:b/>
          <w:sz w:val="28"/>
          <w:szCs w:val="28"/>
        </w:rPr>
        <w:t xml:space="preserve">OLOGY </w:t>
      </w:r>
      <w:r w:rsidRPr="0051389D">
        <w:rPr>
          <w:b/>
          <w:spacing w:val="-2"/>
          <w:sz w:val="28"/>
          <w:szCs w:val="28"/>
        </w:rPr>
        <w:t>A</w:t>
      </w:r>
      <w:r w:rsidRPr="0051389D">
        <w:rPr>
          <w:b/>
          <w:spacing w:val="-1"/>
          <w:sz w:val="28"/>
          <w:szCs w:val="28"/>
        </w:rPr>
        <w:t>N</w:t>
      </w:r>
      <w:r w:rsidRPr="0051389D">
        <w:rPr>
          <w:b/>
          <w:sz w:val="28"/>
          <w:szCs w:val="28"/>
        </w:rPr>
        <w:t xml:space="preserve">D </w:t>
      </w:r>
      <w:r w:rsidRPr="0051389D">
        <w:rPr>
          <w:b/>
          <w:spacing w:val="-2"/>
          <w:sz w:val="28"/>
          <w:szCs w:val="28"/>
        </w:rPr>
        <w:t>M</w:t>
      </w:r>
      <w:r w:rsidRPr="0051389D">
        <w:rPr>
          <w:b/>
          <w:spacing w:val="1"/>
          <w:sz w:val="28"/>
          <w:szCs w:val="28"/>
        </w:rPr>
        <w:t>A</w:t>
      </w:r>
      <w:r w:rsidRPr="0051389D">
        <w:rPr>
          <w:b/>
          <w:spacing w:val="-1"/>
          <w:sz w:val="28"/>
          <w:szCs w:val="28"/>
        </w:rPr>
        <w:t>NA</w:t>
      </w:r>
      <w:r w:rsidRPr="0051389D">
        <w:rPr>
          <w:b/>
          <w:sz w:val="28"/>
          <w:szCs w:val="28"/>
        </w:rPr>
        <w:t>GE</w:t>
      </w:r>
      <w:r w:rsidRPr="0051389D">
        <w:rPr>
          <w:b/>
          <w:spacing w:val="-1"/>
          <w:sz w:val="28"/>
          <w:szCs w:val="28"/>
        </w:rPr>
        <w:t>M</w:t>
      </w:r>
      <w:r w:rsidRPr="0051389D">
        <w:rPr>
          <w:b/>
          <w:sz w:val="28"/>
          <w:szCs w:val="28"/>
        </w:rPr>
        <w:t>E</w:t>
      </w:r>
      <w:r w:rsidRPr="0051389D">
        <w:rPr>
          <w:b/>
          <w:spacing w:val="-1"/>
          <w:sz w:val="28"/>
          <w:szCs w:val="28"/>
        </w:rPr>
        <w:t>N</w:t>
      </w:r>
      <w:r w:rsidRPr="0051389D">
        <w:rPr>
          <w:b/>
          <w:sz w:val="28"/>
          <w:szCs w:val="28"/>
        </w:rPr>
        <w:t>T</w:t>
      </w:r>
      <w:r w:rsidRPr="0051389D">
        <w:rPr>
          <w:b/>
          <w:spacing w:val="1"/>
          <w:sz w:val="28"/>
          <w:szCs w:val="28"/>
        </w:rPr>
        <w:t>I</w:t>
      </w:r>
      <w:r w:rsidRPr="0051389D">
        <w:rPr>
          <w:b/>
          <w:spacing w:val="-1"/>
          <w:sz w:val="28"/>
          <w:szCs w:val="28"/>
        </w:rPr>
        <w:t>ND</w:t>
      </w:r>
      <w:r w:rsidRPr="0051389D">
        <w:rPr>
          <w:b/>
          <w:sz w:val="28"/>
          <w:szCs w:val="28"/>
        </w:rPr>
        <w:t>O</w:t>
      </w:r>
      <w:r w:rsidRPr="0051389D">
        <w:rPr>
          <w:b/>
          <w:spacing w:val="-1"/>
          <w:sz w:val="28"/>
          <w:szCs w:val="28"/>
        </w:rPr>
        <w:t>R</w:t>
      </w:r>
      <w:r w:rsidRPr="0051389D">
        <w:rPr>
          <w:b/>
          <w:sz w:val="28"/>
          <w:szCs w:val="28"/>
        </w:rPr>
        <w:t>E</w:t>
      </w:r>
      <w:r w:rsidRPr="0051389D">
        <w:rPr>
          <w:rFonts w:cs="Kokila"/>
          <w:b/>
          <w:bCs/>
          <w:sz w:val="28"/>
          <w:szCs w:val="28"/>
          <w:cs/>
          <w:lang w:bidi="hi-IN"/>
        </w:rPr>
        <w:t xml:space="preserve">- </w:t>
      </w:r>
      <w:r w:rsidRPr="0051389D">
        <w:rPr>
          <w:b/>
          <w:spacing w:val="1"/>
          <w:sz w:val="28"/>
          <w:szCs w:val="28"/>
        </w:rPr>
        <w:t>4</w:t>
      </w:r>
      <w:r w:rsidRPr="0051389D">
        <w:rPr>
          <w:b/>
          <w:spacing w:val="-1"/>
          <w:sz w:val="28"/>
          <w:szCs w:val="28"/>
        </w:rPr>
        <w:t>53</w:t>
      </w:r>
      <w:r w:rsidRPr="0051389D">
        <w:rPr>
          <w:b/>
          <w:spacing w:val="1"/>
          <w:sz w:val="28"/>
          <w:szCs w:val="28"/>
        </w:rPr>
        <w:t>3</w:t>
      </w:r>
      <w:r w:rsidRPr="0051389D">
        <w:rPr>
          <w:b/>
          <w:spacing w:val="-1"/>
          <w:sz w:val="28"/>
          <w:szCs w:val="28"/>
        </w:rPr>
        <w:t>3</w:t>
      </w:r>
      <w:r w:rsidRPr="0051389D">
        <w:rPr>
          <w:b/>
          <w:sz w:val="28"/>
          <w:szCs w:val="28"/>
        </w:rPr>
        <w:t>1</w:t>
      </w:r>
    </w:p>
    <w:p w:rsidR="008D7C41" w:rsidRDefault="00906EC3" w:rsidP="00B23C07">
      <w:pPr>
        <w:jc w:val="center"/>
        <w:rPr>
          <w:b/>
        </w:rPr>
      </w:pPr>
      <w:r>
        <w:rPr>
          <w:b/>
        </w:rPr>
        <w:t>2017</w:t>
      </w:r>
      <w:r w:rsidR="005E2A00">
        <w:rPr>
          <w:rFonts w:cs="Kokila"/>
          <w:b/>
          <w:bCs/>
          <w:cs/>
          <w:lang w:bidi="hi-IN"/>
        </w:rPr>
        <w:t>-</w:t>
      </w:r>
      <w:r>
        <w:rPr>
          <w:b/>
        </w:rPr>
        <w:t>2018</w:t>
      </w:r>
    </w:p>
    <w:p w:rsidR="005C04D5" w:rsidRDefault="00F81B4D" w:rsidP="00FE078C">
      <w:pPr>
        <w:rPr>
          <w:b/>
        </w:rPr>
      </w:pPr>
      <w:r>
        <w:rPr>
          <w:b/>
          <w:spacing w:val="-1"/>
        </w:rPr>
        <w:lastRenderedPageBreak/>
        <w:t xml:space="preserve">   </w:t>
      </w:r>
      <w:r w:rsidR="005C04D5" w:rsidRPr="006C54A5">
        <w:rPr>
          <w:b/>
          <w:spacing w:val="-1"/>
        </w:rPr>
        <w:t>M</w:t>
      </w:r>
      <w:r w:rsidR="005C04D5" w:rsidRPr="006C54A5">
        <w:rPr>
          <w:b/>
        </w:rPr>
        <w:t>E</w:t>
      </w:r>
      <w:r w:rsidR="005C04D5" w:rsidRPr="006C54A5">
        <w:rPr>
          <w:b/>
          <w:spacing w:val="-1"/>
        </w:rPr>
        <w:t>D</w:t>
      </w:r>
      <w:r w:rsidR="005C04D5" w:rsidRPr="006C54A5">
        <w:rPr>
          <w:b/>
          <w:spacing w:val="1"/>
        </w:rPr>
        <w:t>I</w:t>
      </w:r>
      <w:r w:rsidR="005C04D5" w:rsidRPr="006C54A5">
        <w:rPr>
          <w:rFonts w:cs="Kokila"/>
          <w:b/>
          <w:bCs/>
          <w:cs/>
          <w:lang w:bidi="hi-IN"/>
        </w:rPr>
        <w:t>-</w:t>
      </w:r>
      <w:r w:rsidR="005C04D5" w:rsidRPr="006C54A5">
        <w:rPr>
          <w:b/>
          <w:spacing w:val="-1"/>
        </w:rPr>
        <w:t>CAP</w:t>
      </w:r>
      <w:r w:rsidR="005C04D5" w:rsidRPr="006C54A5">
        <w:rPr>
          <w:b/>
        </w:rPr>
        <w:t>S INS</w:t>
      </w:r>
      <w:r w:rsidR="005C04D5" w:rsidRPr="006C54A5">
        <w:rPr>
          <w:b/>
          <w:spacing w:val="-1"/>
        </w:rPr>
        <w:t>TI</w:t>
      </w:r>
      <w:r w:rsidR="005C04D5" w:rsidRPr="006C54A5">
        <w:rPr>
          <w:b/>
        </w:rPr>
        <w:t>T</w:t>
      </w:r>
      <w:r w:rsidR="005C04D5" w:rsidRPr="006C54A5">
        <w:rPr>
          <w:b/>
          <w:spacing w:val="-1"/>
        </w:rPr>
        <w:t>U</w:t>
      </w:r>
      <w:r w:rsidR="005C04D5" w:rsidRPr="006C54A5">
        <w:rPr>
          <w:b/>
        </w:rPr>
        <w:t xml:space="preserve">TE </w:t>
      </w:r>
      <w:r w:rsidR="005C04D5" w:rsidRPr="006C54A5">
        <w:rPr>
          <w:b/>
          <w:spacing w:val="-1"/>
        </w:rPr>
        <w:t>O</w:t>
      </w:r>
      <w:r w:rsidR="005C04D5" w:rsidRPr="006C54A5">
        <w:rPr>
          <w:b/>
        </w:rPr>
        <w:t>F TE</w:t>
      </w:r>
      <w:r w:rsidR="005C04D5" w:rsidRPr="006C54A5">
        <w:rPr>
          <w:b/>
          <w:spacing w:val="-2"/>
        </w:rPr>
        <w:t>C</w:t>
      </w:r>
      <w:r w:rsidR="005C04D5" w:rsidRPr="006C54A5">
        <w:rPr>
          <w:b/>
        </w:rPr>
        <w:t>H</w:t>
      </w:r>
      <w:r w:rsidR="005C04D5" w:rsidRPr="006C54A5">
        <w:rPr>
          <w:b/>
          <w:spacing w:val="-1"/>
        </w:rPr>
        <w:t>N</w:t>
      </w:r>
      <w:r w:rsidR="005C04D5" w:rsidRPr="006C54A5">
        <w:rPr>
          <w:b/>
        </w:rPr>
        <w:t xml:space="preserve">OLOGY </w:t>
      </w:r>
      <w:r w:rsidR="005C04D5" w:rsidRPr="006C54A5">
        <w:rPr>
          <w:b/>
          <w:spacing w:val="-2"/>
        </w:rPr>
        <w:t>A</w:t>
      </w:r>
      <w:r w:rsidR="005C04D5" w:rsidRPr="006C54A5">
        <w:rPr>
          <w:b/>
          <w:spacing w:val="-1"/>
        </w:rPr>
        <w:t>N</w:t>
      </w:r>
      <w:r w:rsidR="005C04D5" w:rsidRPr="006C54A5">
        <w:rPr>
          <w:b/>
        </w:rPr>
        <w:t xml:space="preserve">D </w:t>
      </w:r>
      <w:r w:rsidR="005C04D5" w:rsidRPr="006C54A5">
        <w:rPr>
          <w:b/>
          <w:spacing w:val="-2"/>
        </w:rPr>
        <w:t>M</w:t>
      </w:r>
      <w:r w:rsidR="005C04D5" w:rsidRPr="006C54A5">
        <w:rPr>
          <w:b/>
          <w:spacing w:val="1"/>
        </w:rPr>
        <w:t>A</w:t>
      </w:r>
      <w:r w:rsidR="005C04D5" w:rsidRPr="006C54A5">
        <w:rPr>
          <w:b/>
          <w:spacing w:val="-1"/>
        </w:rPr>
        <w:t>NA</w:t>
      </w:r>
      <w:r w:rsidR="005C04D5" w:rsidRPr="006C54A5">
        <w:rPr>
          <w:b/>
        </w:rPr>
        <w:t>GE</w:t>
      </w:r>
      <w:r w:rsidR="005C04D5" w:rsidRPr="006C54A5">
        <w:rPr>
          <w:b/>
          <w:spacing w:val="-1"/>
        </w:rPr>
        <w:t>M</w:t>
      </w:r>
      <w:r w:rsidR="005C04D5" w:rsidRPr="006C54A5">
        <w:rPr>
          <w:b/>
        </w:rPr>
        <w:t>E</w:t>
      </w:r>
      <w:r w:rsidR="005C04D5" w:rsidRPr="006C54A5">
        <w:rPr>
          <w:b/>
          <w:spacing w:val="-1"/>
        </w:rPr>
        <w:t>N</w:t>
      </w:r>
      <w:r w:rsidR="005C04D5" w:rsidRPr="006C54A5">
        <w:rPr>
          <w:b/>
        </w:rPr>
        <w:t>T</w:t>
      </w:r>
      <w:r w:rsidR="005765E7" w:rsidRPr="006C54A5">
        <w:rPr>
          <w:b/>
        </w:rPr>
        <w:t>, INDORE</w:t>
      </w:r>
    </w:p>
    <w:p w:rsidR="00195BE1" w:rsidRPr="006C54A5" w:rsidRDefault="00195BE1" w:rsidP="00FE078C">
      <w:pPr>
        <w:rPr>
          <w:b/>
        </w:rPr>
      </w:pPr>
    </w:p>
    <w:p w:rsidR="005C04D5" w:rsidRDefault="003F092C" w:rsidP="00167B25">
      <w:pPr>
        <w:pStyle w:val="NoSpacing"/>
        <w:spacing w:before="120" w:after="120" w:line="360" w:lineRule="auto"/>
        <w:jc w:val="center"/>
      </w:pPr>
      <w:r>
        <w:rPr>
          <w:noProof/>
        </w:rPr>
        <w:drawing>
          <wp:inline distT="0" distB="0" distL="0" distR="0">
            <wp:extent cx="2732405"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32405" cy="2133600"/>
                    </a:xfrm>
                    <a:prstGeom prst="rect">
                      <a:avLst/>
                    </a:prstGeom>
                    <a:noFill/>
                    <a:ln w="9525">
                      <a:noFill/>
                      <a:miter lim="800000"/>
                      <a:headEnd/>
                      <a:tailEnd/>
                    </a:ln>
                  </pic:spPr>
                </pic:pic>
              </a:graphicData>
            </a:graphic>
          </wp:inline>
        </w:drawing>
      </w:r>
    </w:p>
    <w:p w:rsidR="00233821" w:rsidRPr="0033788C" w:rsidRDefault="00233821" w:rsidP="00B23C07">
      <w:pPr>
        <w:jc w:val="center"/>
      </w:pPr>
      <w:r w:rsidRPr="0033788C">
        <w:t xml:space="preserve">A </w:t>
      </w:r>
      <w:r w:rsidR="00E033E6">
        <w:t>Major</w:t>
      </w:r>
      <w:r w:rsidR="000E2F56">
        <w:t xml:space="preserve"> Project</w:t>
      </w:r>
    </w:p>
    <w:p w:rsidR="00186C14" w:rsidRDefault="00233821" w:rsidP="00B23C07">
      <w:pPr>
        <w:jc w:val="center"/>
      </w:pPr>
      <w:r w:rsidRPr="0033788C">
        <w:t>Submitted in partial fulfillment of the requirement for the award of Degree of</w:t>
      </w:r>
    </w:p>
    <w:p w:rsidR="00233821" w:rsidRDefault="00186C14" w:rsidP="00B23C07">
      <w:pPr>
        <w:jc w:val="center"/>
        <w:rPr>
          <w:b/>
        </w:rPr>
      </w:pPr>
      <w:r>
        <w:rPr>
          <w:b/>
        </w:rPr>
        <w:t>Bachelor</w:t>
      </w:r>
      <w:r w:rsidR="00233821">
        <w:rPr>
          <w:b/>
        </w:rPr>
        <w:t xml:space="preserve"> of </w:t>
      </w:r>
      <w:r w:rsidR="00873DE7">
        <w:rPr>
          <w:b/>
        </w:rPr>
        <w:t>Engineering</w:t>
      </w:r>
      <w:r w:rsidR="00233821" w:rsidRPr="0033788C">
        <w:rPr>
          <w:b/>
        </w:rPr>
        <w:t xml:space="preserve"> in </w:t>
      </w:r>
      <w:r w:rsidR="00583295">
        <w:rPr>
          <w:b/>
        </w:rPr>
        <w:t>Electronics and</w:t>
      </w:r>
      <w:r w:rsidR="00B148B0">
        <w:rPr>
          <w:b/>
        </w:rPr>
        <w:t xml:space="preserve"> </w:t>
      </w:r>
      <w:r w:rsidR="00D3352C">
        <w:rPr>
          <w:b/>
        </w:rPr>
        <w:t>Co</w:t>
      </w:r>
      <w:r w:rsidR="00A62BC5">
        <w:rPr>
          <w:b/>
        </w:rPr>
        <w:t>mmunication</w:t>
      </w:r>
    </w:p>
    <w:p w:rsidR="00195BE1" w:rsidRDefault="00195BE1" w:rsidP="00B23C07">
      <w:pPr>
        <w:jc w:val="center"/>
        <w:rPr>
          <w:b/>
        </w:rPr>
      </w:pPr>
    </w:p>
    <w:p w:rsidR="00BC233A" w:rsidRDefault="00A34B11" w:rsidP="00B23C07">
      <w:pPr>
        <w:pStyle w:val="NoSpacing"/>
        <w:spacing w:before="120" w:after="120" w:line="360" w:lineRule="auto"/>
        <w:jc w:val="center"/>
        <w:rPr>
          <w:b/>
          <w:sz w:val="36"/>
        </w:rPr>
      </w:pPr>
      <w:r>
        <w:rPr>
          <w:b/>
          <w:sz w:val="36"/>
        </w:rPr>
        <w:t>CRYPTOGRAPHY USING SELECTIVE ENCRYPTION</w:t>
      </w:r>
    </w:p>
    <w:p w:rsidR="00B6158D" w:rsidRDefault="00B6158D" w:rsidP="00B23C07">
      <w:pPr>
        <w:pStyle w:val="NoSpacing"/>
        <w:spacing w:before="120" w:after="120" w:line="360" w:lineRule="auto"/>
        <w:jc w:val="center"/>
        <w:rPr>
          <w:sz w:val="28"/>
          <w:szCs w:val="28"/>
        </w:rPr>
      </w:pPr>
    </w:p>
    <w:p w:rsidR="00BC233A" w:rsidRDefault="005E2A00" w:rsidP="00B23C07">
      <w:pPr>
        <w:pStyle w:val="NoSpacing"/>
        <w:spacing w:before="120" w:after="120" w:line="360" w:lineRule="auto"/>
        <w:jc w:val="center"/>
        <w:rPr>
          <w:sz w:val="28"/>
          <w:szCs w:val="28"/>
        </w:rPr>
      </w:pPr>
      <w:r w:rsidRPr="005E2A00">
        <w:rPr>
          <w:sz w:val="28"/>
          <w:szCs w:val="28"/>
        </w:rPr>
        <w:t>Guided by</w:t>
      </w:r>
      <w:r w:rsidR="00BC233A">
        <w:rPr>
          <w:rFonts w:cs="Kokila"/>
          <w:sz w:val="28"/>
          <w:szCs w:val="28"/>
          <w:cs/>
          <w:lang w:bidi="hi-IN"/>
        </w:rPr>
        <w:t xml:space="preserve">: </w:t>
      </w:r>
      <w:r w:rsidR="00BC233A">
        <w:rPr>
          <w:sz w:val="28"/>
          <w:szCs w:val="28"/>
        </w:rPr>
        <w:t>MR</w:t>
      </w:r>
      <w:r w:rsidR="00BC233A">
        <w:rPr>
          <w:rFonts w:cs="Kokila"/>
          <w:sz w:val="28"/>
          <w:szCs w:val="28"/>
          <w:cs/>
          <w:lang w:bidi="hi-IN"/>
        </w:rPr>
        <w:t xml:space="preserve">. </w:t>
      </w:r>
      <w:r w:rsidR="00BC233A">
        <w:rPr>
          <w:sz w:val="28"/>
          <w:szCs w:val="28"/>
        </w:rPr>
        <w:t>HARIOM PATIDAR</w:t>
      </w:r>
    </w:p>
    <w:p w:rsidR="00BC233A" w:rsidRDefault="00BC233A" w:rsidP="00B23C07">
      <w:pPr>
        <w:pStyle w:val="NoSpacing"/>
        <w:spacing w:before="120" w:after="120" w:line="360" w:lineRule="auto"/>
        <w:jc w:val="center"/>
        <w:rPr>
          <w:sz w:val="28"/>
          <w:szCs w:val="28"/>
        </w:rPr>
      </w:pPr>
    </w:p>
    <w:p w:rsidR="005E2A00" w:rsidRDefault="005E2A00" w:rsidP="00B23C07">
      <w:pPr>
        <w:pStyle w:val="NoSpacing"/>
        <w:spacing w:before="120" w:after="120" w:line="360" w:lineRule="auto"/>
        <w:jc w:val="center"/>
        <w:rPr>
          <w:sz w:val="28"/>
          <w:szCs w:val="28"/>
        </w:rPr>
      </w:pPr>
      <w:r>
        <w:rPr>
          <w:sz w:val="28"/>
          <w:szCs w:val="28"/>
        </w:rPr>
        <w:t>Project Coordinator</w:t>
      </w:r>
      <w:r w:rsidR="00BC233A">
        <w:rPr>
          <w:rFonts w:cs="Kokila"/>
          <w:sz w:val="28"/>
          <w:szCs w:val="28"/>
          <w:cs/>
          <w:lang w:bidi="hi-IN"/>
        </w:rPr>
        <w:t xml:space="preserve">: </w:t>
      </w:r>
      <w:r w:rsidR="00BC233A">
        <w:rPr>
          <w:sz w:val="28"/>
          <w:szCs w:val="28"/>
        </w:rPr>
        <w:t>MR</w:t>
      </w:r>
      <w:r w:rsidR="00BC233A">
        <w:rPr>
          <w:rFonts w:cs="Kokila"/>
          <w:sz w:val="28"/>
          <w:szCs w:val="28"/>
          <w:cs/>
          <w:lang w:bidi="hi-IN"/>
        </w:rPr>
        <w:t xml:space="preserve">. </w:t>
      </w:r>
      <w:r w:rsidR="00BC233A">
        <w:rPr>
          <w:sz w:val="28"/>
          <w:szCs w:val="28"/>
        </w:rPr>
        <w:t>ANKIT SAXENA</w:t>
      </w:r>
    </w:p>
    <w:p w:rsidR="00195BE1" w:rsidRDefault="00195BE1" w:rsidP="00B23C07">
      <w:pPr>
        <w:pStyle w:val="NoSpacing"/>
        <w:spacing w:before="120" w:after="120" w:line="360" w:lineRule="auto"/>
        <w:jc w:val="center"/>
        <w:rPr>
          <w:sz w:val="28"/>
          <w:szCs w:val="28"/>
        </w:rPr>
      </w:pPr>
    </w:p>
    <w:p w:rsidR="005C04D5" w:rsidRPr="00167B25" w:rsidRDefault="005C04D5" w:rsidP="00B23C07">
      <w:pPr>
        <w:pStyle w:val="NoSpacing"/>
        <w:spacing w:before="120" w:after="120" w:line="360" w:lineRule="auto"/>
        <w:jc w:val="center"/>
        <w:rPr>
          <w:b/>
          <w:sz w:val="28"/>
          <w:szCs w:val="28"/>
        </w:rPr>
      </w:pPr>
      <w:r w:rsidRPr="0051389D">
        <w:rPr>
          <w:b/>
          <w:sz w:val="28"/>
          <w:szCs w:val="28"/>
        </w:rPr>
        <w:t>Elect</w:t>
      </w:r>
      <w:r w:rsidRPr="009643C0">
        <w:rPr>
          <w:b/>
          <w:sz w:val="28"/>
          <w:szCs w:val="28"/>
        </w:rPr>
        <w:t>ron</w:t>
      </w:r>
      <w:r w:rsidRPr="0051389D">
        <w:rPr>
          <w:b/>
          <w:sz w:val="28"/>
          <w:szCs w:val="28"/>
        </w:rPr>
        <w:t>ics a</w:t>
      </w:r>
      <w:r w:rsidRPr="009643C0">
        <w:rPr>
          <w:b/>
          <w:sz w:val="28"/>
          <w:szCs w:val="28"/>
        </w:rPr>
        <w:t>n</w:t>
      </w:r>
      <w:r w:rsidRPr="0051389D">
        <w:rPr>
          <w:b/>
          <w:sz w:val="28"/>
          <w:szCs w:val="28"/>
        </w:rPr>
        <w:t>d C</w:t>
      </w:r>
      <w:r w:rsidRPr="009643C0">
        <w:rPr>
          <w:b/>
          <w:sz w:val="28"/>
          <w:szCs w:val="28"/>
        </w:rPr>
        <w:t>ommun</w:t>
      </w:r>
      <w:r w:rsidRPr="0051389D">
        <w:rPr>
          <w:b/>
          <w:sz w:val="28"/>
          <w:szCs w:val="28"/>
        </w:rPr>
        <w:t>icati</w:t>
      </w:r>
      <w:r w:rsidRPr="009643C0">
        <w:rPr>
          <w:b/>
          <w:sz w:val="28"/>
          <w:szCs w:val="28"/>
        </w:rPr>
        <w:t>o</w:t>
      </w:r>
      <w:r w:rsidRPr="0051389D">
        <w:rPr>
          <w:b/>
          <w:sz w:val="28"/>
          <w:szCs w:val="28"/>
        </w:rPr>
        <w:t xml:space="preserve">n Engineering </w:t>
      </w:r>
      <w:r w:rsidRPr="009643C0">
        <w:rPr>
          <w:b/>
          <w:sz w:val="28"/>
          <w:szCs w:val="28"/>
        </w:rPr>
        <w:t>Departmen</w:t>
      </w:r>
      <w:r w:rsidRPr="0051389D">
        <w:rPr>
          <w:b/>
          <w:sz w:val="28"/>
          <w:szCs w:val="28"/>
        </w:rPr>
        <w:t>t</w:t>
      </w:r>
    </w:p>
    <w:p w:rsidR="005C04D5" w:rsidRPr="0051389D" w:rsidRDefault="005C04D5" w:rsidP="00B23C07">
      <w:pPr>
        <w:pStyle w:val="NoSpacing"/>
        <w:spacing w:before="120" w:after="120" w:line="360" w:lineRule="auto"/>
        <w:jc w:val="center"/>
        <w:rPr>
          <w:b/>
          <w:sz w:val="28"/>
          <w:szCs w:val="28"/>
        </w:rPr>
      </w:pPr>
      <w:r w:rsidRPr="0051389D">
        <w:rPr>
          <w:b/>
          <w:spacing w:val="-1"/>
          <w:sz w:val="28"/>
          <w:szCs w:val="28"/>
        </w:rPr>
        <w:t>M</w:t>
      </w:r>
      <w:r w:rsidRPr="0051389D">
        <w:rPr>
          <w:b/>
          <w:sz w:val="28"/>
          <w:szCs w:val="28"/>
        </w:rPr>
        <w:t>E</w:t>
      </w:r>
      <w:r w:rsidRPr="0051389D">
        <w:rPr>
          <w:b/>
          <w:spacing w:val="-1"/>
          <w:sz w:val="28"/>
          <w:szCs w:val="28"/>
        </w:rPr>
        <w:t>D</w:t>
      </w:r>
      <w:r w:rsidRPr="0051389D">
        <w:rPr>
          <w:b/>
          <w:spacing w:val="1"/>
          <w:sz w:val="28"/>
          <w:szCs w:val="28"/>
        </w:rPr>
        <w:t>I</w:t>
      </w:r>
      <w:r w:rsidRPr="0051389D">
        <w:rPr>
          <w:rFonts w:cs="Kokila"/>
          <w:b/>
          <w:bCs/>
          <w:sz w:val="28"/>
          <w:szCs w:val="28"/>
          <w:cs/>
          <w:lang w:bidi="hi-IN"/>
        </w:rPr>
        <w:t>-</w:t>
      </w:r>
      <w:r w:rsidRPr="0051389D">
        <w:rPr>
          <w:b/>
          <w:spacing w:val="-1"/>
          <w:sz w:val="28"/>
          <w:szCs w:val="28"/>
        </w:rPr>
        <w:t>CAP</w:t>
      </w:r>
      <w:r w:rsidRPr="0051389D">
        <w:rPr>
          <w:b/>
          <w:sz w:val="28"/>
          <w:szCs w:val="28"/>
        </w:rPr>
        <w:t>S INS</w:t>
      </w:r>
      <w:r w:rsidRPr="0051389D">
        <w:rPr>
          <w:b/>
          <w:spacing w:val="-1"/>
          <w:sz w:val="28"/>
          <w:szCs w:val="28"/>
        </w:rPr>
        <w:t>TI</w:t>
      </w:r>
      <w:r w:rsidRPr="0051389D">
        <w:rPr>
          <w:b/>
          <w:sz w:val="28"/>
          <w:szCs w:val="28"/>
        </w:rPr>
        <w:t>T</w:t>
      </w:r>
      <w:r w:rsidRPr="0051389D">
        <w:rPr>
          <w:b/>
          <w:spacing w:val="-1"/>
          <w:sz w:val="28"/>
          <w:szCs w:val="28"/>
        </w:rPr>
        <w:t>U</w:t>
      </w:r>
      <w:r w:rsidRPr="0051389D">
        <w:rPr>
          <w:b/>
          <w:sz w:val="28"/>
          <w:szCs w:val="28"/>
        </w:rPr>
        <w:t xml:space="preserve">TE </w:t>
      </w:r>
      <w:r w:rsidRPr="0051389D">
        <w:rPr>
          <w:b/>
          <w:spacing w:val="-1"/>
          <w:sz w:val="28"/>
          <w:szCs w:val="28"/>
        </w:rPr>
        <w:t>O</w:t>
      </w:r>
      <w:r w:rsidRPr="0051389D">
        <w:rPr>
          <w:b/>
          <w:sz w:val="28"/>
          <w:szCs w:val="28"/>
        </w:rPr>
        <w:t>F TE</w:t>
      </w:r>
      <w:r w:rsidRPr="0051389D">
        <w:rPr>
          <w:b/>
          <w:spacing w:val="-2"/>
          <w:sz w:val="28"/>
          <w:szCs w:val="28"/>
        </w:rPr>
        <w:t>C</w:t>
      </w:r>
      <w:r w:rsidRPr="0051389D">
        <w:rPr>
          <w:b/>
          <w:sz w:val="28"/>
          <w:szCs w:val="28"/>
        </w:rPr>
        <w:t>H</w:t>
      </w:r>
      <w:r w:rsidRPr="0051389D">
        <w:rPr>
          <w:b/>
          <w:spacing w:val="-1"/>
          <w:sz w:val="28"/>
          <w:szCs w:val="28"/>
        </w:rPr>
        <w:t>N</w:t>
      </w:r>
      <w:r w:rsidRPr="0051389D">
        <w:rPr>
          <w:b/>
          <w:sz w:val="28"/>
          <w:szCs w:val="28"/>
        </w:rPr>
        <w:t xml:space="preserve">OLOGY </w:t>
      </w:r>
      <w:r w:rsidRPr="0051389D">
        <w:rPr>
          <w:b/>
          <w:spacing w:val="-2"/>
          <w:sz w:val="28"/>
          <w:szCs w:val="28"/>
        </w:rPr>
        <w:t>A</w:t>
      </w:r>
      <w:r w:rsidRPr="0051389D">
        <w:rPr>
          <w:b/>
          <w:spacing w:val="-1"/>
          <w:sz w:val="28"/>
          <w:szCs w:val="28"/>
        </w:rPr>
        <w:t>N</w:t>
      </w:r>
      <w:r w:rsidRPr="0051389D">
        <w:rPr>
          <w:b/>
          <w:sz w:val="28"/>
          <w:szCs w:val="28"/>
        </w:rPr>
        <w:t xml:space="preserve">D </w:t>
      </w:r>
      <w:r w:rsidRPr="0051389D">
        <w:rPr>
          <w:b/>
          <w:spacing w:val="-2"/>
          <w:sz w:val="28"/>
          <w:szCs w:val="28"/>
        </w:rPr>
        <w:t>M</w:t>
      </w:r>
      <w:r w:rsidRPr="0051389D">
        <w:rPr>
          <w:b/>
          <w:spacing w:val="1"/>
          <w:sz w:val="28"/>
          <w:szCs w:val="28"/>
        </w:rPr>
        <w:t>A</w:t>
      </w:r>
      <w:r w:rsidRPr="0051389D">
        <w:rPr>
          <w:b/>
          <w:spacing w:val="-1"/>
          <w:sz w:val="28"/>
          <w:szCs w:val="28"/>
        </w:rPr>
        <w:t>NA</w:t>
      </w:r>
      <w:r w:rsidRPr="0051389D">
        <w:rPr>
          <w:b/>
          <w:sz w:val="28"/>
          <w:szCs w:val="28"/>
        </w:rPr>
        <w:t>GE</w:t>
      </w:r>
      <w:r w:rsidRPr="0051389D">
        <w:rPr>
          <w:b/>
          <w:spacing w:val="-1"/>
          <w:sz w:val="28"/>
          <w:szCs w:val="28"/>
        </w:rPr>
        <w:t>M</w:t>
      </w:r>
      <w:r w:rsidRPr="0051389D">
        <w:rPr>
          <w:b/>
          <w:sz w:val="28"/>
          <w:szCs w:val="28"/>
        </w:rPr>
        <w:t>E</w:t>
      </w:r>
      <w:r w:rsidRPr="0051389D">
        <w:rPr>
          <w:b/>
          <w:spacing w:val="-1"/>
          <w:sz w:val="28"/>
          <w:szCs w:val="28"/>
        </w:rPr>
        <w:t>N</w:t>
      </w:r>
      <w:r w:rsidRPr="0051389D">
        <w:rPr>
          <w:b/>
          <w:sz w:val="28"/>
          <w:szCs w:val="28"/>
        </w:rPr>
        <w:t>T</w:t>
      </w:r>
      <w:r w:rsidR="00583295">
        <w:rPr>
          <w:b/>
          <w:sz w:val="28"/>
          <w:szCs w:val="28"/>
        </w:rPr>
        <w:t xml:space="preserve"> </w:t>
      </w:r>
      <w:r w:rsidRPr="0051389D">
        <w:rPr>
          <w:b/>
          <w:spacing w:val="1"/>
          <w:sz w:val="28"/>
          <w:szCs w:val="28"/>
        </w:rPr>
        <w:t>I</w:t>
      </w:r>
      <w:r w:rsidRPr="0051389D">
        <w:rPr>
          <w:b/>
          <w:spacing w:val="-1"/>
          <w:sz w:val="28"/>
          <w:szCs w:val="28"/>
        </w:rPr>
        <w:t>ND</w:t>
      </w:r>
      <w:r w:rsidRPr="0051389D">
        <w:rPr>
          <w:b/>
          <w:sz w:val="28"/>
          <w:szCs w:val="28"/>
        </w:rPr>
        <w:t>O</w:t>
      </w:r>
      <w:r w:rsidRPr="0051389D">
        <w:rPr>
          <w:b/>
          <w:spacing w:val="-1"/>
          <w:sz w:val="28"/>
          <w:szCs w:val="28"/>
        </w:rPr>
        <w:t>R</w:t>
      </w:r>
      <w:r w:rsidRPr="0051389D">
        <w:rPr>
          <w:b/>
          <w:sz w:val="28"/>
          <w:szCs w:val="28"/>
        </w:rPr>
        <w:t>E</w:t>
      </w:r>
      <w:r w:rsidRPr="0051389D">
        <w:rPr>
          <w:rFonts w:cs="Kokila"/>
          <w:b/>
          <w:bCs/>
          <w:sz w:val="28"/>
          <w:szCs w:val="28"/>
          <w:cs/>
          <w:lang w:bidi="hi-IN"/>
        </w:rPr>
        <w:t xml:space="preserve">- </w:t>
      </w:r>
      <w:r w:rsidRPr="0051389D">
        <w:rPr>
          <w:b/>
          <w:spacing w:val="1"/>
          <w:sz w:val="28"/>
          <w:szCs w:val="28"/>
        </w:rPr>
        <w:t>4</w:t>
      </w:r>
      <w:r w:rsidRPr="0051389D">
        <w:rPr>
          <w:b/>
          <w:spacing w:val="-1"/>
          <w:sz w:val="28"/>
          <w:szCs w:val="28"/>
        </w:rPr>
        <w:t>53</w:t>
      </w:r>
      <w:r w:rsidRPr="0051389D">
        <w:rPr>
          <w:b/>
          <w:spacing w:val="1"/>
          <w:sz w:val="28"/>
          <w:szCs w:val="28"/>
        </w:rPr>
        <w:t>3</w:t>
      </w:r>
      <w:r w:rsidRPr="0051389D">
        <w:rPr>
          <w:b/>
          <w:spacing w:val="-1"/>
          <w:sz w:val="28"/>
          <w:szCs w:val="28"/>
        </w:rPr>
        <w:t>3</w:t>
      </w:r>
      <w:r w:rsidRPr="0051389D">
        <w:rPr>
          <w:b/>
          <w:sz w:val="28"/>
          <w:szCs w:val="28"/>
        </w:rPr>
        <w:t>1</w:t>
      </w:r>
    </w:p>
    <w:p w:rsidR="000C0A35" w:rsidRPr="00AA259C" w:rsidRDefault="00906EC3" w:rsidP="00B23C07">
      <w:pPr>
        <w:pStyle w:val="PlainText"/>
        <w:jc w:val="center"/>
        <w:rPr>
          <w:rFonts w:ascii="Times New Roman" w:hAnsi="Times New Roman" w:cs="Times New Roman"/>
          <w:bCs/>
          <w:color w:val="000000"/>
          <w:sz w:val="24"/>
          <w:szCs w:val="24"/>
        </w:rPr>
      </w:pPr>
      <w:r w:rsidRPr="00AA259C">
        <w:rPr>
          <w:rFonts w:ascii="Times New Roman" w:hAnsi="Times New Roman" w:cs="Times New Roman"/>
          <w:b/>
          <w:sz w:val="24"/>
          <w:szCs w:val="24"/>
        </w:rPr>
        <w:t>2017</w:t>
      </w:r>
      <w:r w:rsidR="005C04D5" w:rsidRPr="00AA259C">
        <w:rPr>
          <w:rFonts w:ascii="Times New Roman" w:hAnsi="Times New Roman" w:cs="Times New Roman"/>
          <w:b/>
          <w:bCs/>
          <w:sz w:val="24"/>
          <w:szCs w:val="24"/>
          <w:cs/>
          <w:lang w:bidi="hi-IN"/>
        </w:rPr>
        <w:t>-</w:t>
      </w:r>
      <w:r w:rsidR="005C04D5" w:rsidRPr="00AA259C">
        <w:rPr>
          <w:rFonts w:ascii="Times New Roman" w:hAnsi="Times New Roman" w:cs="Times New Roman"/>
          <w:b/>
          <w:sz w:val="24"/>
          <w:szCs w:val="24"/>
        </w:rPr>
        <w:t>201</w:t>
      </w:r>
      <w:r w:rsidRPr="00AA259C">
        <w:rPr>
          <w:rFonts w:ascii="Times New Roman" w:hAnsi="Times New Roman" w:cs="Times New Roman"/>
          <w:b/>
          <w:sz w:val="24"/>
          <w:szCs w:val="24"/>
        </w:rPr>
        <w:t>8</w:t>
      </w:r>
      <w:r w:rsidR="00AA1360" w:rsidRPr="00AA259C">
        <w:rPr>
          <w:rFonts w:ascii="Times New Roman" w:hAnsi="Times New Roman" w:cs="Times New Roman"/>
          <w:bCs/>
          <w:color w:val="000000"/>
          <w:sz w:val="24"/>
          <w:szCs w:val="24"/>
          <w:cs/>
          <w:lang w:bidi="hi-IN"/>
        </w:rPr>
        <w:br w:type="page"/>
      </w:r>
    </w:p>
    <w:p w:rsidR="00E33DFB" w:rsidRPr="00B46875" w:rsidRDefault="00F201A0" w:rsidP="00B46875">
      <w:pPr>
        <w:jc w:val="center"/>
        <w:rPr>
          <w:b/>
        </w:rPr>
      </w:pPr>
      <w:r w:rsidRPr="00E3236B">
        <w:rPr>
          <w:b/>
        </w:rPr>
        <w:lastRenderedPageBreak/>
        <w:t>DEPARTMENT OF ELECTRONICS AND COMMUNICATION ENGINEERING</w:t>
      </w:r>
      <w:r w:rsidR="00B46875">
        <w:rPr>
          <w:b/>
        </w:rPr>
        <w:t xml:space="preserve"> </w:t>
      </w:r>
      <w:r w:rsidRPr="00E3236B">
        <w:rPr>
          <w:b/>
        </w:rPr>
        <w:t xml:space="preserve">MEDICAPS INSTITUTE OF TECHNOLOGY </w:t>
      </w:r>
      <w:r w:rsidR="00BA576A" w:rsidRPr="00E3236B">
        <w:rPr>
          <w:b/>
        </w:rPr>
        <w:t>AND</w:t>
      </w:r>
      <w:r w:rsidR="00BA576A">
        <w:rPr>
          <w:b/>
        </w:rPr>
        <w:t xml:space="preserve"> </w:t>
      </w:r>
      <w:r w:rsidR="00BA576A" w:rsidRPr="00E3236B">
        <w:rPr>
          <w:b/>
        </w:rPr>
        <w:t>MANAGEMENT</w:t>
      </w:r>
      <w:r w:rsidRPr="00E3236B">
        <w:rPr>
          <w:b/>
        </w:rPr>
        <w:t>, INDORE</w:t>
      </w:r>
      <w:r w:rsidRPr="00E3236B">
        <w:rPr>
          <w:rFonts w:cs="Kokila"/>
          <w:b/>
          <w:bCs/>
          <w:color w:val="000000"/>
          <w:szCs w:val="28"/>
          <w:cs/>
          <w:lang w:bidi="hi-IN"/>
        </w:rPr>
        <w:t xml:space="preserve"> (</w:t>
      </w:r>
      <w:r w:rsidRPr="00E3236B">
        <w:rPr>
          <w:b/>
          <w:color w:val="000000"/>
        </w:rPr>
        <w:t>M</w:t>
      </w:r>
      <w:r w:rsidRPr="00E3236B">
        <w:rPr>
          <w:rFonts w:cs="Kokila"/>
          <w:b/>
          <w:bCs/>
          <w:color w:val="000000"/>
          <w:szCs w:val="28"/>
          <w:cs/>
          <w:lang w:bidi="hi-IN"/>
        </w:rPr>
        <w:t>.</w:t>
      </w:r>
      <w:r w:rsidRPr="00E3236B">
        <w:rPr>
          <w:b/>
          <w:color w:val="000000"/>
        </w:rPr>
        <w:t>P</w:t>
      </w:r>
      <w:r w:rsidRPr="00E3236B">
        <w:rPr>
          <w:rFonts w:cs="Kokila"/>
          <w:b/>
          <w:bCs/>
          <w:color w:val="000000"/>
          <w:szCs w:val="28"/>
          <w:cs/>
          <w:lang w:bidi="hi-IN"/>
        </w:rPr>
        <w:t>.)</w:t>
      </w:r>
    </w:p>
    <w:p w:rsidR="00F201A0" w:rsidRPr="00C303D5" w:rsidRDefault="00F201A0" w:rsidP="00FE078C"/>
    <w:p w:rsidR="00E33DFB" w:rsidRDefault="003F092C" w:rsidP="00B23C07">
      <w:pPr>
        <w:jc w:val="center"/>
        <w:rPr>
          <w:noProof/>
        </w:rPr>
      </w:pPr>
      <w:r>
        <w:rPr>
          <w:noProof/>
        </w:rPr>
        <w:drawing>
          <wp:inline distT="0" distB="0" distL="0" distR="0">
            <wp:extent cx="1786890" cy="1103630"/>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86890" cy="1103630"/>
                    </a:xfrm>
                    <a:prstGeom prst="rect">
                      <a:avLst/>
                    </a:prstGeom>
                    <a:noFill/>
                    <a:ln w="9525">
                      <a:noFill/>
                      <a:miter lim="800000"/>
                      <a:headEnd/>
                      <a:tailEnd/>
                    </a:ln>
                  </pic:spPr>
                </pic:pic>
              </a:graphicData>
            </a:graphic>
          </wp:inline>
        </w:drawing>
      </w:r>
    </w:p>
    <w:p w:rsidR="00932484" w:rsidRPr="0033788C" w:rsidRDefault="00932484" w:rsidP="00FE078C"/>
    <w:p w:rsidR="00E33DFB" w:rsidRPr="003F6461" w:rsidRDefault="00B7716C" w:rsidP="00700573">
      <w:pPr>
        <w:pStyle w:val="Heading1"/>
        <w:rPr>
          <w:b/>
        </w:rPr>
      </w:pPr>
      <w:bookmarkStart w:id="0" w:name="_Toc480904392"/>
      <w:bookmarkStart w:id="1" w:name="_Toc485065318"/>
      <w:bookmarkStart w:id="2" w:name="_Toc486702025"/>
      <w:bookmarkStart w:id="3" w:name="_Toc511849569"/>
      <w:r>
        <w:t>CERTIFICATE</w:t>
      </w:r>
      <w:bookmarkEnd w:id="0"/>
      <w:bookmarkEnd w:id="1"/>
      <w:bookmarkEnd w:id="2"/>
      <w:bookmarkEnd w:id="3"/>
    </w:p>
    <w:p w:rsidR="00E33DFB" w:rsidRDefault="00E33DFB" w:rsidP="00FE078C">
      <w:pPr>
        <w:rPr>
          <w:rFonts w:cs="Kokila"/>
          <w:cs/>
          <w:lang w:bidi="hi-IN"/>
        </w:rPr>
      </w:pPr>
      <w:r>
        <w:t xml:space="preserve">The dissertation </w:t>
      </w:r>
      <w:r w:rsidR="00E033E6">
        <w:t xml:space="preserve">entitled </w:t>
      </w:r>
      <w:r w:rsidR="00E033E6" w:rsidRPr="00E033E6">
        <w:rPr>
          <w:b/>
          <w:bCs/>
          <w:sz w:val="22"/>
          <w:cs/>
          <w:lang w:bidi="hi-IN"/>
        </w:rPr>
        <w:t>CRYPTOGRAPHY</w:t>
      </w:r>
      <w:r w:rsidR="00A34B11" w:rsidRPr="00A34B11">
        <w:rPr>
          <w:b/>
          <w:sz w:val="22"/>
        </w:rPr>
        <w:t xml:space="preserve"> USING SELECTIVE ENCRYPTION</w:t>
      </w:r>
      <w:r w:rsidR="00A34B11">
        <w:rPr>
          <w:b/>
          <w:sz w:val="22"/>
        </w:rPr>
        <w:t xml:space="preserve"> </w:t>
      </w:r>
      <w:r w:rsidR="00906EC3">
        <w:t xml:space="preserve">being submitted </w:t>
      </w:r>
      <w:r>
        <w:t xml:space="preserve">by </w:t>
      </w:r>
      <w:r w:rsidR="00E033E6">
        <w:rPr>
          <w:b/>
        </w:rPr>
        <w:t>Abhinav</w:t>
      </w:r>
      <w:r w:rsidR="009F2ED4">
        <w:rPr>
          <w:b/>
        </w:rPr>
        <w:t xml:space="preserve"> </w:t>
      </w:r>
      <w:r w:rsidR="00FF1789">
        <w:rPr>
          <w:b/>
        </w:rPr>
        <w:t xml:space="preserve">Jha </w:t>
      </w:r>
      <w:r w:rsidR="00FF1789">
        <w:rPr>
          <w:rFonts w:cs="Kokila"/>
          <w:b/>
          <w:bCs/>
          <w:cs/>
          <w:lang w:bidi="hi-IN"/>
        </w:rPr>
        <w:t>(</w:t>
      </w:r>
      <w:r w:rsidR="00E83AC6">
        <w:rPr>
          <w:b/>
        </w:rPr>
        <w:t>0812EC</w:t>
      </w:r>
      <w:r w:rsidR="00FF1789">
        <w:rPr>
          <w:b/>
        </w:rPr>
        <w:t>141007</w:t>
      </w:r>
      <w:r w:rsidR="00657F49">
        <w:rPr>
          <w:rFonts w:cs="Kokila"/>
          <w:b/>
          <w:bCs/>
          <w:cs/>
          <w:lang w:bidi="hi-IN"/>
        </w:rPr>
        <w:t>)</w:t>
      </w:r>
      <w:r w:rsidR="00657F49">
        <w:rPr>
          <w:b/>
        </w:rPr>
        <w:t xml:space="preserve">, </w:t>
      </w:r>
      <w:r w:rsidR="00E033E6">
        <w:rPr>
          <w:b/>
        </w:rPr>
        <w:t>Akshanshi</w:t>
      </w:r>
      <w:r w:rsidR="009F2ED4">
        <w:rPr>
          <w:b/>
        </w:rPr>
        <w:t xml:space="preserve">  </w:t>
      </w:r>
      <w:r w:rsidR="00E033E6">
        <w:rPr>
          <w:b/>
        </w:rPr>
        <w:t>Jain</w:t>
      </w:r>
      <w:r w:rsidR="00E033E6">
        <w:rPr>
          <w:rFonts w:cs="Kokila" w:hint="cs"/>
          <w:b/>
          <w:bCs/>
          <w:cs/>
          <w:lang w:bidi="hi-IN"/>
        </w:rPr>
        <w:t xml:space="preserve"> </w:t>
      </w:r>
      <w:r w:rsidR="00E033E6">
        <w:rPr>
          <w:rFonts w:cs="Kokila"/>
          <w:b/>
          <w:bCs/>
          <w:cs/>
          <w:lang w:bidi="hi-IN"/>
        </w:rPr>
        <w:t>(</w:t>
      </w:r>
      <w:r w:rsidR="00E83AC6">
        <w:rPr>
          <w:b/>
        </w:rPr>
        <w:t>0812EC</w:t>
      </w:r>
      <w:r w:rsidR="00FF1789">
        <w:rPr>
          <w:b/>
        </w:rPr>
        <w:t>141016</w:t>
      </w:r>
      <w:r w:rsidR="00657F49">
        <w:rPr>
          <w:rFonts w:cs="Kokila"/>
          <w:b/>
          <w:bCs/>
          <w:cs/>
          <w:lang w:bidi="hi-IN"/>
        </w:rPr>
        <w:t>)</w:t>
      </w:r>
      <w:r w:rsidR="00657F49">
        <w:rPr>
          <w:b/>
        </w:rPr>
        <w:t>, Akshita</w:t>
      </w:r>
      <w:r w:rsidR="00EE5AAD">
        <w:rPr>
          <w:b/>
        </w:rPr>
        <w:t xml:space="preserve"> Pathak</w:t>
      </w:r>
      <w:r w:rsidR="00FF1789">
        <w:rPr>
          <w:b/>
        </w:rPr>
        <w:t xml:space="preserve"> </w:t>
      </w:r>
      <w:r w:rsidR="00FF1789">
        <w:rPr>
          <w:rFonts w:cs="Kokila"/>
          <w:b/>
          <w:bCs/>
          <w:cs/>
          <w:lang w:bidi="hi-IN"/>
        </w:rPr>
        <w:t>(</w:t>
      </w:r>
      <w:r w:rsidR="00E83AC6">
        <w:rPr>
          <w:b/>
        </w:rPr>
        <w:t>0812EC</w:t>
      </w:r>
      <w:r w:rsidR="00EE5AAD">
        <w:rPr>
          <w:b/>
        </w:rPr>
        <w:t>141019</w:t>
      </w:r>
      <w:r w:rsidR="00FF1789">
        <w:rPr>
          <w:rFonts w:cs="Kokila"/>
          <w:b/>
          <w:bCs/>
          <w:cs/>
          <w:lang w:bidi="hi-IN"/>
        </w:rPr>
        <w:t xml:space="preserve">) </w:t>
      </w:r>
      <w:r w:rsidR="00FF1789">
        <w:rPr>
          <w:bCs/>
        </w:rPr>
        <w:t xml:space="preserve">and </w:t>
      </w:r>
      <w:r w:rsidR="00FF1789">
        <w:rPr>
          <w:b/>
        </w:rPr>
        <w:t xml:space="preserve">Aman Thakur </w:t>
      </w:r>
      <w:r w:rsidR="00FF1789">
        <w:rPr>
          <w:rFonts w:cs="Kokila"/>
          <w:b/>
          <w:bCs/>
          <w:cs/>
          <w:lang w:bidi="hi-IN"/>
        </w:rPr>
        <w:t>(</w:t>
      </w:r>
      <w:r w:rsidR="00E83AC6">
        <w:rPr>
          <w:b/>
        </w:rPr>
        <w:t>0812EC</w:t>
      </w:r>
      <w:r w:rsidR="00FF1789">
        <w:rPr>
          <w:b/>
        </w:rPr>
        <w:t>141025</w:t>
      </w:r>
      <w:r w:rsidR="00FF1789">
        <w:rPr>
          <w:rFonts w:cs="Kokila"/>
          <w:b/>
          <w:bCs/>
          <w:cs/>
          <w:lang w:bidi="hi-IN"/>
        </w:rPr>
        <w:t xml:space="preserve">) </w:t>
      </w:r>
      <w:r w:rsidRPr="00853FDA">
        <w:t xml:space="preserve">has been examined </w:t>
      </w:r>
      <w:r>
        <w:t xml:space="preserve">by us and is hereby approved for the </w:t>
      </w:r>
      <w:r w:rsidR="00B23901">
        <w:t xml:space="preserve">EC 805 </w:t>
      </w:r>
      <w:r w:rsidR="00906EC3">
        <w:t>Major</w:t>
      </w:r>
      <w:r w:rsidR="00186C14">
        <w:t xml:space="preserve"> Project</w:t>
      </w:r>
      <w:r>
        <w:t>, for which it has been submitted</w:t>
      </w:r>
      <w:r>
        <w:rPr>
          <w:rFonts w:cs="Kokila"/>
          <w:cs/>
          <w:lang w:bidi="hi-IN"/>
        </w:rPr>
        <w:t xml:space="preserve">. </w:t>
      </w:r>
      <w:r>
        <w:t xml:space="preserve">It is understood that by this approval the undersigned do not necessarily endorse or approve any statement made, </w:t>
      </w:r>
      <w:r w:rsidR="00800C0C">
        <w:t>the</w:t>
      </w:r>
      <w:r w:rsidR="00A34B11">
        <w:t xml:space="preserve"> </w:t>
      </w:r>
      <w:r>
        <w:t>opinion expressed or conclusion drawn therein, but approve the dissertation only for the purpose for which it has been submitted</w:t>
      </w:r>
      <w:r>
        <w:rPr>
          <w:rFonts w:cs="Kokila"/>
          <w:cs/>
          <w:lang w:bidi="hi-IN"/>
        </w:rPr>
        <w:t xml:space="preserve">. </w:t>
      </w:r>
    </w:p>
    <w:p w:rsidR="00AD004D" w:rsidRPr="00B23901" w:rsidRDefault="00AD004D" w:rsidP="00FE078C">
      <w:pPr>
        <w:rPr>
          <w:b/>
          <w:cs/>
        </w:rPr>
      </w:pPr>
    </w:p>
    <w:p w:rsidR="00B6158D" w:rsidRPr="00B560DE" w:rsidRDefault="00AD004D" w:rsidP="00AD004D">
      <w:pPr>
        <w:tabs>
          <w:tab w:val="left" w:pos="6900"/>
        </w:tabs>
        <w:spacing w:line="240" w:lineRule="auto"/>
        <w:rPr>
          <w:rFonts w:cs="Kokila"/>
          <w:lang w:bidi="hi-IN"/>
        </w:rPr>
      </w:pPr>
      <w:r>
        <w:rPr>
          <w:rFonts w:cs="Kokila"/>
          <w:lang w:bidi="hi-IN"/>
        </w:rPr>
        <w:t xml:space="preserve">Mr. Ankit Saxena                                                   </w:t>
      </w:r>
      <w:r w:rsidR="00422592">
        <w:rPr>
          <w:rFonts w:cs="Kokila"/>
          <w:lang w:bidi="hi-IN"/>
        </w:rPr>
        <w:t xml:space="preserve">                              </w:t>
      </w:r>
      <w:r>
        <w:rPr>
          <w:rFonts w:cs="Kokila"/>
          <w:lang w:bidi="hi-IN"/>
        </w:rPr>
        <w:t xml:space="preserve">  </w:t>
      </w:r>
      <w:r w:rsidR="00984669">
        <w:rPr>
          <w:rFonts w:cs="Kokila"/>
          <w:lang w:bidi="hi-IN"/>
        </w:rPr>
        <w:t xml:space="preserve">  </w:t>
      </w:r>
      <w:r>
        <w:rPr>
          <w:rFonts w:cs="Kokila"/>
          <w:lang w:bidi="hi-IN"/>
        </w:rPr>
        <w:t>Mr. Hariom Patidar</w:t>
      </w:r>
    </w:p>
    <w:p w:rsidR="00B7716C" w:rsidRPr="00FF1789" w:rsidRDefault="00B7716C" w:rsidP="00AD004D">
      <w:pPr>
        <w:spacing w:line="240" w:lineRule="auto"/>
        <w:rPr>
          <w:b/>
        </w:rPr>
      </w:pPr>
      <w:r>
        <w:rPr>
          <w:rFonts w:cs="Kokila"/>
          <w:cs/>
          <w:lang w:bidi="hi-IN"/>
        </w:rPr>
        <w:t>(</w:t>
      </w:r>
      <w:r>
        <w:rPr>
          <w:szCs w:val="24"/>
          <w:cs/>
          <w:lang w:bidi="hi-IN"/>
        </w:rPr>
        <w:t>Project Coordinator</w:t>
      </w:r>
      <w:r>
        <w:rPr>
          <w:rFonts w:cs="Kokila"/>
          <w:cs/>
          <w:lang w:bidi="hi-IN"/>
        </w:rPr>
        <w:t xml:space="preserve">)                                                          </w:t>
      </w:r>
      <w:r w:rsidR="008E1C45">
        <w:rPr>
          <w:rFonts w:cs="Kokila"/>
          <w:cs/>
          <w:lang w:bidi="hi-IN"/>
        </w:rPr>
        <w:t xml:space="preserve">                  </w:t>
      </w:r>
      <w:r>
        <w:rPr>
          <w:rFonts w:cs="Kokila"/>
          <w:cs/>
          <w:lang w:bidi="hi-IN"/>
        </w:rPr>
        <w:t xml:space="preserve">  (</w:t>
      </w:r>
      <w:r w:rsidRPr="00B560DE">
        <w:rPr>
          <w:szCs w:val="24"/>
          <w:cs/>
          <w:lang w:bidi="hi-IN"/>
        </w:rPr>
        <w:t>Project Guide</w:t>
      </w:r>
      <w:r>
        <w:rPr>
          <w:rFonts w:cs="Kokila"/>
          <w:cs/>
          <w:lang w:bidi="hi-IN"/>
        </w:rPr>
        <w:t>)</w:t>
      </w:r>
    </w:p>
    <w:p w:rsidR="00B7716C" w:rsidRPr="00D84777" w:rsidRDefault="00B7716C" w:rsidP="00B7716C">
      <w:r w:rsidRPr="00D84777">
        <w:t>Date</w:t>
      </w:r>
      <w:r w:rsidRPr="00D84777">
        <w:rPr>
          <w:rFonts w:cs="Kokila"/>
          <w:cs/>
          <w:lang w:bidi="hi-IN"/>
        </w:rPr>
        <w:t>:</w:t>
      </w:r>
      <w:r w:rsidRPr="00D84777">
        <w:tab/>
      </w:r>
      <w:r w:rsidRPr="00D84777">
        <w:tab/>
      </w:r>
      <w:r w:rsidRPr="00D84777">
        <w:tab/>
      </w:r>
      <w:r w:rsidRPr="00D84777">
        <w:tab/>
      </w:r>
      <w:r w:rsidRPr="00D84777">
        <w:tab/>
      </w:r>
      <w:r w:rsidRPr="00D84777">
        <w:tab/>
      </w:r>
      <w:r w:rsidRPr="00D84777">
        <w:tab/>
      </w:r>
      <w:r w:rsidRPr="00D84777">
        <w:tab/>
      </w:r>
      <w:r w:rsidR="008E1C45">
        <w:t xml:space="preserve">                  </w:t>
      </w:r>
      <w:r w:rsidRPr="00D84777">
        <w:t>Date</w:t>
      </w:r>
      <w:r w:rsidRPr="00D84777">
        <w:rPr>
          <w:rFonts w:cs="Kokila"/>
          <w:cs/>
          <w:lang w:bidi="hi-IN"/>
        </w:rPr>
        <w:t>:</w:t>
      </w:r>
    </w:p>
    <w:p w:rsidR="00B7716C" w:rsidRDefault="00AD004D" w:rsidP="00AD004D">
      <w:pPr>
        <w:spacing w:line="240" w:lineRule="auto"/>
        <w:jc w:val="center"/>
        <w:rPr>
          <w:rFonts w:cs="Kokila"/>
          <w:cs/>
          <w:lang w:bidi="hi-IN"/>
        </w:rPr>
      </w:pPr>
      <w:r>
        <w:rPr>
          <w:rFonts w:cs="Kokila"/>
          <w:lang w:bidi="hi-IN"/>
        </w:rPr>
        <w:t>Mr. Ajay Kulkarni</w:t>
      </w:r>
    </w:p>
    <w:p w:rsidR="00176681" w:rsidRPr="007F3DD2" w:rsidRDefault="00422592" w:rsidP="00AD004D">
      <w:pPr>
        <w:spacing w:line="240" w:lineRule="auto"/>
        <w:jc w:val="center"/>
        <w:rPr>
          <w:b/>
        </w:rPr>
      </w:pPr>
      <w:r>
        <w:rPr>
          <w:rFonts w:cs="Kokila"/>
          <w:cs/>
          <w:lang w:bidi="hi-IN"/>
        </w:rPr>
        <w:t xml:space="preserve">   </w:t>
      </w:r>
      <w:r w:rsidR="00B7716C">
        <w:rPr>
          <w:rFonts w:cs="Kokila"/>
          <w:cs/>
          <w:lang w:bidi="hi-IN"/>
        </w:rPr>
        <w:t>(</w:t>
      </w:r>
      <w:r w:rsidR="00B7716C" w:rsidRPr="00B6158D">
        <w:rPr>
          <w:szCs w:val="24"/>
          <w:cs/>
          <w:lang w:bidi="hi-IN"/>
        </w:rPr>
        <w:t>Head of Department</w:t>
      </w:r>
      <w:r w:rsidR="00B7716C">
        <w:rPr>
          <w:rFonts w:cs="Kokila"/>
          <w:cs/>
          <w:lang w:bidi="hi-IN"/>
        </w:rPr>
        <w:t>)</w:t>
      </w:r>
    </w:p>
    <w:p w:rsidR="00B560DE" w:rsidRDefault="00422592" w:rsidP="00422592">
      <w:pPr>
        <w:spacing w:line="240" w:lineRule="auto"/>
        <w:rPr>
          <w:rFonts w:cs="Kokila"/>
          <w:b/>
          <w:bCs/>
          <w:color w:val="000000"/>
          <w:szCs w:val="28"/>
          <w:cs/>
          <w:lang w:bidi="hi-IN"/>
        </w:rPr>
      </w:pPr>
      <w:r>
        <w:t xml:space="preserve">                                                           </w:t>
      </w:r>
      <w:r w:rsidR="00B7716C" w:rsidRPr="00D84777">
        <w:t>Date</w:t>
      </w:r>
      <w:r w:rsidR="00B7716C" w:rsidRPr="00D84777">
        <w:rPr>
          <w:rFonts w:cs="Kokila"/>
          <w:cs/>
          <w:lang w:bidi="hi-IN"/>
        </w:rPr>
        <w:t>:</w:t>
      </w:r>
      <w:r w:rsidR="00B7716C" w:rsidRPr="00D84777">
        <w:tab/>
      </w:r>
      <w:r w:rsidR="004574A6">
        <w:rPr>
          <w:rFonts w:cs="Kokila"/>
          <w:b/>
          <w:bCs/>
          <w:szCs w:val="32"/>
          <w:cs/>
          <w:lang w:bidi="hi-IN"/>
        </w:rPr>
        <w:br w:type="page"/>
      </w:r>
    </w:p>
    <w:p w:rsidR="00422592" w:rsidRPr="00B46875" w:rsidRDefault="00422592" w:rsidP="00422592">
      <w:pPr>
        <w:jc w:val="center"/>
        <w:rPr>
          <w:b/>
        </w:rPr>
      </w:pPr>
      <w:r w:rsidRPr="00E3236B">
        <w:rPr>
          <w:b/>
        </w:rPr>
        <w:lastRenderedPageBreak/>
        <w:t>DEPARTMENT OF ELECTRONICS AND COMMUNICATION ENGINEERING</w:t>
      </w:r>
      <w:r>
        <w:rPr>
          <w:b/>
        </w:rPr>
        <w:t xml:space="preserve"> </w:t>
      </w:r>
      <w:r w:rsidRPr="00E3236B">
        <w:rPr>
          <w:b/>
        </w:rPr>
        <w:t>MEDICAPS INSTITUTE OF TECHNOLOGY AND</w:t>
      </w:r>
      <w:r>
        <w:rPr>
          <w:b/>
        </w:rPr>
        <w:t xml:space="preserve"> </w:t>
      </w:r>
      <w:r w:rsidRPr="00E3236B">
        <w:rPr>
          <w:b/>
        </w:rPr>
        <w:t>MANAGEMENT, INDORE</w:t>
      </w:r>
      <w:r w:rsidRPr="00E3236B">
        <w:rPr>
          <w:rFonts w:cs="Kokila"/>
          <w:b/>
          <w:bCs/>
          <w:color w:val="000000"/>
          <w:szCs w:val="28"/>
          <w:cs/>
          <w:lang w:bidi="hi-IN"/>
        </w:rPr>
        <w:t xml:space="preserve"> (</w:t>
      </w:r>
      <w:r w:rsidRPr="00E3236B">
        <w:rPr>
          <w:b/>
          <w:color w:val="000000"/>
        </w:rPr>
        <w:t>M</w:t>
      </w:r>
      <w:r w:rsidRPr="00E3236B">
        <w:rPr>
          <w:rFonts w:cs="Kokila"/>
          <w:b/>
          <w:bCs/>
          <w:color w:val="000000"/>
          <w:szCs w:val="28"/>
          <w:cs/>
          <w:lang w:bidi="hi-IN"/>
        </w:rPr>
        <w:t>.</w:t>
      </w:r>
      <w:r w:rsidRPr="00E3236B">
        <w:rPr>
          <w:b/>
          <w:color w:val="000000"/>
        </w:rPr>
        <w:t>P</w:t>
      </w:r>
      <w:r w:rsidRPr="00E3236B">
        <w:rPr>
          <w:rFonts w:cs="Kokila"/>
          <w:b/>
          <w:bCs/>
          <w:color w:val="000000"/>
          <w:szCs w:val="28"/>
          <w:cs/>
          <w:lang w:bidi="hi-IN"/>
        </w:rPr>
        <w:t>.)</w:t>
      </w:r>
    </w:p>
    <w:p w:rsidR="00422592" w:rsidRDefault="00422592" w:rsidP="00422592">
      <w:pPr>
        <w:spacing w:line="240" w:lineRule="auto"/>
        <w:rPr>
          <w:rFonts w:cs="Kokila"/>
          <w:b/>
          <w:bCs/>
          <w:color w:val="000000"/>
          <w:szCs w:val="28"/>
          <w:cs/>
          <w:lang w:bidi="hi-IN"/>
        </w:rPr>
      </w:pPr>
    </w:p>
    <w:p w:rsidR="00422592" w:rsidRPr="00422592" w:rsidRDefault="00422592" w:rsidP="00422592">
      <w:pPr>
        <w:spacing w:line="240" w:lineRule="auto"/>
        <w:rPr>
          <w:b/>
        </w:rPr>
      </w:pPr>
      <w:r>
        <w:rPr>
          <w:rFonts w:cs="Kokila"/>
          <w:b/>
          <w:bCs/>
          <w:color w:val="000000"/>
          <w:szCs w:val="28"/>
          <w:cs/>
          <w:lang w:bidi="hi-IN"/>
        </w:rPr>
        <w:t xml:space="preserve"> </w:t>
      </w:r>
    </w:p>
    <w:p w:rsidR="00422592" w:rsidRDefault="00422592" w:rsidP="00B560DE">
      <w:r>
        <w:t xml:space="preserve">                                                  </w:t>
      </w:r>
      <w:r>
        <w:rPr>
          <w:noProof/>
        </w:rPr>
        <w:drawing>
          <wp:inline distT="0" distB="0" distL="0" distR="0">
            <wp:extent cx="1786890" cy="1103630"/>
            <wp:effectExtent l="1905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86890" cy="1103630"/>
                    </a:xfrm>
                    <a:prstGeom prst="rect">
                      <a:avLst/>
                    </a:prstGeom>
                    <a:noFill/>
                    <a:ln w="9525">
                      <a:noFill/>
                      <a:miter lim="800000"/>
                      <a:headEnd/>
                      <a:tailEnd/>
                    </a:ln>
                  </pic:spPr>
                </pic:pic>
              </a:graphicData>
            </a:graphic>
          </wp:inline>
        </w:drawing>
      </w:r>
    </w:p>
    <w:p w:rsidR="00422592" w:rsidRPr="00C303D5" w:rsidRDefault="00422592" w:rsidP="00B560DE"/>
    <w:p w:rsidR="00B560DE" w:rsidRPr="00B560DE" w:rsidRDefault="00B560DE" w:rsidP="00700573">
      <w:pPr>
        <w:pStyle w:val="Heading1"/>
        <w:rPr>
          <w:b/>
        </w:rPr>
      </w:pPr>
      <w:bookmarkStart w:id="4" w:name="_Toc511849570"/>
      <w:r w:rsidRPr="00B560DE">
        <w:t>CERTIFICATE OF APPROVAL</w:t>
      </w:r>
      <w:bookmarkEnd w:id="4"/>
    </w:p>
    <w:p w:rsidR="00B560DE" w:rsidRPr="00700573" w:rsidRDefault="00B560DE" w:rsidP="00B560DE">
      <w:pPr>
        <w:rPr>
          <w:b/>
          <w:szCs w:val="24"/>
          <w:cs/>
        </w:rPr>
      </w:pPr>
      <w:r w:rsidRPr="00B560DE">
        <w:rPr>
          <w:szCs w:val="24"/>
        </w:rPr>
        <w:t xml:space="preserve">The dissertation entitled </w:t>
      </w:r>
      <w:r w:rsidRPr="00B560DE">
        <w:rPr>
          <w:b/>
          <w:bCs/>
          <w:szCs w:val="24"/>
          <w:cs/>
          <w:lang w:bidi="hi-IN"/>
        </w:rPr>
        <w:t>CRYPTOGRAPHY</w:t>
      </w:r>
      <w:r w:rsidRPr="00B560DE">
        <w:rPr>
          <w:b/>
          <w:szCs w:val="24"/>
        </w:rPr>
        <w:t xml:space="preserve"> USING SELECTIVE ENCRYPTION </w:t>
      </w:r>
      <w:r w:rsidRPr="00B560DE">
        <w:rPr>
          <w:szCs w:val="24"/>
        </w:rPr>
        <w:t xml:space="preserve">being submitted by </w:t>
      </w:r>
      <w:r w:rsidRPr="00B560DE">
        <w:rPr>
          <w:b/>
          <w:szCs w:val="24"/>
        </w:rPr>
        <w:t xml:space="preserve">Abhinav Jha </w:t>
      </w:r>
      <w:r w:rsidRPr="00B560DE">
        <w:rPr>
          <w:b/>
          <w:bCs/>
          <w:szCs w:val="24"/>
          <w:cs/>
          <w:lang w:bidi="hi-IN"/>
        </w:rPr>
        <w:t>(</w:t>
      </w:r>
      <w:r w:rsidRPr="00B560DE">
        <w:rPr>
          <w:b/>
          <w:szCs w:val="24"/>
        </w:rPr>
        <w:t>0812EC141007</w:t>
      </w:r>
      <w:r w:rsidRPr="00B560DE">
        <w:rPr>
          <w:b/>
          <w:bCs/>
          <w:szCs w:val="24"/>
          <w:cs/>
          <w:lang w:bidi="hi-IN"/>
        </w:rPr>
        <w:t>)</w:t>
      </w:r>
      <w:r w:rsidRPr="00B560DE">
        <w:rPr>
          <w:b/>
          <w:szCs w:val="24"/>
        </w:rPr>
        <w:t>, Akshanshi  Jain</w:t>
      </w:r>
      <w:r w:rsidRPr="00B560DE">
        <w:rPr>
          <w:b/>
          <w:bCs/>
          <w:szCs w:val="24"/>
          <w:cs/>
          <w:lang w:bidi="hi-IN"/>
        </w:rPr>
        <w:t xml:space="preserve"> (</w:t>
      </w:r>
      <w:r w:rsidRPr="00B560DE">
        <w:rPr>
          <w:b/>
          <w:szCs w:val="24"/>
        </w:rPr>
        <w:t>0812EC141016</w:t>
      </w:r>
      <w:r w:rsidRPr="00B560DE">
        <w:rPr>
          <w:b/>
          <w:bCs/>
          <w:szCs w:val="24"/>
          <w:cs/>
          <w:lang w:bidi="hi-IN"/>
        </w:rPr>
        <w:t>)</w:t>
      </w:r>
      <w:r w:rsidRPr="00B560DE">
        <w:rPr>
          <w:b/>
          <w:szCs w:val="24"/>
        </w:rPr>
        <w:t xml:space="preserve">, </w:t>
      </w:r>
      <w:r w:rsidR="00700573">
        <w:rPr>
          <w:b/>
          <w:szCs w:val="24"/>
        </w:rPr>
        <w:t xml:space="preserve"> </w:t>
      </w:r>
      <w:r w:rsidRPr="00B560DE">
        <w:rPr>
          <w:b/>
          <w:szCs w:val="24"/>
        </w:rPr>
        <w:t xml:space="preserve">Akshita Pathak </w:t>
      </w:r>
      <w:r w:rsidRPr="00B560DE">
        <w:rPr>
          <w:b/>
          <w:bCs/>
          <w:szCs w:val="24"/>
          <w:cs/>
          <w:lang w:bidi="hi-IN"/>
        </w:rPr>
        <w:t>(</w:t>
      </w:r>
      <w:r w:rsidRPr="00B560DE">
        <w:rPr>
          <w:b/>
          <w:szCs w:val="24"/>
        </w:rPr>
        <w:t>0812EC141019</w:t>
      </w:r>
      <w:r w:rsidRPr="00B560DE">
        <w:rPr>
          <w:b/>
          <w:bCs/>
          <w:szCs w:val="24"/>
          <w:cs/>
          <w:lang w:bidi="hi-IN"/>
        </w:rPr>
        <w:t xml:space="preserve">) </w:t>
      </w:r>
      <w:r w:rsidRPr="00B560DE">
        <w:rPr>
          <w:bCs/>
          <w:szCs w:val="24"/>
        </w:rPr>
        <w:t xml:space="preserve">and </w:t>
      </w:r>
      <w:r w:rsidRPr="00B560DE">
        <w:rPr>
          <w:b/>
          <w:szCs w:val="24"/>
        </w:rPr>
        <w:t xml:space="preserve">Aman Thakur </w:t>
      </w:r>
      <w:r w:rsidRPr="00B560DE">
        <w:rPr>
          <w:b/>
          <w:bCs/>
          <w:szCs w:val="24"/>
          <w:cs/>
          <w:lang w:bidi="hi-IN"/>
        </w:rPr>
        <w:t>(</w:t>
      </w:r>
      <w:r w:rsidRPr="00B560DE">
        <w:rPr>
          <w:b/>
          <w:szCs w:val="24"/>
        </w:rPr>
        <w:t>0812EC141025</w:t>
      </w:r>
      <w:r w:rsidRPr="00B560DE">
        <w:rPr>
          <w:b/>
          <w:bCs/>
          <w:szCs w:val="24"/>
          <w:cs/>
          <w:lang w:bidi="hi-IN"/>
        </w:rPr>
        <w:t xml:space="preserve">) </w:t>
      </w:r>
      <w:r w:rsidRPr="00B560DE">
        <w:rPr>
          <w:szCs w:val="24"/>
        </w:rPr>
        <w:t xml:space="preserve">has been examined by us and is hereby approved for the </w:t>
      </w:r>
      <w:r w:rsidR="00B23901">
        <w:rPr>
          <w:szCs w:val="24"/>
        </w:rPr>
        <w:t xml:space="preserve">EC805 </w:t>
      </w:r>
      <w:r w:rsidRPr="00B560DE">
        <w:rPr>
          <w:szCs w:val="24"/>
        </w:rPr>
        <w:t>Major Project, for which it has been submitted</w:t>
      </w:r>
      <w:r w:rsidRPr="00B560DE">
        <w:rPr>
          <w:szCs w:val="24"/>
          <w:cs/>
          <w:lang w:bidi="hi-IN"/>
        </w:rPr>
        <w:t xml:space="preserve">. </w:t>
      </w:r>
      <w:r w:rsidRPr="00B560DE">
        <w:rPr>
          <w:szCs w:val="24"/>
        </w:rPr>
        <w:t>It is understood that by this approval the undersigned do not necessarily endorse or approve any statement made, the opinion expressed or conclusion drawn therein, but approve the dissertation only for the purpose for which it has been submitted</w:t>
      </w:r>
      <w:r w:rsidRPr="00B560DE">
        <w:rPr>
          <w:szCs w:val="24"/>
          <w:cs/>
          <w:lang w:bidi="hi-IN"/>
        </w:rPr>
        <w:t xml:space="preserve">. </w:t>
      </w:r>
    </w:p>
    <w:p w:rsidR="00B560DE" w:rsidRDefault="00B560DE" w:rsidP="00B560DE">
      <w:pPr>
        <w:rPr>
          <w:rFonts w:cs="Kokila"/>
          <w:cs/>
          <w:lang w:bidi="hi-IN"/>
        </w:rPr>
      </w:pPr>
    </w:p>
    <w:p w:rsidR="00B560DE" w:rsidRDefault="00B560DE" w:rsidP="00B560DE">
      <w:pPr>
        <w:rPr>
          <w:rFonts w:cs="Kokila"/>
          <w:cs/>
          <w:lang w:bidi="hi-IN"/>
        </w:rPr>
      </w:pPr>
      <w:r>
        <w:rPr>
          <w:rFonts w:cs="Kokila"/>
          <w:cs/>
          <w:lang w:bidi="hi-IN"/>
        </w:rPr>
        <w:t xml:space="preserve"> </w:t>
      </w:r>
    </w:p>
    <w:p w:rsidR="00B7716C" w:rsidRDefault="00422592" w:rsidP="00B7716C">
      <w:r>
        <w:t xml:space="preserve"> </w:t>
      </w:r>
    </w:p>
    <w:p w:rsidR="00B7716C" w:rsidRPr="00D84777" w:rsidRDefault="00B7716C" w:rsidP="00422592">
      <w:pPr>
        <w:spacing w:line="240" w:lineRule="auto"/>
      </w:pPr>
      <w:r w:rsidRPr="00D84777">
        <w:rPr>
          <w:rFonts w:cs="Kokila"/>
          <w:cs/>
          <w:lang w:bidi="hi-IN"/>
        </w:rPr>
        <w:t>(</w:t>
      </w:r>
      <w:r w:rsidRPr="00D84777">
        <w:t>Internal Examiner</w:t>
      </w:r>
      <w:r w:rsidRPr="00D84777">
        <w:rPr>
          <w:rFonts w:cs="Kokila"/>
          <w:cs/>
          <w:lang w:bidi="hi-IN"/>
        </w:rPr>
        <w:t>)</w:t>
      </w:r>
      <w:r w:rsidRPr="00D84777">
        <w:tab/>
      </w:r>
      <w:r w:rsidRPr="00D84777">
        <w:tab/>
      </w:r>
      <w:r w:rsidRPr="00D84777">
        <w:tab/>
      </w:r>
      <w:r w:rsidRPr="00D84777">
        <w:tab/>
      </w:r>
      <w:r w:rsidRPr="00D84777">
        <w:tab/>
      </w:r>
      <w:r w:rsidR="00422592">
        <w:t xml:space="preserve">                        </w:t>
      </w:r>
      <w:r w:rsidRPr="00D84777">
        <w:rPr>
          <w:rFonts w:cs="Kokila"/>
          <w:cs/>
          <w:lang w:bidi="hi-IN"/>
        </w:rPr>
        <w:t>(</w:t>
      </w:r>
      <w:r w:rsidRPr="00D84777">
        <w:t>External Examiner</w:t>
      </w:r>
      <w:r w:rsidRPr="00D84777">
        <w:rPr>
          <w:rFonts w:cs="Kokila"/>
          <w:cs/>
          <w:lang w:bidi="hi-IN"/>
        </w:rPr>
        <w:t>)</w:t>
      </w:r>
    </w:p>
    <w:p w:rsidR="00B7716C" w:rsidRPr="00D84777" w:rsidRDefault="00B7716C" w:rsidP="00422592">
      <w:pPr>
        <w:spacing w:line="240" w:lineRule="auto"/>
      </w:pPr>
      <w:r>
        <w:t xml:space="preserve"> </w:t>
      </w:r>
      <w:r w:rsidRPr="00D84777">
        <w:t>Date</w:t>
      </w:r>
      <w:r w:rsidRPr="00D84777">
        <w:rPr>
          <w:rFonts w:cs="Kokila"/>
          <w:cs/>
          <w:lang w:bidi="hi-IN"/>
        </w:rPr>
        <w:t>:</w:t>
      </w:r>
      <w:r w:rsidR="00422592">
        <w:tab/>
      </w:r>
      <w:r w:rsidR="00422592">
        <w:tab/>
      </w:r>
      <w:r w:rsidR="00422592">
        <w:tab/>
      </w:r>
      <w:r w:rsidR="00422592">
        <w:tab/>
      </w:r>
      <w:r w:rsidR="00422592">
        <w:tab/>
      </w:r>
      <w:r w:rsidR="00422592">
        <w:tab/>
        <w:t xml:space="preserve">                                     </w:t>
      </w:r>
      <w:r w:rsidRPr="00D84777">
        <w:t>Date</w:t>
      </w:r>
      <w:r w:rsidRPr="00D84777">
        <w:rPr>
          <w:rFonts w:cs="Kokila"/>
          <w:cs/>
          <w:lang w:bidi="hi-IN"/>
        </w:rPr>
        <w:t>:</w:t>
      </w:r>
    </w:p>
    <w:p w:rsidR="00B560DE" w:rsidRDefault="00B560DE">
      <w:pPr>
        <w:spacing w:line="240" w:lineRule="auto"/>
        <w:jc w:val="left"/>
        <w:rPr>
          <w:rFonts w:ascii="Century Gothic" w:eastAsia="Times New Roman" w:hAnsi="Century Gothic" w:cs="Kokila"/>
          <w:b/>
          <w:bCs/>
          <w:sz w:val="32"/>
          <w:szCs w:val="32"/>
          <w:u w:val="single"/>
          <w:cs/>
          <w:lang w:bidi="hi-IN"/>
        </w:rPr>
      </w:pPr>
      <w:r>
        <w:rPr>
          <w:rFonts w:cs="Kokila"/>
          <w:b/>
          <w:bCs/>
          <w:szCs w:val="32"/>
          <w:cs/>
          <w:lang w:bidi="hi-IN"/>
        </w:rPr>
        <w:br w:type="page"/>
      </w:r>
    </w:p>
    <w:p w:rsidR="00160F96" w:rsidRPr="0081698E" w:rsidRDefault="00160F96" w:rsidP="00700573">
      <w:pPr>
        <w:pStyle w:val="Heading1"/>
        <w:rPr>
          <w:color w:val="000000"/>
        </w:rPr>
      </w:pPr>
      <w:bookmarkStart w:id="5" w:name="_Toc511849571"/>
      <w:r w:rsidRPr="00C21D34">
        <w:lastRenderedPageBreak/>
        <w:t>ACKNOWLEDGEMENT</w:t>
      </w:r>
      <w:bookmarkEnd w:id="5"/>
    </w:p>
    <w:p w:rsidR="00160F96" w:rsidRDefault="00160F96" w:rsidP="00FE078C">
      <w:pPr>
        <w:rPr>
          <w:b/>
        </w:rPr>
      </w:pPr>
    </w:p>
    <w:p w:rsidR="00E033E6" w:rsidRDefault="000E5203" w:rsidP="00D16339">
      <w:pPr>
        <w:rPr>
          <w:rFonts w:cs="Mangal"/>
          <w:cs/>
          <w:lang w:bidi="hi-IN"/>
        </w:rPr>
      </w:pPr>
      <w:r w:rsidRPr="00BA7BE4">
        <w:rPr>
          <w:lang w:bidi="hi-IN"/>
        </w:rPr>
        <w:t>We would like to articulate our deep gratitude to our project guide Prof</w:t>
      </w:r>
      <w:r w:rsidR="00583295">
        <w:rPr>
          <w:rFonts w:cs="Mangal"/>
          <w:cs/>
          <w:lang w:bidi="hi-IN"/>
        </w:rPr>
        <w:t>.</w:t>
      </w:r>
      <w:r w:rsidR="007871A2" w:rsidRPr="00BA7BE4">
        <w:rPr>
          <w:cs/>
          <w:lang w:bidi="hi-IN"/>
        </w:rPr>
        <w:t xml:space="preserve">Hariom Patidar </w:t>
      </w:r>
      <w:r w:rsidR="007871A2" w:rsidRPr="00BA7BE4">
        <w:rPr>
          <w:lang w:bidi="hi-IN"/>
        </w:rPr>
        <w:t>and our project coordinator Prof</w:t>
      </w:r>
      <w:r w:rsidR="00583295">
        <w:rPr>
          <w:rFonts w:cs="Mangal"/>
          <w:cs/>
          <w:lang w:bidi="hi-IN"/>
        </w:rPr>
        <w:t>.</w:t>
      </w:r>
      <w:r w:rsidR="007871A2" w:rsidRPr="00BA7BE4">
        <w:rPr>
          <w:lang w:bidi="hi-IN"/>
        </w:rPr>
        <w:t xml:space="preserve">Ankit Saxena </w:t>
      </w:r>
      <w:r w:rsidRPr="00BA7BE4">
        <w:rPr>
          <w:lang w:bidi="hi-IN"/>
        </w:rPr>
        <w:t>who has always been our motivation for carrying out the project</w:t>
      </w:r>
      <w:r w:rsidRPr="00BA7BE4">
        <w:rPr>
          <w:rFonts w:cs="Mangal"/>
          <w:cs/>
          <w:lang w:bidi="hi-IN"/>
        </w:rPr>
        <w:t xml:space="preserve">. </w:t>
      </w:r>
      <w:r w:rsidR="007871A2" w:rsidRPr="00BA7BE4">
        <w:rPr>
          <w:lang w:bidi="hi-IN"/>
        </w:rPr>
        <w:t xml:space="preserve">It is our pleasure to </w:t>
      </w:r>
      <w:r w:rsidRPr="00BA7BE4">
        <w:rPr>
          <w:lang w:bidi="hi-IN"/>
        </w:rPr>
        <w:t xml:space="preserve">refer </w:t>
      </w:r>
      <w:r w:rsidR="007871A2" w:rsidRPr="00BA7BE4">
        <w:rPr>
          <w:lang w:bidi="hi-IN"/>
        </w:rPr>
        <w:t>MATLAB software and Microsoft Office</w:t>
      </w:r>
      <w:r w:rsidRPr="00BA7BE4">
        <w:rPr>
          <w:lang w:bidi="hi-IN"/>
        </w:rPr>
        <w:t xml:space="preserve"> exclusive of which the compilation of this report </w:t>
      </w:r>
      <w:r w:rsidR="007871A2" w:rsidRPr="00BA7BE4">
        <w:rPr>
          <w:lang w:bidi="hi-IN"/>
        </w:rPr>
        <w:t xml:space="preserve">would have been </w:t>
      </w:r>
      <w:r w:rsidRPr="00BA7BE4">
        <w:rPr>
          <w:lang w:bidi="hi-IN"/>
        </w:rPr>
        <w:t>impossible</w:t>
      </w:r>
      <w:r w:rsidRPr="00BA7BE4">
        <w:rPr>
          <w:rFonts w:cs="Mangal"/>
          <w:cs/>
          <w:lang w:bidi="hi-IN"/>
        </w:rPr>
        <w:t xml:space="preserve">. </w:t>
      </w:r>
      <w:r w:rsidRPr="00BA7BE4">
        <w:rPr>
          <w:lang w:bidi="hi-IN"/>
        </w:rPr>
        <w:t>An assemblage of this nature could nev</w:t>
      </w:r>
      <w:r w:rsidR="007871A2" w:rsidRPr="00BA7BE4">
        <w:rPr>
          <w:lang w:bidi="hi-IN"/>
        </w:rPr>
        <w:t xml:space="preserve">er have been attempted without </w:t>
      </w:r>
      <w:r w:rsidRPr="00BA7BE4">
        <w:rPr>
          <w:lang w:bidi="hi-IN"/>
        </w:rPr>
        <w:t>reference to and inspiration from the works of others</w:t>
      </w:r>
      <w:r w:rsidR="007871A2" w:rsidRPr="00BA7BE4">
        <w:rPr>
          <w:lang w:bidi="hi-IN"/>
        </w:rPr>
        <w:t xml:space="preserve"> whose details are mentioned in </w:t>
      </w:r>
      <w:r w:rsidRPr="00BA7BE4">
        <w:rPr>
          <w:lang w:bidi="hi-IN"/>
        </w:rPr>
        <w:t>reference section</w:t>
      </w:r>
      <w:r w:rsidRPr="00BA7BE4">
        <w:rPr>
          <w:rFonts w:cs="Mangal"/>
          <w:cs/>
          <w:lang w:bidi="hi-IN"/>
        </w:rPr>
        <w:t xml:space="preserve">. </w:t>
      </w:r>
      <w:r w:rsidRPr="00BA7BE4">
        <w:rPr>
          <w:lang w:bidi="hi-IN"/>
        </w:rPr>
        <w:t>We acknowledge out indebtedness to all of them</w:t>
      </w:r>
      <w:r w:rsidR="00001C25">
        <w:rPr>
          <w:rFonts w:cs="Mangal"/>
          <w:cs/>
          <w:lang w:bidi="hi-IN"/>
        </w:rPr>
        <w:t>.</w:t>
      </w:r>
      <w:r w:rsidRPr="00BA7BE4">
        <w:rPr>
          <w:lang w:bidi="hi-IN"/>
        </w:rPr>
        <w:t>Last b</w:t>
      </w:r>
      <w:r w:rsidR="007871A2" w:rsidRPr="00BA7BE4">
        <w:rPr>
          <w:lang w:bidi="hi-IN"/>
        </w:rPr>
        <w:t>ut not the least</w:t>
      </w:r>
      <w:r w:rsidRPr="00BA7BE4">
        <w:rPr>
          <w:lang w:bidi="hi-IN"/>
        </w:rPr>
        <w:t>, our sincere thanks to all of our friends who have patiently</w:t>
      </w:r>
      <w:r w:rsidR="007871A2" w:rsidRPr="00BA7BE4">
        <w:rPr>
          <w:lang w:bidi="hi-IN"/>
        </w:rPr>
        <w:t xml:space="preserve"> extended all sorts of help for </w:t>
      </w:r>
      <w:r w:rsidRPr="00BA7BE4">
        <w:rPr>
          <w:lang w:bidi="hi-IN"/>
        </w:rPr>
        <w:t>accomplishing this undertaking</w:t>
      </w:r>
      <w:r w:rsidRPr="00BA7BE4">
        <w:rPr>
          <w:rFonts w:cs="Mangal"/>
          <w:cs/>
          <w:lang w:bidi="hi-IN"/>
        </w:rPr>
        <w:t>.</w:t>
      </w:r>
    </w:p>
    <w:p w:rsidR="00DC1F6F" w:rsidRDefault="00DC1F6F" w:rsidP="00D16339">
      <w:pPr>
        <w:rPr>
          <w:rFonts w:cs="Mangal"/>
          <w:cs/>
          <w:lang w:bidi="hi-IN"/>
        </w:rPr>
      </w:pPr>
    </w:p>
    <w:p w:rsidR="00E033E6" w:rsidRDefault="00E033E6" w:rsidP="00FE078C">
      <w:pPr>
        <w:rPr>
          <w:cs/>
          <w:lang w:bidi="hi-IN"/>
        </w:rPr>
      </w:pPr>
    </w:p>
    <w:p w:rsidR="00E033E6" w:rsidRPr="00E033E6" w:rsidRDefault="00E033E6" w:rsidP="007B3C49">
      <w:pPr>
        <w:jc w:val="left"/>
      </w:pPr>
      <w:r w:rsidRPr="00E033E6">
        <w:t xml:space="preserve">Abhinav Jha </w:t>
      </w:r>
      <w:r w:rsidRPr="00E033E6">
        <w:rPr>
          <w:bCs/>
          <w:cs/>
          <w:lang w:bidi="hi-IN"/>
        </w:rPr>
        <w:t>(</w:t>
      </w:r>
      <w:r w:rsidRPr="00E033E6">
        <w:t>0812EC141007</w:t>
      </w:r>
      <w:r w:rsidRPr="00E033E6">
        <w:rPr>
          <w:bCs/>
          <w:cs/>
          <w:lang w:bidi="hi-IN"/>
        </w:rPr>
        <w:t>)</w:t>
      </w:r>
    </w:p>
    <w:p w:rsidR="00E033E6" w:rsidRPr="00E033E6" w:rsidRDefault="00E033E6" w:rsidP="007B3C49">
      <w:pPr>
        <w:jc w:val="left"/>
      </w:pPr>
      <w:r w:rsidRPr="00E033E6">
        <w:t xml:space="preserve">Akshanshi Jain </w:t>
      </w:r>
      <w:r w:rsidRPr="00E033E6">
        <w:rPr>
          <w:bCs/>
          <w:cs/>
          <w:lang w:bidi="hi-IN"/>
        </w:rPr>
        <w:t>(</w:t>
      </w:r>
      <w:r w:rsidRPr="00E033E6">
        <w:t>0812EC141016</w:t>
      </w:r>
      <w:r w:rsidRPr="00E033E6">
        <w:rPr>
          <w:bCs/>
          <w:cs/>
          <w:lang w:bidi="hi-IN"/>
        </w:rPr>
        <w:t>)</w:t>
      </w:r>
    </w:p>
    <w:p w:rsidR="00E033E6" w:rsidRPr="00E033E6" w:rsidRDefault="00E033E6" w:rsidP="007B3C49">
      <w:pPr>
        <w:jc w:val="left"/>
      </w:pPr>
      <w:r w:rsidRPr="00E033E6">
        <w:t xml:space="preserve">Akshita Pathak </w:t>
      </w:r>
      <w:r w:rsidRPr="00E033E6">
        <w:rPr>
          <w:bCs/>
          <w:cs/>
          <w:lang w:bidi="hi-IN"/>
        </w:rPr>
        <w:t>(</w:t>
      </w:r>
      <w:r w:rsidRPr="00E033E6">
        <w:t>0812EC141019</w:t>
      </w:r>
      <w:r w:rsidRPr="00E033E6">
        <w:rPr>
          <w:bCs/>
          <w:cs/>
          <w:lang w:bidi="hi-IN"/>
        </w:rPr>
        <w:t>)</w:t>
      </w:r>
    </w:p>
    <w:p w:rsidR="00E033E6" w:rsidRPr="00E033E6" w:rsidRDefault="00E033E6" w:rsidP="007B3C49">
      <w:pPr>
        <w:jc w:val="left"/>
        <w:rPr>
          <w:bCs/>
          <w:lang w:bidi="hi-IN"/>
        </w:rPr>
      </w:pPr>
      <w:r w:rsidRPr="00E033E6">
        <w:t xml:space="preserve">Aman Thakur </w:t>
      </w:r>
      <w:r w:rsidRPr="00E033E6">
        <w:rPr>
          <w:bCs/>
          <w:cs/>
          <w:lang w:bidi="hi-IN"/>
        </w:rPr>
        <w:t>(</w:t>
      </w:r>
      <w:r w:rsidRPr="00E033E6">
        <w:t>0812EC141025</w:t>
      </w:r>
      <w:r w:rsidRPr="00E033E6">
        <w:rPr>
          <w:bCs/>
          <w:cs/>
          <w:lang w:bidi="hi-IN"/>
        </w:rPr>
        <w:t>)</w:t>
      </w:r>
    </w:p>
    <w:p w:rsidR="00E7415A" w:rsidRPr="005A54AB" w:rsidRDefault="00160F96" w:rsidP="00700573">
      <w:pPr>
        <w:pStyle w:val="Heading1"/>
        <w:rPr>
          <w:rFonts w:ascii="Times-Roman" w:hAnsi="Times-Roman" w:cs="Times-Roman"/>
          <w:lang w:bidi="hi-IN"/>
        </w:rPr>
      </w:pPr>
      <w:r>
        <w:rPr>
          <w:rFonts w:cs="Kokila"/>
          <w:cs/>
          <w:lang w:bidi="hi-IN"/>
        </w:rPr>
        <w:br w:type="page"/>
      </w:r>
      <w:bookmarkStart w:id="6" w:name="_Toc511849572"/>
      <w:r w:rsidR="00E7415A" w:rsidRPr="00C475CB">
        <w:lastRenderedPageBreak/>
        <w:t>ABSTRACT</w:t>
      </w:r>
      <w:bookmarkEnd w:id="6"/>
    </w:p>
    <w:p w:rsidR="007871A2" w:rsidRPr="00BA7BE4" w:rsidRDefault="007871A2" w:rsidP="00FE078C"/>
    <w:p w:rsidR="00F446D4" w:rsidRPr="00F446D4" w:rsidRDefault="008D7C41" w:rsidP="00D16339">
      <w:pPr>
        <w:rPr>
          <w:szCs w:val="24"/>
        </w:rPr>
      </w:pPr>
      <w:r w:rsidRPr="00F446D4">
        <w:rPr>
          <w:szCs w:val="24"/>
        </w:rPr>
        <w:t>This</w:t>
      </w:r>
      <w:r w:rsidR="00DE7DB8" w:rsidRPr="00F446D4">
        <w:rPr>
          <w:szCs w:val="24"/>
        </w:rPr>
        <w:t xml:space="preserve"> project</w:t>
      </w:r>
      <w:r w:rsidRPr="00F446D4">
        <w:rPr>
          <w:szCs w:val="24"/>
        </w:rPr>
        <w:t xml:space="preserve"> proposed</w:t>
      </w:r>
      <w:r w:rsidR="00F446D4" w:rsidRPr="00F446D4">
        <w:rPr>
          <w:szCs w:val="24"/>
        </w:rPr>
        <w:t xml:space="preserve"> the</w:t>
      </w:r>
      <w:r w:rsidR="007871A2" w:rsidRPr="00F446D4">
        <w:rPr>
          <w:szCs w:val="24"/>
        </w:rPr>
        <w:t xml:space="preserve"> scheme for </w:t>
      </w:r>
      <w:r w:rsidR="004979B6" w:rsidRPr="00F446D4">
        <w:rPr>
          <w:szCs w:val="24"/>
        </w:rPr>
        <w:t xml:space="preserve">Cryptography </w:t>
      </w:r>
      <w:r w:rsidR="00E033E6" w:rsidRPr="00F446D4">
        <w:rPr>
          <w:szCs w:val="24"/>
        </w:rPr>
        <w:t>(</w:t>
      </w:r>
      <w:r w:rsidR="007871A2" w:rsidRPr="00F446D4">
        <w:rPr>
          <w:szCs w:val="24"/>
        </w:rPr>
        <w:t>separable reversible data hiding</w:t>
      </w:r>
      <w:r w:rsidRPr="00F446D4">
        <w:rPr>
          <w:szCs w:val="24"/>
        </w:rPr>
        <w:t xml:space="preserve"> technique</w:t>
      </w:r>
      <w:r w:rsidR="007871A2" w:rsidRPr="00F446D4">
        <w:rPr>
          <w:szCs w:val="24"/>
        </w:rPr>
        <w:t xml:space="preserve"> in </w:t>
      </w:r>
      <w:r w:rsidR="00E83AC6" w:rsidRPr="00F446D4">
        <w:rPr>
          <w:szCs w:val="24"/>
        </w:rPr>
        <w:t>an encrypted image</w:t>
      </w:r>
      <w:r w:rsidR="00E033E6" w:rsidRPr="00F446D4">
        <w:rPr>
          <w:szCs w:val="24"/>
        </w:rPr>
        <w:t>)</w:t>
      </w:r>
      <w:r w:rsidR="004979B6" w:rsidRPr="00F446D4">
        <w:rPr>
          <w:szCs w:val="24"/>
        </w:rPr>
        <w:t xml:space="preserve"> using Selective Encryption algorithm</w:t>
      </w:r>
      <w:r w:rsidR="007871A2" w:rsidRPr="00F446D4">
        <w:rPr>
          <w:szCs w:val="24"/>
          <w:cs/>
          <w:lang w:bidi="hi-IN"/>
        </w:rPr>
        <w:t>.</w:t>
      </w:r>
      <w:r w:rsidR="00F446D4" w:rsidRPr="00F446D4">
        <w:rPr>
          <w:szCs w:val="24"/>
        </w:rPr>
        <w:t xml:space="preserve"> In cryptography, encryption is the process of encoding messages (or information) in such a way that eavesdro</w:t>
      </w:r>
      <w:r w:rsidR="00C475CB">
        <w:rPr>
          <w:szCs w:val="24"/>
        </w:rPr>
        <w:t>ppers or hackers cannot read it</w:t>
      </w:r>
      <w:r w:rsidR="00F446D4" w:rsidRPr="00F446D4">
        <w:rPr>
          <w:szCs w:val="24"/>
        </w:rPr>
        <w:t xml:space="preserve">. In an encryption scheme, the message or information (referred to as plaintext) is encrypted using an encryption algorithm, turning it into an unreadable cipher text. This is usually done with the use of an encryption key, which specifies how the message is to be encoded. Any adversary that can see the </w:t>
      </w:r>
      <w:r w:rsidR="00F446D4">
        <w:rPr>
          <w:szCs w:val="24"/>
        </w:rPr>
        <w:t xml:space="preserve">cipher </w:t>
      </w:r>
      <w:r w:rsidR="00F446D4" w:rsidRPr="00F446D4">
        <w:rPr>
          <w:szCs w:val="24"/>
        </w:rPr>
        <w:t>text should not be able to determine anything about the original message. An authorized party, however, is able to decode the cipher</w:t>
      </w:r>
      <w:r w:rsidR="00F446D4">
        <w:rPr>
          <w:szCs w:val="24"/>
        </w:rPr>
        <w:t xml:space="preserve"> </w:t>
      </w:r>
      <w:r w:rsidR="00F446D4" w:rsidRPr="00F446D4">
        <w:rPr>
          <w:szCs w:val="24"/>
        </w:rPr>
        <w:t>text using a decryption algorithm that usually requires a secret decryption key that ad</w:t>
      </w:r>
      <w:r w:rsidR="00B23901">
        <w:rPr>
          <w:szCs w:val="24"/>
        </w:rPr>
        <w:t>versaries do not have access to.</w:t>
      </w:r>
      <w:r w:rsidR="00F446D4" w:rsidRPr="00F446D4">
        <w:rPr>
          <w:szCs w:val="24"/>
        </w:rPr>
        <w:t xml:space="preserve"> For technical reasons, an encryption scheme usually needs a key-generation algorithm to randomly produce keys.</w:t>
      </w:r>
    </w:p>
    <w:p w:rsidR="000E257B" w:rsidRPr="00F446D4" w:rsidRDefault="00F446D4" w:rsidP="00D16339">
      <w:pPr>
        <w:rPr>
          <w:szCs w:val="24"/>
          <w:lang w:bidi="hi-IN"/>
        </w:rPr>
      </w:pPr>
      <w:r>
        <w:rPr>
          <w:szCs w:val="24"/>
          <w:cs/>
          <w:lang w:bidi="hi-IN"/>
        </w:rPr>
        <w:t>In this project t</w:t>
      </w:r>
      <w:r w:rsidR="007871A2" w:rsidRPr="00F446D4">
        <w:rPr>
          <w:szCs w:val="24"/>
        </w:rPr>
        <w:t>he original image</w:t>
      </w:r>
      <w:r w:rsidR="00F15EB7" w:rsidRPr="00F446D4">
        <w:rPr>
          <w:szCs w:val="24"/>
        </w:rPr>
        <w:t xml:space="preserve"> was encrypted</w:t>
      </w:r>
      <w:r w:rsidR="007871A2" w:rsidRPr="00F446D4">
        <w:rPr>
          <w:szCs w:val="24"/>
        </w:rPr>
        <w:t xml:space="preserve"> using an encryption key</w:t>
      </w:r>
      <w:r>
        <w:rPr>
          <w:szCs w:val="24"/>
          <w:cs/>
          <w:lang w:bidi="hi-IN"/>
        </w:rPr>
        <w:t xml:space="preserve">. </w:t>
      </w:r>
      <w:r w:rsidR="007871A2" w:rsidRPr="00F446D4">
        <w:rPr>
          <w:szCs w:val="24"/>
        </w:rPr>
        <w:t>Then, a data</w:t>
      </w:r>
      <w:r w:rsidR="007871A2" w:rsidRPr="00F446D4">
        <w:rPr>
          <w:szCs w:val="24"/>
          <w:cs/>
          <w:lang w:bidi="hi-IN"/>
        </w:rPr>
        <w:t>-</w:t>
      </w:r>
      <w:r w:rsidR="00DE7DB8" w:rsidRPr="00F446D4">
        <w:rPr>
          <w:szCs w:val="24"/>
        </w:rPr>
        <w:t>hider hides the data using data</w:t>
      </w:r>
      <w:r w:rsidR="007871A2" w:rsidRPr="00F446D4">
        <w:rPr>
          <w:szCs w:val="24"/>
          <w:cs/>
          <w:lang w:bidi="hi-IN"/>
        </w:rPr>
        <w:t>-</w:t>
      </w:r>
      <w:r w:rsidR="007871A2" w:rsidRPr="00F446D4">
        <w:rPr>
          <w:szCs w:val="24"/>
        </w:rPr>
        <w:t>hiding</w:t>
      </w:r>
      <w:r w:rsidR="00DE7DB8" w:rsidRPr="00F446D4">
        <w:rPr>
          <w:szCs w:val="24"/>
        </w:rPr>
        <w:t xml:space="preserve"> key</w:t>
      </w:r>
      <w:r w:rsidRPr="00F446D4">
        <w:rPr>
          <w:szCs w:val="24"/>
        </w:rPr>
        <w:t xml:space="preserve"> to provide an additional security</w:t>
      </w:r>
      <w:r w:rsidR="007871A2" w:rsidRPr="00F446D4">
        <w:rPr>
          <w:szCs w:val="24"/>
          <w:cs/>
          <w:lang w:bidi="hi-IN"/>
        </w:rPr>
        <w:t xml:space="preserve">. </w:t>
      </w:r>
      <w:r w:rsidR="007871A2" w:rsidRPr="00F446D4">
        <w:rPr>
          <w:szCs w:val="24"/>
        </w:rPr>
        <w:t>With an encrypted image containing additional data, if a receiver has the data</w:t>
      </w:r>
      <w:r w:rsidR="007871A2" w:rsidRPr="00F446D4">
        <w:rPr>
          <w:szCs w:val="24"/>
          <w:cs/>
          <w:lang w:bidi="hi-IN"/>
        </w:rPr>
        <w:t>-</w:t>
      </w:r>
      <w:r w:rsidR="00F15EB7" w:rsidRPr="00F446D4">
        <w:rPr>
          <w:szCs w:val="24"/>
        </w:rPr>
        <w:t>hiding key, it</w:t>
      </w:r>
      <w:r w:rsidR="007871A2" w:rsidRPr="00F446D4">
        <w:rPr>
          <w:szCs w:val="24"/>
        </w:rPr>
        <w:t xml:space="preserve"> can extrac</w:t>
      </w:r>
      <w:r w:rsidR="00F15EB7" w:rsidRPr="00F446D4">
        <w:rPr>
          <w:szCs w:val="24"/>
        </w:rPr>
        <w:t xml:space="preserve">t the additional data though it </w:t>
      </w:r>
      <w:r w:rsidR="007871A2" w:rsidRPr="00F446D4">
        <w:rPr>
          <w:szCs w:val="24"/>
        </w:rPr>
        <w:t>does not know the image content</w:t>
      </w:r>
      <w:r w:rsidR="00F15EB7" w:rsidRPr="00F446D4">
        <w:rPr>
          <w:szCs w:val="24"/>
          <w:lang w:bidi="hi-IN"/>
        </w:rPr>
        <w:t xml:space="preserve"> and if it</w:t>
      </w:r>
      <w:r w:rsidR="00DE7DB8" w:rsidRPr="00F446D4">
        <w:rPr>
          <w:szCs w:val="24"/>
          <w:lang w:bidi="hi-IN"/>
        </w:rPr>
        <w:t xml:space="preserve"> has</w:t>
      </w:r>
      <w:r w:rsidR="00F15EB7" w:rsidRPr="00F446D4">
        <w:rPr>
          <w:szCs w:val="24"/>
        </w:rPr>
        <w:t xml:space="preserve"> the encryption key, it</w:t>
      </w:r>
      <w:r w:rsidR="007871A2" w:rsidRPr="00F446D4">
        <w:rPr>
          <w:szCs w:val="24"/>
        </w:rPr>
        <w:t xml:space="preserve"> can decrypt the received data to obtain an image similar to the original one, but cannot extract the additional data</w:t>
      </w:r>
      <w:r w:rsidR="007871A2" w:rsidRPr="00F446D4">
        <w:rPr>
          <w:szCs w:val="24"/>
          <w:cs/>
          <w:lang w:bidi="hi-IN"/>
        </w:rPr>
        <w:t xml:space="preserve">. </w:t>
      </w:r>
      <w:r w:rsidR="007871A2" w:rsidRPr="00F446D4">
        <w:rPr>
          <w:szCs w:val="24"/>
        </w:rPr>
        <w:t>I</w:t>
      </w:r>
      <w:r w:rsidR="00DE7DB8" w:rsidRPr="00F446D4">
        <w:rPr>
          <w:szCs w:val="24"/>
        </w:rPr>
        <w:t>f the receiver has both the key</w:t>
      </w:r>
      <w:r w:rsidR="00F15EB7" w:rsidRPr="00F446D4">
        <w:rPr>
          <w:szCs w:val="24"/>
        </w:rPr>
        <w:t xml:space="preserve"> it</w:t>
      </w:r>
      <w:r w:rsidR="007871A2" w:rsidRPr="00F446D4">
        <w:rPr>
          <w:szCs w:val="24"/>
        </w:rPr>
        <w:t xml:space="preserve"> can extract the additional data and recover the original cont</w:t>
      </w:r>
      <w:r w:rsidR="00E033E6" w:rsidRPr="00F446D4">
        <w:rPr>
          <w:szCs w:val="24"/>
        </w:rPr>
        <w:t>ent without any error.</w:t>
      </w:r>
      <w:r>
        <w:rPr>
          <w:szCs w:val="24"/>
        </w:rPr>
        <w:t xml:space="preserve"> </w:t>
      </w:r>
      <w:r w:rsidR="00E033E6" w:rsidRPr="00F446D4">
        <w:rPr>
          <w:szCs w:val="24"/>
        </w:rPr>
        <w:t xml:space="preserve"> </w:t>
      </w:r>
      <w:r>
        <w:rPr>
          <w:szCs w:val="24"/>
          <w:lang w:bidi="hi-IN"/>
        </w:rPr>
        <w:t>This</w:t>
      </w:r>
      <w:r w:rsidR="007B3C49" w:rsidRPr="00F446D4">
        <w:rPr>
          <w:szCs w:val="24"/>
          <w:lang w:bidi="hi-IN"/>
        </w:rPr>
        <w:t xml:space="preserve"> results</w:t>
      </w:r>
      <w:r w:rsidR="00FE078C" w:rsidRPr="00F446D4">
        <w:rPr>
          <w:szCs w:val="24"/>
          <w:lang w:bidi="hi-IN"/>
        </w:rPr>
        <w:t xml:space="preserve"> in security</w:t>
      </w:r>
      <w:r w:rsidRPr="00F446D4">
        <w:rPr>
          <w:szCs w:val="24"/>
          <w:lang w:bidi="hi-IN"/>
        </w:rPr>
        <w:t xml:space="preserve"> of image and data</w:t>
      </w:r>
      <w:r>
        <w:rPr>
          <w:szCs w:val="24"/>
          <w:lang w:bidi="hi-IN"/>
        </w:rPr>
        <w:t>.</w:t>
      </w:r>
    </w:p>
    <w:p w:rsidR="00FE078C" w:rsidRPr="00F446D4" w:rsidRDefault="00FE078C" w:rsidP="00FE078C">
      <w:pPr>
        <w:rPr>
          <w:szCs w:val="24"/>
          <w:lang w:bidi="hi-IN"/>
        </w:rPr>
      </w:pPr>
    </w:p>
    <w:p w:rsidR="00FE078C" w:rsidRDefault="00FE078C" w:rsidP="00FE078C">
      <w:pPr>
        <w:rPr>
          <w:lang w:bidi="hi-IN"/>
        </w:rPr>
      </w:pPr>
    </w:p>
    <w:p w:rsidR="00FE078C" w:rsidRPr="00BA7BE4" w:rsidRDefault="00FE078C" w:rsidP="00FE078C">
      <w:pPr>
        <w:rPr>
          <w:cs/>
          <w:lang w:bidi="hi-IN"/>
        </w:rPr>
        <w:sectPr w:rsidR="00FE078C" w:rsidRPr="00BA7BE4" w:rsidSect="008D7C41">
          <w:footerReference w:type="first" r:id="rId10"/>
          <w:pgSz w:w="12240" w:h="15840"/>
          <w:pgMar w:top="1440" w:right="1077" w:bottom="1440" w:left="2160" w:header="720" w:footer="720" w:gutter="0"/>
          <w:pgNumType w:fmt="lowerRoman" w:start="0"/>
          <w:cols w:space="720"/>
          <w:titlePg/>
          <w:docGrid w:linePitch="360"/>
        </w:sectPr>
      </w:pPr>
    </w:p>
    <w:p w:rsidR="00D32CE1" w:rsidRDefault="004A52D3" w:rsidP="00700573">
      <w:pPr>
        <w:pStyle w:val="Heading1"/>
      </w:pPr>
      <w:bookmarkStart w:id="7" w:name="_Toc511849573"/>
      <w:r w:rsidRPr="00850BCA">
        <w:lastRenderedPageBreak/>
        <w:t xml:space="preserve">Table of </w:t>
      </w:r>
      <w:r w:rsidR="00116785">
        <w:t>C</w:t>
      </w:r>
      <w:r w:rsidRPr="00850BCA">
        <w:t>ontent</w:t>
      </w:r>
      <w:bookmarkEnd w:id="7"/>
    </w:p>
    <w:sdt>
      <w:sdtPr>
        <w:id w:val="31621459"/>
        <w:docPartObj>
          <w:docPartGallery w:val="Table of Contents"/>
          <w:docPartUnique/>
        </w:docPartObj>
      </w:sdtPr>
      <w:sdtEndPr>
        <w:rPr>
          <w:rFonts w:ascii="Times New Roman" w:hAnsi="Times New Roman"/>
          <w:bCs w:val="0"/>
          <w:caps w:val="0"/>
          <w:color w:val="auto"/>
          <w:sz w:val="24"/>
          <w:szCs w:val="22"/>
        </w:rPr>
      </w:sdtEndPr>
      <w:sdtContent>
        <w:p w:rsidR="006E5E70" w:rsidRDefault="006E5E70" w:rsidP="00700573">
          <w:pPr>
            <w:pStyle w:val="TOCHeading"/>
          </w:pPr>
        </w:p>
        <w:p w:rsidR="006E5E70" w:rsidRDefault="004A371D">
          <w:pPr>
            <w:pStyle w:val="TOC1"/>
            <w:rPr>
              <w:rFonts w:asciiTheme="minorHAnsi" w:eastAsiaTheme="minorEastAsia" w:hAnsiTheme="minorHAnsi" w:cstheme="minorBidi"/>
              <w:b w:val="0"/>
              <w:bCs w:val="0"/>
              <w:caps w:val="0"/>
              <w:noProof/>
              <w:sz w:val="22"/>
              <w:szCs w:val="22"/>
            </w:rPr>
          </w:pPr>
          <w:r w:rsidRPr="004A371D">
            <w:fldChar w:fldCharType="begin"/>
          </w:r>
          <w:r w:rsidR="006E5E70">
            <w:instrText xml:space="preserve"> TOC \o "1-3" \h \z \u </w:instrText>
          </w:r>
          <w:r w:rsidRPr="004A371D">
            <w:fldChar w:fldCharType="separate"/>
          </w:r>
          <w:hyperlink w:anchor="_Toc511849569" w:history="1">
            <w:r w:rsidR="006E5E70" w:rsidRPr="00155A30">
              <w:rPr>
                <w:rStyle w:val="Hyperlink"/>
                <w:noProof/>
              </w:rPr>
              <w:t>CERTIFICATE</w:t>
            </w:r>
            <w:r w:rsidR="006E5E70">
              <w:rPr>
                <w:noProof/>
                <w:webHidden/>
              </w:rPr>
              <w:tab/>
            </w:r>
            <w:r>
              <w:rPr>
                <w:noProof/>
                <w:webHidden/>
              </w:rPr>
              <w:fldChar w:fldCharType="begin"/>
            </w:r>
            <w:r w:rsidR="006E5E70">
              <w:rPr>
                <w:noProof/>
                <w:webHidden/>
              </w:rPr>
              <w:instrText xml:space="preserve"> PAGEREF _Toc511849569 \h </w:instrText>
            </w:r>
            <w:r>
              <w:rPr>
                <w:noProof/>
                <w:webHidden/>
              </w:rPr>
            </w:r>
            <w:r>
              <w:rPr>
                <w:noProof/>
                <w:webHidden/>
              </w:rPr>
              <w:fldChar w:fldCharType="separate"/>
            </w:r>
            <w:r w:rsidR="0076247E">
              <w:rPr>
                <w:noProof/>
                <w:webHidden/>
              </w:rPr>
              <w:t>ii</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70" w:history="1">
            <w:r w:rsidR="006E5E70" w:rsidRPr="00155A30">
              <w:rPr>
                <w:rStyle w:val="Hyperlink"/>
                <w:noProof/>
              </w:rPr>
              <w:t>CERTIFICATE OF APPROVAL</w:t>
            </w:r>
            <w:r w:rsidR="006E5E70">
              <w:rPr>
                <w:noProof/>
                <w:webHidden/>
              </w:rPr>
              <w:tab/>
            </w:r>
            <w:r>
              <w:rPr>
                <w:noProof/>
                <w:webHidden/>
              </w:rPr>
              <w:fldChar w:fldCharType="begin"/>
            </w:r>
            <w:r w:rsidR="006E5E70">
              <w:rPr>
                <w:noProof/>
                <w:webHidden/>
              </w:rPr>
              <w:instrText xml:space="preserve"> PAGEREF _Toc511849570 \h </w:instrText>
            </w:r>
            <w:r>
              <w:rPr>
                <w:noProof/>
                <w:webHidden/>
              </w:rPr>
            </w:r>
            <w:r>
              <w:rPr>
                <w:noProof/>
                <w:webHidden/>
              </w:rPr>
              <w:fldChar w:fldCharType="separate"/>
            </w:r>
            <w:r w:rsidR="0076247E">
              <w:rPr>
                <w:noProof/>
                <w:webHidden/>
              </w:rPr>
              <w:t>iii</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71" w:history="1">
            <w:r w:rsidR="006E5E70" w:rsidRPr="00155A30">
              <w:rPr>
                <w:rStyle w:val="Hyperlink"/>
                <w:noProof/>
              </w:rPr>
              <w:t>ACKNOWLEDGEMENT</w:t>
            </w:r>
            <w:r w:rsidR="006E5E70">
              <w:rPr>
                <w:noProof/>
                <w:webHidden/>
              </w:rPr>
              <w:tab/>
            </w:r>
            <w:r>
              <w:rPr>
                <w:noProof/>
                <w:webHidden/>
              </w:rPr>
              <w:fldChar w:fldCharType="begin"/>
            </w:r>
            <w:r w:rsidR="006E5E70">
              <w:rPr>
                <w:noProof/>
                <w:webHidden/>
              </w:rPr>
              <w:instrText xml:space="preserve"> PAGEREF _Toc511849571 \h </w:instrText>
            </w:r>
            <w:r>
              <w:rPr>
                <w:noProof/>
                <w:webHidden/>
              </w:rPr>
            </w:r>
            <w:r>
              <w:rPr>
                <w:noProof/>
                <w:webHidden/>
              </w:rPr>
              <w:fldChar w:fldCharType="separate"/>
            </w:r>
            <w:r w:rsidR="0076247E">
              <w:rPr>
                <w:noProof/>
                <w:webHidden/>
              </w:rPr>
              <w:t>iv</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72" w:history="1">
            <w:r w:rsidR="006E5E70" w:rsidRPr="00155A30">
              <w:rPr>
                <w:rStyle w:val="Hyperlink"/>
                <w:noProof/>
              </w:rPr>
              <w:t>ABSTRACT</w:t>
            </w:r>
            <w:r w:rsidR="006E5E70">
              <w:rPr>
                <w:noProof/>
                <w:webHidden/>
              </w:rPr>
              <w:tab/>
            </w:r>
            <w:r>
              <w:rPr>
                <w:noProof/>
                <w:webHidden/>
              </w:rPr>
              <w:fldChar w:fldCharType="begin"/>
            </w:r>
            <w:r w:rsidR="006E5E70">
              <w:rPr>
                <w:noProof/>
                <w:webHidden/>
              </w:rPr>
              <w:instrText xml:space="preserve"> PAGEREF _Toc511849572 \h </w:instrText>
            </w:r>
            <w:r>
              <w:rPr>
                <w:noProof/>
                <w:webHidden/>
              </w:rPr>
            </w:r>
            <w:r>
              <w:rPr>
                <w:noProof/>
                <w:webHidden/>
              </w:rPr>
              <w:fldChar w:fldCharType="separate"/>
            </w:r>
            <w:r w:rsidR="0076247E">
              <w:rPr>
                <w:noProof/>
                <w:webHidden/>
              </w:rPr>
              <w:t>v</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73" w:history="1">
            <w:r w:rsidR="006E5E70" w:rsidRPr="00155A30">
              <w:rPr>
                <w:rStyle w:val="Hyperlink"/>
                <w:noProof/>
              </w:rPr>
              <w:t>Table of Content</w:t>
            </w:r>
            <w:r w:rsidR="006E5E70">
              <w:rPr>
                <w:noProof/>
                <w:webHidden/>
              </w:rPr>
              <w:tab/>
            </w:r>
            <w:r>
              <w:rPr>
                <w:noProof/>
                <w:webHidden/>
              </w:rPr>
              <w:fldChar w:fldCharType="begin"/>
            </w:r>
            <w:r w:rsidR="006E5E70">
              <w:rPr>
                <w:noProof/>
                <w:webHidden/>
              </w:rPr>
              <w:instrText xml:space="preserve"> PAGEREF _Toc511849573 \h </w:instrText>
            </w:r>
            <w:r>
              <w:rPr>
                <w:noProof/>
                <w:webHidden/>
              </w:rPr>
            </w:r>
            <w:r>
              <w:rPr>
                <w:noProof/>
                <w:webHidden/>
              </w:rPr>
              <w:fldChar w:fldCharType="separate"/>
            </w:r>
            <w:r w:rsidR="0076247E">
              <w:rPr>
                <w:noProof/>
                <w:webHidden/>
              </w:rPr>
              <w:t>2</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74" w:history="1">
            <w:r w:rsidR="006E5E70" w:rsidRPr="00155A30">
              <w:rPr>
                <w:rStyle w:val="Hyperlink"/>
                <w:noProof/>
              </w:rPr>
              <w:t>List of Figures</w:t>
            </w:r>
            <w:r w:rsidR="006E5E70">
              <w:rPr>
                <w:noProof/>
                <w:webHidden/>
              </w:rPr>
              <w:tab/>
            </w:r>
            <w:r>
              <w:rPr>
                <w:noProof/>
                <w:webHidden/>
              </w:rPr>
              <w:fldChar w:fldCharType="begin"/>
            </w:r>
            <w:r w:rsidR="006E5E70">
              <w:rPr>
                <w:noProof/>
                <w:webHidden/>
              </w:rPr>
              <w:instrText xml:space="preserve"> PAGEREF _Toc511849574 \h </w:instrText>
            </w:r>
            <w:r>
              <w:rPr>
                <w:noProof/>
                <w:webHidden/>
              </w:rPr>
            </w:r>
            <w:r>
              <w:rPr>
                <w:noProof/>
                <w:webHidden/>
              </w:rPr>
              <w:fldChar w:fldCharType="separate"/>
            </w:r>
            <w:r w:rsidR="0076247E">
              <w:rPr>
                <w:noProof/>
                <w:webHidden/>
              </w:rPr>
              <w:t>5</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75" w:history="1">
            <w:r w:rsidR="006E5E70" w:rsidRPr="00155A30">
              <w:rPr>
                <w:rStyle w:val="Hyperlink"/>
                <w:noProof/>
              </w:rPr>
              <w:t>List of tables</w:t>
            </w:r>
            <w:r w:rsidR="006E5E70">
              <w:rPr>
                <w:noProof/>
                <w:webHidden/>
              </w:rPr>
              <w:tab/>
            </w:r>
            <w:r>
              <w:rPr>
                <w:noProof/>
                <w:webHidden/>
              </w:rPr>
              <w:fldChar w:fldCharType="begin"/>
            </w:r>
            <w:r w:rsidR="006E5E70">
              <w:rPr>
                <w:noProof/>
                <w:webHidden/>
              </w:rPr>
              <w:instrText xml:space="preserve"> PAGEREF _Toc511849575 \h </w:instrText>
            </w:r>
            <w:r>
              <w:rPr>
                <w:noProof/>
                <w:webHidden/>
              </w:rPr>
            </w:r>
            <w:r>
              <w:rPr>
                <w:noProof/>
                <w:webHidden/>
              </w:rPr>
              <w:fldChar w:fldCharType="separate"/>
            </w:r>
            <w:r w:rsidR="0076247E">
              <w:rPr>
                <w:noProof/>
                <w:webHidden/>
              </w:rPr>
              <w:t>6</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76" w:history="1">
            <w:r w:rsidR="006E5E70" w:rsidRPr="00155A30">
              <w:rPr>
                <w:rStyle w:val="Hyperlink"/>
                <w:noProof/>
              </w:rPr>
              <w:t>CHAPTER 1</w:t>
            </w:r>
            <w:r w:rsidR="006E5E70">
              <w:rPr>
                <w:noProof/>
                <w:webHidden/>
              </w:rPr>
              <w:tab/>
            </w:r>
            <w:r>
              <w:rPr>
                <w:noProof/>
                <w:webHidden/>
              </w:rPr>
              <w:fldChar w:fldCharType="begin"/>
            </w:r>
            <w:r w:rsidR="006E5E70">
              <w:rPr>
                <w:noProof/>
                <w:webHidden/>
              </w:rPr>
              <w:instrText xml:space="preserve"> PAGEREF _Toc511849576 \h </w:instrText>
            </w:r>
            <w:r>
              <w:rPr>
                <w:noProof/>
                <w:webHidden/>
              </w:rPr>
            </w:r>
            <w:r>
              <w:rPr>
                <w:noProof/>
                <w:webHidden/>
              </w:rPr>
              <w:fldChar w:fldCharType="separate"/>
            </w:r>
            <w:r w:rsidR="0076247E">
              <w:rPr>
                <w:noProof/>
                <w:webHidden/>
              </w:rPr>
              <w:t>7</w:t>
            </w:r>
            <w:r>
              <w:rPr>
                <w:noProof/>
                <w:webHidden/>
              </w:rPr>
              <w:fldChar w:fldCharType="end"/>
            </w:r>
          </w:hyperlink>
        </w:p>
        <w:p w:rsidR="006E5E70" w:rsidRDefault="004A371D">
          <w:pPr>
            <w:pStyle w:val="TOC2"/>
            <w:tabs>
              <w:tab w:val="left" w:pos="720"/>
              <w:tab w:val="right" w:leader="dot" w:pos="8993"/>
            </w:tabs>
            <w:rPr>
              <w:rFonts w:eastAsiaTheme="minorEastAsia" w:cstheme="minorBidi"/>
              <w:b w:val="0"/>
              <w:bCs w:val="0"/>
              <w:noProof/>
              <w:sz w:val="22"/>
              <w:szCs w:val="22"/>
            </w:rPr>
          </w:pPr>
          <w:hyperlink w:anchor="_Toc511849577" w:history="1">
            <w:r w:rsidR="006E5E70" w:rsidRPr="00155A30">
              <w:rPr>
                <w:rStyle w:val="Hyperlink"/>
                <w:noProof/>
              </w:rPr>
              <w:t>1.1.Introduction</w:t>
            </w:r>
            <w:r w:rsidR="006E5E70">
              <w:rPr>
                <w:noProof/>
                <w:webHidden/>
              </w:rPr>
              <w:tab/>
            </w:r>
            <w:r>
              <w:rPr>
                <w:noProof/>
                <w:webHidden/>
              </w:rPr>
              <w:fldChar w:fldCharType="begin"/>
            </w:r>
            <w:r w:rsidR="006E5E70">
              <w:rPr>
                <w:noProof/>
                <w:webHidden/>
              </w:rPr>
              <w:instrText xml:space="preserve"> PAGEREF _Toc511849577 \h </w:instrText>
            </w:r>
            <w:r>
              <w:rPr>
                <w:noProof/>
                <w:webHidden/>
              </w:rPr>
            </w:r>
            <w:r>
              <w:rPr>
                <w:noProof/>
                <w:webHidden/>
              </w:rPr>
              <w:fldChar w:fldCharType="separate"/>
            </w:r>
            <w:r w:rsidR="0076247E">
              <w:rPr>
                <w:noProof/>
                <w:webHidden/>
              </w:rPr>
              <w:t>7</w:t>
            </w:r>
            <w:r>
              <w:rPr>
                <w:noProof/>
                <w:webHidden/>
              </w:rPr>
              <w:fldChar w:fldCharType="end"/>
            </w:r>
          </w:hyperlink>
        </w:p>
        <w:p w:rsidR="006E5E70" w:rsidRDefault="004A371D">
          <w:pPr>
            <w:pStyle w:val="TOC2"/>
            <w:tabs>
              <w:tab w:val="left" w:pos="720"/>
              <w:tab w:val="right" w:leader="dot" w:pos="8993"/>
            </w:tabs>
            <w:rPr>
              <w:rFonts w:eastAsiaTheme="minorEastAsia" w:cstheme="minorBidi"/>
              <w:b w:val="0"/>
              <w:bCs w:val="0"/>
              <w:noProof/>
              <w:sz w:val="22"/>
              <w:szCs w:val="22"/>
            </w:rPr>
          </w:pPr>
          <w:hyperlink w:anchor="_Toc511849578" w:history="1">
            <w:r w:rsidR="006E5E70" w:rsidRPr="00155A30">
              <w:rPr>
                <w:rStyle w:val="Hyperlink"/>
                <w:noProof/>
              </w:rPr>
              <w:t>1.2.Motivation</w:t>
            </w:r>
            <w:r w:rsidR="006E5E70">
              <w:rPr>
                <w:noProof/>
                <w:webHidden/>
              </w:rPr>
              <w:tab/>
            </w:r>
            <w:r>
              <w:rPr>
                <w:noProof/>
                <w:webHidden/>
              </w:rPr>
              <w:fldChar w:fldCharType="begin"/>
            </w:r>
            <w:r w:rsidR="006E5E70">
              <w:rPr>
                <w:noProof/>
                <w:webHidden/>
              </w:rPr>
              <w:instrText xml:space="preserve"> PAGEREF _Toc511849578 \h </w:instrText>
            </w:r>
            <w:r>
              <w:rPr>
                <w:noProof/>
                <w:webHidden/>
              </w:rPr>
            </w:r>
            <w:r>
              <w:rPr>
                <w:noProof/>
                <w:webHidden/>
              </w:rPr>
              <w:fldChar w:fldCharType="separate"/>
            </w:r>
            <w:r w:rsidR="0076247E">
              <w:rPr>
                <w:noProof/>
                <w:webHidden/>
              </w:rPr>
              <w:t>8</w:t>
            </w:r>
            <w:r>
              <w:rPr>
                <w:noProof/>
                <w:webHidden/>
              </w:rPr>
              <w:fldChar w:fldCharType="end"/>
            </w:r>
          </w:hyperlink>
        </w:p>
        <w:p w:rsidR="006E5E70" w:rsidRDefault="004A371D">
          <w:pPr>
            <w:pStyle w:val="TOC2"/>
            <w:tabs>
              <w:tab w:val="left" w:pos="720"/>
              <w:tab w:val="right" w:leader="dot" w:pos="8993"/>
            </w:tabs>
            <w:rPr>
              <w:rFonts w:eastAsiaTheme="minorEastAsia" w:cstheme="minorBidi"/>
              <w:b w:val="0"/>
              <w:bCs w:val="0"/>
              <w:noProof/>
              <w:sz w:val="22"/>
              <w:szCs w:val="22"/>
            </w:rPr>
          </w:pPr>
          <w:hyperlink w:anchor="_Toc511849579" w:history="1">
            <w:r w:rsidR="006E5E70" w:rsidRPr="00155A30">
              <w:rPr>
                <w:rStyle w:val="Hyperlink"/>
                <w:noProof/>
              </w:rPr>
              <w:t>1.3.Objective</w:t>
            </w:r>
            <w:r w:rsidR="006E5E70">
              <w:rPr>
                <w:noProof/>
                <w:webHidden/>
              </w:rPr>
              <w:tab/>
            </w:r>
            <w:r>
              <w:rPr>
                <w:noProof/>
                <w:webHidden/>
              </w:rPr>
              <w:fldChar w:fldCharType="begin"/>
            </w:r>
            <w:r w:rsidR="006E5E70">
              <w:rPr>
                <w:noProof/>
                <w:webHidden/>
              </w:rPr>
              <w:instrText xml:space="preserve"> PAGEREF _Toc511849579 \h </w:instrText>
            </w:r>
            <w:r>
              <w:rPr>
                <w:noProof/>
                <w:webHidden/>
              </w:rPr>
            </w:r>
            <w:r>
              <w:rPr>
                <w:noProof/>
                <w:webHidden/>
              </w:rPr>
              <w:fldChar w:fldCharType="separate"/>
            </w:r>
            <w:r w:rsidR="0076247E">
              <w:rPr>
                <w:noProof/>
                <w:webHidden/>
              </w:rPr>
              <w:t>8</w:t>
            </w:r>
            <w:r>
              <w:rPr>
                <w:noProof/>
                <w:webHidden/>
              </w:rPr>
              <w:fldChar w:fldCharType="end"/>
            </w:r>
          </w:hyperlink>
        </w:p>
        <w:p w:rsidR="006E5E70" w:rsidRDefault="004A371D">
          <w:pPr>
            <w:pStyle w:val="TOC2"/>
            <w:tabs>
              <w:tab w:val="left" w:pos="720"/>
              <w:tab w:val="right" w:leader="dot" w:pos="8993"/>
            </w:tabs>
            <w:rPr>
              <w:rFonts w:eastAsiaTheme="minorEastAsia" w:cstheme="minorBidi"/>
              <w:b w:val="0"/>
              <w:bCs w:val="0"/>
              <w:noProof/>
              <w:sz w:val="22"/>
              <w:szCs w:val="22"/>
            </w:rPr>
          </w:pPr>
          <w:hyperlink w:anchor="_Toc511849580" w:history="1">
            <w:r w:rsidR="006E5E70" w:rsidRPr="00155A30">
              <w:rPr>
                <w:rStyle w:val="Hyperlink"/>
                <w:noProof/>
              </w:rPr>
              <w:t>1.4.Thesis Outline</w:t>
            </w:r>
            <w:r w:rsidR="006E5E70">
              <w:rPr>
                <w:noProof/>
                <w:webHidden/>
              </w:rPr>
              <w:tab/>
            </w:r>
            <w:r>
              <w:rPr>
                <w:noProof/>
                <w:webHidden/>
              </w:rPr>
              <w:fldChar w:fldCharType="begin"/>
            </w:r>
            <w:r w:rsidR="006E5E70">
              <w:rPr>
                <w:noProof/>
                <w:webHidden/>
              </w:rPr>
              <w:instrText xml:space="preserve"> PAGEREF _Toc511849580 \h </w:instrText>
            </w:r>
            <w:r>
              <w:rPr>
                <w:noProof/>
                <w:webHidden/>
              </w:rPr>
            </w:r>
            <w:r>
              <w:rPr>
                <w:noProof/>
                <w:webHidden/>
              </w:rPr>
              <w:fldChar w:fldCharType="separate"/>
            </w:r>
            <w:r w:rsidR="0076247E">
              <w:rPr>
                <w:noProof/>
                <w:webHidden/>
              </w:rPr>
              <w:t>9</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81" w:history="1">
            <w:r w:rsidR="006E5E70" w:rsidRPr="00155A30">
              <w:rPr>
                <w:rStyle w:val="Hyperlink"/>
                <w:noProof/>
              </w:rPr>
              <w:t>CHAPTER 2</w:t>
            </w:r>
            <w:r w:rsidR="006E5E70">
              <w:rPr>
                <w:noProof/>
                <w:webHidden/>
              </w:rPr>
              <w:tab/>
            </w:r>
            <w:r>
              <w:rPr>
                <w:noProof/>
                <w:webHidden/>
              </w:rPr>
              <w:fldChar w:fldCharType="begin"/>
            </w:r>
            <w:r w:rsidR="006E5E70">
              <w:rPr>
                <w:noProof/>
                <w:webHidden/>
              </w:rPr>
              <w:instrText xml:space="preserve"> PAGEREF _Toc511849581 \h </w:instrText>
            </w:r>
            <w:r>
              <w:rPr>
                <w:noProof/>
                <w:webHidden/>
              </w:rPr>
            </w:r>
            <w:r>
              <w:rPr>
                <w:noProof/>
                <w:webHidden/>
              </w:rPr>
              <w:fldChar w:fldCharType="separate"/>
            </w:r>
            <w:r w:rsidR="0076247E">
              <w:rPr>
                <w:noProof/>
                <w:webHidden/>
              </w:rPr>
              <w:t>10</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84" w:history="1">
            <w:r w:rsidR="00C53D24">
              <w:rPr>
                <w:rStyle w:val="Hyperlink"/>
                <w:noProof/>
              </w:rPr>
              <w:t xml:space="preserve">2.1. </w:t>
            </w:r>
            <w:r w:rsidR="006E5E70" w:rsidRPr="00155A30">
              <w:rPr>
                <w:rStyle w:val="Hyperlink"/>
                <w:noProof/>
              </w:rPr>
              <w:t>Literature Survey</w:t>
            </w:r>
            <w:r w:rsidR="006E5E70">
              <w:rPr>
                <w:noProof/>
                <w:webHidden/>
              </w:rPr>
              <w:tab/>
            </w:r>
            <w:r>
              <w:rPr>
                <w:noProof/>
                <w:webHidden/>
              </w:rPr>
              <w:fldChar w:fldCharType="begin"/>
            </w:r>
            <w:r w:rsidR="006E5E70">
              <w:rPr>
                <w:noProof/>
                <w:webHidden/>
              </w:rPr>
              <w:instrText xml:space="preserve"> PAGEREF _Toc511849584 \h </w:instrText>
            </w:r>
            <w:r>
              <w:rPr>
                <w:noProof/>
                <w:webHidden/>
              </w:rPr>
            </w:r>
            <w:r>
              <w:rPr>
                <w:noProof/>
                <w:webHidden/>
              </w:rPr>
              <w:fldChar w:fldCharType="separate"/>
            </w:r>
            <w:r w:rsidR="0076247E">
              <w:rPr>
                <w:noProof/>
                <w:webHidden/>
              </w:rPr>
              <w:t>10</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85" w:history="1">
            <w:r w:rsidR="006E5E70">
              <w:rPr>
                <w:rStyle w:val="Hyperlink"/>
                <w:noProof/>
              </w:rPr>
              <w:t>2.2.</w:t>
            </w:r>
            <w:r w:rsidR="006E5E70" w:rsidRPr="00155A30">
              <w:rPr>
                <w:rStyle w:val="Hyperlink"/>
                <w:noProof/>
              </w:rPr>
              <w:t>Tool</w:t>
            </w:r>
            <w:r w:rsidR="006E5E70" w:rsidRPr="00155A30">
              <w:rPr>
                <w:rStyle w:val="Hyperlink"/>
                <w:noProof/>
                <w:cs/>
                <w:lang w:bidi="hi-IN"/>
              </w:rPr>
              <w:t>/</w:t>
            </w:r>
            <w:r w:rsidR="006E5E70" w:rsidRPr="00155A30">
              <w:rPr>
                <w:rStyle w:val="Hyperlink"/>
                <w:noProof/>
              </w:rPr>
              <w:t>Platform Detail</w:t>
            </w:r>
            <w:r w:rsidR="006E5E70">
              <w:rPr>
                <w:noProof/>
                <w:webHidden/>
              </w:rPr>
              <w:tab/>
            </w:r>
            <w:r>
              <w:rPr>
                <w:noProof/>
                <w:webHidden/>
              </w:rPr>
              <w:fldChar w:fldCharType="begin"/>
            </w:r>
            <w:r w:rsidR="006E5E70">
              <w:rPr>
                <w:noProof/>
                <w:webHidden/>
              </w:rPr>
              <w:instrText xml:space="preserve"> PAGEREF _Toc511849585 \h </w:instrText>
            </w:r>
            <w:r>
              <w:rPr>
                <w:noProof/>
                <w:webHidden/>
              </w:rPr>
            </w:r>
            <w:r>
              <w:rPr>
                <w:noProof/>
                <w:webHidden/>
              </w:rPr>
              <w:fldChar w:fldCharType="separate"/>
            </w:r>
            <w:r w:rsidR="0076247E">
              <w:rPr>
                <w:noProof/>
                <w:webHidden/>
              </w:rPr>
              <w:t>11</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86" w:history="1">
            <w:r w:rsidR="006E5E70" w:rsidRPr="00155A30">
              <w:rPr>
                <w:rStyle w:val="Hyperlink"/>
                <w:noProof/>
              </w:rPr>
              <w:t>CHAPTER 3</w:t>
            </w:r>
            <w:r w:rsidR="006E5E70">
              <w:rPr>
                <w:noProof/>
                <w:webHidden/>
              </w:rPr>
              <w:tab/>
            </w:r>
            <w:r>
              <w:rPr>
                <w:noProof/>
                <w:webHidden/>
              </w:rPr>
              <w:fldChar w:fldCharType="begin"/>
            </w:r>
            <w:r w:rsidR="006E5E70">
              <w:rPr>
                <w:noProof/>
                <w:webHidden/>
              </w:rPr>
              <w:instrText xml:space="preserve"> PAGEREF _Toc511849586 \h </w:instrText>
            </w:r>
            <w:r>
              <w:rPr>
                <w:noProof/>
                <w:webHidden/>
              </w:rPr>
            </w:r>
            <w:r>
              <w:rPr>
                <w:noProof/>
                <w:webHidden/>
              </w:rPr>
              <w:fldChar w:fldCharType="separate"/>
            </w:r>
            <w:r w:rsidR="0076247E">
              <w:rPr>
                <w:noProof/>
                <w:webHidden/>
              </w:rPr>
              <w:t>13</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88" w:history="1">
            <w:r w:rsidR="006E5E70">
              <w:rPr>
                <w:rStyle w:val="Hyperlink"/>
                <w:noProof/>
              </w:rPr>
              <w:t>3.1.</w:t>
            </w:r>
            <w:r w:rsidR="006E5E70" w:rsidRPr="00155A30">
              <w:rPr>
                <w:rStyle w:val="Hyperlink"/>
                <w:noProof/>
              </w:rPr>
              <w:t>Problem Description</w:t>
            </w:r>
            <w:r w:rsidR="006E5E70">
              <w:rPr>
                <w:noProof/>
                <w:webHidden/>
              </w:rPr>
              <w:tab/>
            </w:r>
            <w:r>
              <w:rPr>
                <w:noProof/>
                <w:webHidden/>
              </w:rPr>
              <w:fldChar w:fldCharType="begin"/>
            </w:r>
            <w:r w:rsidR="006E5E70">
              <w:rPr>
                <w:noProof/>
                <w:webHidden/>
              </w:rPr>
              <w:instrText xml:space="preserve"> PAGEREF _Toc511849588 \h </w:instrText>
            </w:r>
            <w:r>
              <w:rPr>
                <w:noProof/>
                <w:webHidden/>
              </w:rPr>
            </w:r>
            <w:r>
              <w:rPr>
                <w:noProof/>
                <w:webHidden/>
              </w:rPr>
              <w:fldChar w:fldCharType="separate"/>
            </w:r>
            <w:r w:rsidR="0076247E">
              <w:rPr>
                <w:noProof/>
                <w:webHidden/>
              </w:rPr>
              <w:t>13</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89" w:history="1">
            <w:r w:rsidR="006E5E70">
              <w:rPr>
                <w:rStyle w:val="Hyperlink"/>
                <w:noProof/>
              </w:rPr>
              <w:t>3.2.</w:t>
            </w:r>
            <w:r w:rsidR="006E5E70" w:rsidRPr="00155A30">
              <w:rPr>
                <w:rStyle w:val="Hyperlink"/>
                <w:noProof/>
              </w:rPr>
              <w:t>Proposed Solution</w:t>
            </w:r>
            <w:r w:rsidR="006E5E70">
              <w:rPr>
                <w:noProof/>
                <w:webHidden/>
              </w:rPr>
              <w:tab/>
            </w:r>
            <w:r>
              <w:rPr>
                <w:noProof/>
                <w:webHidden/>
              </w:rPr>
              <w:fldChar w:fldCharType="begin"/>
            </w:r>
            <w:r w:rsidR="006E5E70">
              <w:rPr>
                <w:noProof/>
                <w:webHidden/>
              </w:rPr>
              <w:instrText xml:space="preserve"> PAGEREF _Toc511849589 \h </w:instrText>
            </w:r>
            <w:r>
              <w:rPr>
                <w:noProof/>
                <w:webHidden/>
              </w:rPr>
            </w:r>
            <w:r>
              <w:rPr>
                <w:noProof/>
                <w:webHidden/>
              </w:rPr>
              <w:fldChar w:fldCharType="separate"/>
            </w:r>
            <w:r w:rsidR="0076247E">
              <w:rPr>
                <w:noProof/>
                <w:webHidden/>
              </w:rPr>
              <w:t>13</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90" w:history="1">
            <w:r w:rsidR="006E5E70">
              <w:rPr>
                <w:rStyle w:val="Hyperlink"/>
                <w:noProof/>
              </w:rPr>
              <w:t>3.2.1.</w:t>
            </w:r>
            <w:r w:rsidR="006E5E70" w:rsidRPr="00155A30">
              <w:rPr>
                <w:rStyle w:val="Hyperlink"/>
                <w:noProof/>
              </w:rPr>
              <w:t>Selective Encryption</w:t>
            </w:r>
            <w:r w:rsidR="006E5E70">
              <w:rPr>
                <w:noProof/>
                <w:webHidden/>
              </w:rPr>
              <w:tab/>
            </w:r>
            <w:r>
              <w:rPr>
                <w:noProof/>
                <w:webHidden/>
              </w:rPr>
              <w:fldChar w:fldCharType="begin"/>
            </w:r>
            <w:r w:rsidR="006E5E70">
              <w:rPr>
                <w:noProof/>
                <w:webHidden/>
              </w:rPr>
              <w:instrText xml:space="preserve"> PAGEREF _Toc511849590 \h </w:instrText>
            </w:r>
            <w:r>
              <w:rPr>
                <w:noProof/>
                <w:webHidden/>
              </w:rPr>
            </w:r>
            <w:r>
              <w:rPr>
                <w:noProof/>
                <w:webHidden/>
              </w:rPr>
              <w:fldChar w:fldCharType="separate"/>
            </w:r>
            <w:r w:rsidR="0076247E">
              <w:rPr>
                <w:noProof/>
                <w:webHidden/>
              </w:rPr>
              <w:t>14</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91" w:history="1">
            <w:r w:rsidR="006E5E70" w:rsidRPr="00155A30">
              <w:rPr>
                <w:rStyle w:val="Hyperlink"/>
                <w:noProof/>
              </w:rPr>
              <w:t>3.3</w:t>
            </w:r>
            <w:r w:rsidR="006E5E70" w:rsidRPr="00155A30">
              <w:rPr>
                <w:rStyle w:val="Hyperlink"/>
                <w:rFonts w:cs="Kokila"/>
                <w:noProof/>
                <w:cs/>
                <w:lang w:bidi="hi-IN"/>
              </w:rPr>
              <w:t>.</w:t>
            </w:r>
            <w:r w:rsidR="006E5E70" w:rsidRPr="00155A30">
              <w:rPr>
                <w:rStyle w:val="Hyperlink"/>
                <w:noProof/>
              </w:rPr>
              <w:t>Design</w:t>
            </w:r>
            <w:r w:rsidR="006E5E70" w:rsidRPr="00155A30">
              <w:rPr>
                <w:rStyle w:val="Hyperlink"/>
                <w:rFonts w:cs="Kokila"/>
                <w:noProof/>
                <w:cs/>
                <w:lang w:bidi="hi-IN"/>
              </w:rPr>
              <w:t xml:space="preserve"> – </w:t>
            </w:r>
            <w:r w:rsidR="006E5E70" w:rsidRPr="00155A30">
              <w:rPr>
                <w:rStyle w:val="Hyperlink"/>
                <w:noProof/>
              </w:rPr>
              <w:t>Steps</w:t>
            </w:r>
            <w:r w:rsidR="006E5E70">
              <w:rPr>
                <w:noProof/>
                <w:webHidden/>
              </w:rPr>
              <w:tab/>
            </w:r>
            <w:r>
              <w:rPr>
                <w:noProof/>
                <w:webHidden/>
              </w:rPr>
              <w:fldChar w:fldCharType="begin"/>
            </w:r>
            <w:r w:rsidR="006E5E70">
              <w:rPr>
                <w:noProof/>
                <w:webHidden/>
              </w:rPr>
              <w:instrText xml:space="preserve"> PAGEREF _Toc511849591 \h </w:instrText>
            </w:r>
            <w:r>
              <w:rPr>
                <w:noProof/>
                <w:webHidden/>
              </w:rPr>
            </w:r>
            <w:r>
              <w:rPr>
                <w:noProof/>
                <w:webHidden/>
              </w:rPr>
              <w:fldChar w:fldCharType="separate"/>
            </w:r>
            <w:r w:rsidR="0076247E">
              <w:rPr>
                <w:noProof/>
                <w:webHidden/>
              </w:rPr>
              <w:t>17</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92" w:history="1">
            <w:r w:rsidR="006E5E70" w:rsidRPr="00155A30">
              <w:rPr>
                <w:rStyle w:val="Hyperlink"/>
                <w:noProof/>
              </w:rPr>
              <w:t>3.4</w:t>
            </w:r>
            <w:r w:rsidR="006E5E70">
              <w:rPr>
                <w:rStyle w:val="Hyperlink"/>
                <w:rFonts w:cs="Kokila"/>
                <w:noProof/>
                <w:cs/>
                <w:lang w:bidi="hi-IN"/>
              </w:rPr>
              <w:t>.</w:t>
            </w:r>
            <w:r w:rsidR="006E5E70" w:rsidRPr="00155A30">
              <w:rPr>
                <w:rStyle w:val="Hyperlink"/>
                <w:noProof/>
              </w:rPr>
              <w:t>Implementation</w:t>
            </w:r>
            <w:r w:rsidR="006E5E70" w:rsidRPr="00155A30">
              <w:rPr>
                <w:rStyle w:val="Hyperlink"/>
                <w:rFonts w:cs="Kokila"/>
                <w:noProof/>
                <w:cs/>
                <w:lang w:bidi="hi-IN"/>
              </w:rPr>
              <w:t>-</w:t>
            </w:r>
            <w:r w:rsidR="006E5E70" w:rsidRPr="00155A30">
              <w:rPr>
                <w:rStyle w:val="Hyperlink"/>
                <w:noProof/>
              </w:rPr>
              <w:t>Logic Description</w:t>
            </w:r>
            <w:r w:rsidR="006E5E70">
              <w:rPr>
                <w:noProof/>
                <w:webHidden/>
              </w:rPr>
              <w:tab/>
            </w:r>
            <w:r>
              <w:rPr>
                <w:noProof/>
                <w:webHidden/>
              </w:rPr>
              <w:fldChar w:fldCharType="begin"/>
            </w:r>
            <w:r w:rsidR="006E5E70">
              <w:rPr>
                <w:noProof/>
                <w:webHidden/>
              </w:rPr>
              <w:instrText xml:space="preserve"> PAGEREF _Toc511849592 \h </w:instrText>
            </w:r>
            <w:r>
              <w:rPr>
                <w:noProof/>
                <w:webHidden/>
              </w:rPr>
            </w:r>
            <w:r>
              <w:rPr>
                <w:noProof/>
                <w:webHidden/>
              </w:rPr>
              <w:fldChar w:fldCharType="separate"/>
            </w:r>
            <w:r w:rsidR="0076247E">
              <w:rPr>
                <w:noProof/>
                <w:webHidden/>
              </w:rPr>
              <w:t>18</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93" w:history="1">
            <w:r w:rsidR="006E5E70">
              <w:rPr>
                <w:rStyle w:val="Hyperlink"/>
                <w:noProof/>
              </w:rPr>
              <w:t>3.5.</w:t>
            </w:r>
            <w:r w:rsidR="006E5E70" w:rsidRPr="00155A30">
              <w:rPr>
                <w:rStyle w:val="Hyperlink"/>
                <w:noProof/>
              </w:rPr>
              <w:t xml:space="preserve"> Methodology</w:t>
            </w:r>
            <w:r w:rsidR="006E5E70">
              <w:rPr>
                <w:noProof/>
                <w:webHidden/>
              </w:rPr>
              <w:tab/>
            </w:r>
            <w:r>
              <w:rPr>
                <w:noProof/>
                <w:webHidden/>
              </w:rPr>
              <w:fldChar w:fldCharType="begin"/>
            </w:r>
            <w:r w:rsidR="006E5E70">
              <w:rPr>
                <w:noProof/>
                <w:webHidden/>
              </w:rPr>
              <w:instrText xml:space="preserve"> PAGEREF _Toc511849593 \h </w:instrText>
            </w:r>
            <w:r>
              <w:rPr>
                <w:noProof/>
                <w:webHidden/>
              </w:rPr>
            </w:r>
            <w:r>
              <w:rPr>
                <w:noProof/>
                <w:webHidden/>
              </w:rPr>
              <w:fldChar w:fldCharType="separate"/>
            </w:r>
            <w:r w:rsidR="0076247E">
              <w:rPr>
                <w:noProof/>
                <w:webHidden/>
              </w:rPr>
              <w:t>20</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94" w:history="1">
            <w:r w:rsidR="006E5E70" w:rsidRPr="00155A30">
              <w:rPr>
                <w:rStyle w:val="Hyperlink"/>
                <w:noProof/>
              </w:rPr>
              <w:t>CHA PTER 4</w:t>
            </w:r>
            <w:r w:rsidR="006E5E70">
              <w:rPr>
                <w:noProof/>
                <w:webHidden/>
              </w:rPr>
              <w:tab/>
            </w:r>
            <w:r>
              <w:rPr>
                <w:noProof/>
                <w:webHidden/>
              </w:rPr>
              <w:fldChar w:fldCharType="begin"/>
            </w:r>
            <w:r w:rsidR="006E5E70">
              <w:rPr>
                <w:noProof/>
                <w:webHidden/>
              </w:rPr>
              <w:instrText xml:space="preserve"> PAGEREF _Toc511849594 \h </w:instrText>
            </w:r>
            <w:r>
              <w:rPr>
                <w:noProof/>
                <w:webHidden/>
              </w:rPr>
            </w:r>
            <w:r>
              <w:rPr>
                <w:noProof/>
                <w:webHidden/>
              </w:rPr>
              <w:fldChar w:fldCharType="separate"/>
            </w:r>
            <w:r w:rsidR="0076247E">
              <w:rPr>
                <w:noProof/>
                <w:webHidden/>
              </w:rPr>
              <w:t>22</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95" w:history="1">
            <w:r w:rsidR="006E5E70" w:rsidRPr="00155A30">
              <w:rPr>
                <w:rStyle w:val="Hyperlink"/>
                <w:noProof/>
              </w:rPr>
              <w:t>4</w:t>
            </w:r>
            <w:r w:rsidR="006E5E70" w:rsidRPr="00155A30">
              <w:rPr>
                <w:rStyle w:val="Hyperlink"/>
                <w:noProof/>
                <w:cs/>
                <w:lang w:bidi="hi-IN"/>
              </w:rPr>
              <w:t>.</w:t>
            </w:r>
            <w:r w:rsidR="006E5E70" w:rsidRPr="00155A30">
              <w:rPr>
                <w:rStyle w:val="Hyperlink"/>
                <w:noProof/>
              </w:rPr>
              <w:t>1</w:t>
            </w:r>
            <w:r w:rsidR="006E5E70">
              <w:rPr>
                <w:rStyle w:val="Hyperlink"/>
                <w:noProof/>
                <w:cs/>
                <w:lang w:bidi="hi-IN"/>
              </w:rPr>
              <w:t>.</w:t>
            </w:r>
            <w:r w:rsidR="006E5E70" w:rsidRPr="00155A30">
              <w:rPr>
                <w:rStyle w:val="Hyperlink"/>
                <w:noProof/>
              </w:rPr>
              <w:t>Milestones</w:t>
            </w:r>
            <w:r w:rsidR="006E5E70">
              <w:rPr>
                <w:noProof/>
                <w:webHidden/>
              </w:rPr>
              <w:tab/>
            </w:r>
            <w:r>
              <w:rPr>
                <w:noProof/>
                <w:webHidden/>
              </w:rPr>
              <w:fldChar w:fldCharType="begin"/>
            </w:r>
            <w:r w:rsidR="006E5E70">
              <w:rPr>
                <w:noProof/>
                <w:webHidden/>
              </w:rPr>
              <w:instrText xml:space="preserve"> PAGEREF _Toc511849595 \h </w:instrText>
            </w:r>
            <w:r>
              <w:rPr>
                <w:noProof/>
                <w:webHidden/>
              </w:rPr>
            </w:r>
            <w:r>
              <w:rPr>
                <w:noProof/>
                <w:webHidden/>
              </w:rPr>
              <w:fldChar w:fldCharType="separate"/>
            </w:r>
            <w:r w:rsidR="0076247E">
              <w:rPr>
                <w:noProof/>
                <w:webHidden/>
              </w:rPr>
              <w:t>22</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96" w:history="1">
            <w:r w:rsidR="006E5E70" w:rsidRPr="00155A30">
              <w:rPr>
                <w:rStyle w:val="Hyperlink"/>
                <w:noProof/>
              </w:rPr>
              <w:t>4</w:t>
            </w:r>
            <w:r w:rsidR="006E5E70" w:rsidRPr="00155A30">
              <w:rPr>
                <w:rStyle w:val="Hyperlink"/>
                <w:rFonts w:cs="Kokila"/>
                <w:noProof/>
                <w:cs/>
                <w:lang w:bidi="hi-IN"/>
              </w:rPr>
              <w:t>.</w:t>
            </w:r>
            <w:r w:rsidR="006E5E70">
              <w:rPr>
                <w:rStyle w:val="Hyperlink"/>
                <w:noProof/>
              </w:rPr>
              <w:t>2</w:t>
            </w:r>
            <w:r w:rsidR="006E5E70" w:rsidRPr="00155A30">
              <w:rPr>
                <w:rStyle w:val="Hyperlink"/>
                <w:noProof/>
              </w:rPr>
              <w:t xml:space="preserve"> Individual and Team work report</w:t>
            </w:r>
            <w:r w:rsidR="006E5E70">
              <w:rPr>
                <w:noProof/>
                <w:webHidden/>
              </w:rPr>
              <w:tab/>
            </w:r>
            <w:r>
              <w:rPr>
                <w:noProof/>
                <w:webHidden/>
              </w:rPr>
              <w:fldChar w:fldCharType="begin"/>
            </w:r>
            <w:r w:rsidR="006E5E70">
              <w:rPr>
                <w:noProof/>
                <w:webHidden/>
              </w:rPr>
              <w:instrText xml:space="preserve"> PAGEREF _Toc511849596 \h </w:instrText>
            </w:r>
            <w:r>
              <w:rPr>
                <w:noProof/>
                <w:webHidden/>
              </w:rPr>
            </w:r>
            <w:r>
              <w:rPr>
                <w:noProof/>
                <w:webHidden/>
              </w:rPr>
              <w:fldChar w:fldCharType="separate"/>
            </w:r>
            <w:r w:rsidR="0076247E">
              <w:rPr>
                <w:noProof/>
                <w:webHidden/>
              </w:rPr>
              <w:t>23</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598" w:history="1">
            <w:r w:rsidR="006E5E70" w:rsidRPr="00155A30">
              <w:rPr>
                <w:rStyle w:val="Hyperlink"/>
                <w:noProof/>
              </w:rPr>
              <w:t>chapter 5</w:t>
            </w:r>
            <w:r w:rsidR="006E5E70">
              <w:rPr>
                <w:noProof/>
                <w:webHidden/>
              </w:rPr>
              <w:tab/>
            </w:r>
            <w:r>
              <w:rPr>
                <w:noProof/>
                <w:webHidden/>
              </w:rPr>
              <w:fldChar w:fldCharType="begin"/>
            </w:r>
            <w:r w:rsidR="006E5E70">
              <w:rPr>
                <w:noProof/>
                <w:webHidden/>
              </w:rPr>
              <w:instrText xml:space="preserve"> PAGEREF _Toc511849598 \h </w:instrText>
            </w:r>
            <w:r>
              <w:rPr>
                <w:noProof/>
                <w:webHidden/>
              </w:rPr>
            </w:r>
            <w:r>
              <w:rPr>
                <w:noProof/>
                <w:webHidden/>
              </w:rPr>
              <w:fldChar w:fldCharType="separate"/>
            </w:r>
            <w:r w:rsidR="0076247E">
              <w:rPr>
                <w:noProof/>
                <w:webHidden/>
              </w:rPr>
              <w:t>24</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599" w:history="1">
            <w:r w:rsidR="006E5E70" w:rsidRPr="00155A30">
              <w:rPr>
                <w:rStyle w:val="Hyperlink"/>
                <w:noProof/>
                <w:lang w:bidi="hi-IN"/>
              </w:rPr>
              <w:t>RESULT</w:t>
            </w:r>
            <w:r w:rsidR="006E5E70">
              <w:rPr>
                <w:noProof/>
                <w:webHidden/>
              </w:rPr>
              <w:tab/>
            </w:r>
            <w:r>
              <w:rPr>
                <w:noProof/>
                <w:webHidden/>
              </w:rPr>
              <w:fldChar w:fldCharType="begin"/>
            </w:r>
            <w:r w:rsidR="006E5E70">
              <w:rPr>
                <w:noProof/>
                <w:webHidden/>
              </w:rPr>
              <w:instrText xml:space="preserve"> PAGEREF _Toc511849599 \h </w:instrText>
            </w:r>
            <w:r>
              <w:rPr>
                <w:noProof/>
                <w:webHidden/>
              </w:rPr>
            </w:r>
            <w:r>
              <w:rPr>
                <w:noProof/>
                <w:webHidden/>
              </w:rPr>
              <w:fldChar w:fldCharType="separate"/>
            </w:r>
            <w:r w:rsidR="0076247E">
              <w:rPr>
                <w:noProof/>
                <w:webHidden/>
              </w:rPr>
              <w:t>24</w:t>
            </w:r>
            <w:r>
              <w:rPr>
                <w:noProof/>
                <w:webHidden/>
              </w:rPr>
              <w:fldChar w:fldCharType="end"/>
            </w:r>
          </w:hyperlink>
        </w:p>
        <w:p w:rsidR="006E5E70" w:rsidRDefault="004A371D">
          <w:pPr>
            <w:pStyle w:val="TOC1"/>
            <w:rPr>
              <w:rFonts w:asciiTheme="minorHAnsi" w:eastAsiaTheme="minorEastAsia" w:hAnsiTheme="minorHAnsi" w:cstheme="minorBidi"/>
              <w:b w:val="0"/>
              <w:bCs w:val="0"/>
              <w:caps w:val="0"/>
              <w:noProof/>
              <w:sz w:val="22"/>
              <w:szCs w:val="22"/>
            </w:rPr>
          </w:pPr>
          <w:hyperlink w:anchor="_Toc511849600" w:history="1">
            <w:r w:rsidR="0076247E">
              <w:rPr>
                <w:rStyle w:val="Hyperlink"/>
                <w:noProof/>
              </w:rPr>
              <w:t>CHAPTER 6</w:t>
            </w:r>
            <w:r w:rsidR="006E5E70">
              <w:rPr>
                <w:noProof/>
                <w:webHidden/>
              </w:rPr>
              <w:tab/>
            </w:r>
            <w:r>
              <w:rPr>
                <w:noProof/>
                <w:webHidden/>
              </w:rPr>
              <w:fldChar w:fldCharType="begin"/>
            </w:r>
            <w:r w:rsidR="006E5E70">
              <w:rPr>
                <w:noProof/>
                <w:webHidden/>
              </w:rPr>
              <w:instrText xml:space="preserve"> PAGEREF _Toc511849600 \h </w:instrText>
            </w:r>
            <w:r>
              <w:rPr>
                <w:noProof/>
                <w:webHidden/>
              </w:rPr>
            </w:r>
            <w:r>
              <w:rPr>
                <w:noProof/>
                <w:webHidden/>
              </w:rPr>
              <w:fldChar w:fldCharType="separate"/>
            </w:r>
            <w:r w:rsidR="0076247E">
              <w:rPr>
                <w:noProof/>
                <w:webHidden/>
              </w:rPr>
              <w:t>26</w:t>
            </w:r>
            <w:r>
              <w:rPr>
                <w:noProof/>
                <w:webHidden/>
              </w:rPr>
              <w:fldChar w:fldCharType="end"/>
            </w:r>
          </w:hyperlink>
        </w:p>
        <w:p w:rsidR="006E5E70" w:rsidRDefault="004A371D">
          <w:pPr>
            <w:pStyle w:val="TOC2"/>
            <w:tabs>
              <w:tab w:val="right" w:leader="dot" w:pos="8993"/>
            </w:tabs>
            <w:rPr>
              <w:rFonts w:eastAsiaTheme="minorEastAsia" w:cstheme="minorBidi"/>
              <w:b w:val="0"/>
              <w:bCs w:val="0"/>
              <w:noProof/>
              <w:sz w:val="22"/>
              <w:szCs w:val="22"/>
            </w:rPr>
          </w:pPr>
          <w:hyperlink w:anchor="_Toc511849602" w:history="1">
            <w:r w:rsidR="0076247E">
              <w:rPr>
                <w:rStyle w:val="Hyperlink"/>
                <w:noProof/>
              </w:rPr>
              <w:t>6</w:t>
            </w:r>
            <w:r w:rsidR="006E5E70">
              <w:rPr>
                <w:rStyle w:val="Hyperlink"/>
                <w:noProof/>
              </w:rPr>
              <w:t>.1.</w:t>
            </w:r>
            <w:r w:rsidR="006E5E70" w:rsidRPr="00155A30">
              <w:rPr>
                <w:rStyle w:val="Hyperlink"/>
                <w:noProof/>
              </w:rPr>
              <w:t>Conclusion and Future Scope</w:t>
            </w:r>
            <w:r w:rsidR="006E5E70">
              <w:rPr>
                <w:noProof/>
                <w:webHidden/>
              </w:rPr>
              <w:tab/>
            </w:r>
            <w:r>
              <w:rPr>
                <w:noProof/>
                <w:webHidden/>
              </w:rPr>
              <w:fldChar w:fldCharType="begin"/>
            </w:r>
            <w:r w:rsidR="006E5E70">
              <w:rPr>
                <w:noProof/>
                <w:webHidden/>
              </w:rPr>
              <w:instrText xml:space="preserve"> PAGEREF _Toc511849602 \h </w:instrText>
            </w:r>
            <w:r>
              <w:rPr>
                <w:noProof/>
                <w:webHidden/>
              </w:rPr>
            </w:r>
            <w:r>
              <w:rPr>
                <w:noProof/>
                <w:webHidden/>
              </w:rPr>
              <w:fldChar w:fldCharType="separate"/>
            </w:r>
            <w:r w:rsidR="0076247E">
              <w:rPr>
                <w:noProof/>
                <w:webHidden/>
              </w:rPr>
              <w:t>26</w:t>
            </w:r>
            <w:r>
              <w:rPr>
                <w:noProof/>
                <w:webHidden/>
              </w:rPr>
              <w:fldChar w:fldCharType="end"/>
            </w:r>
          </w:hyperlink>
        </w:p>
        <w:p w:rsidR="006E5E70" w:rsidRDefault="004A371D">
          <w:r>
            <w:fldChar w:fldCharType="end"/>
          </w:r>
        </w:p>
      </w:sdtContent>
    </w:sdt>
    <w:p w:rsidR="00F01731" w:rsidRPr="00640EC7" w:rsidRDefault="00F01731" w:rsidP="00700573">
      <w:pPr>
        <w:pStyle w:val="Heading1"/>
      </w:pPr>
      <w:bookmarkStart w:id="8" w:name="_Toc511849574"/>
      <w:bookmarkStart w:id="9" w:name="_Toc493094043"/>
      <w:r w:rsidRPr="00640EC7">
        <w:lastRenderedPageBreak/>
        <w:t>List of Figures</w:t>
      </w:r>
      <w:bookmarkEnd w:id="8"/>
    </w:p>
    <w:p w:rsidR="00DC1F6F" w:rsidRPr="00DC1F6F" w:rsidRDefault="00DC1F6F" w:rsidP="00DC1F6F"/>
    <w:p w:rsidR="00BA00F1" w:rsidRDefault="004A371D">
      <w:pPr>
        <w:pStyle w:val="TableofFigures"/>
        <w:tabs>
          <w:tab w:val="right" w:leader="dot" w:pos="8993"/>
        </w:tabs>
        <w:rPr>
          <w:rFonts w:asciiTheme="minorHAnsi" w:eastAsiaTheme="minorEastAsia" w:hAnsiTheme="minorHAnsi" w:cstheme="minorBidi"/>
          <w:noProof/>
          <w:sz w:val="22"/>
        </w:rPr>
      </w:pPr>
      <w:r>
        <w:rPr>
          <w:b/>
          <w:sz w:val="36"/>
          <w:szCs w:val="36"/>
        </w:rPr>
        <w:fldChar w:fldCharType="begin"/>
      </w:r>
      <w:r w:rsidR="00F01731">
        <w:rPr>
          <w:b/>
          <w:sz w:val="36"/>
          <w:szCs w:val="36"/>
        </w:rPr>
        <w:instrText xml:space="preserve"> TOC \h \z \c "Figure" </w:instrText>
      </w:r>
      <w:r>
        <w:rPr>
          <w:b/>
          <w:sz w:val="36"/>
          <w:szCs w:val="36"/>
        </w:rPr>
        <w:fldChar w:fldCharType="separate"/>
      </w:r>
      <w:hyperlink w:anchor="_Toc511776088" w:history="1">
        <w:r w:rsidR="00BA00F1" w:rsidRPr="008E510D">
          <w:rPr>
            <w:rStyle w:val="Hyperlink"/>
            <w:noProof/>
          </w:rPr>
          <w:t>Figure 1 Encryption of image</w:t>
        </w:r>
        <w:r w:rsidR="00BA00F1">
          <w:rPr>
            <w:noProof/>
            <w:webHidden/>
          </w:rPr>
          <w:tab/>
        </w:r>
        <w:r>
          <w:rPr>
            <w:noProof/>
            <w:webHidden/>
          </w:rPr>
          <w:fldChar w:fldCharType="begin"/>
        </w:r>
        <w:r w:rsidR="00BA00F1">
          <w:rPr>
            <w:noProof/>
            <w:webHidden/>
          </w:rPr>
          <w:instrText xml:space="preserve"> PAGEREF _Toc511776088 \h </w:instrText>
        </w:r>
        <w:r>
          <w:rPr>
            <w:noProof/>
            <w:webHidden/>
          </w:rPr>
        </w:r>
        <w:r>
          <w:rPr>
            <w:noProof/>
            <w:webHidden/>
          </w:rPr>
          <w:fldChar w:fldCharType="separate"/>
        </w:r>
        <w:r w:rsidR="00BA00F1">
          <w:rPr>
            <w:noProof/>
            <w:webHidden/>
          </w:rPr>
          <w:t>14</w:t>
        </w:r>
        <w:r>
          <w:rPr>
            <w:noProof/>
            <w:webHidden/>
          </w:rPr>
          <w:fldChar w:fldCharType="end"/>
        </w:r>
      </w:hyperlink>
    </w:p>
    <w:p w:rsidR="00BA00F1" w:rsidRDefault="004A371D">
      <w:pPr>
        <w:pStyle w:val="TableofFigures"/>
        <w:tabs>
          <w:tab w:val="right" w:leader="dot" w:pos="8993"/>
        </w:tabs>
        <w:rPr>
          <w:rFonts w:asciiTheme="minorHAnsi" w:eastAsiaTheme="minorEastAsia" w:hAnsiTheme="minorHAnsi" w:cstheme="minorBidi"/>
          <w:noProof/>
          <w:sz w:val="22"/>
        </w:rPr>
      </w:pPr>
      <w:hyperlink w:anchor="_Toc511776089" w:history="1">
        <w:r w:rsidR="00BA00F1" w:rsidRPr="008E510D">
          <w:rPr>
            <w:rStyle w:val="Hyperlink"/>
            <w:noProof/>
          </w:rPr>
          <w:t>Figure 2 Selective encryption mechanism</w:t>
        </w:r>
        <w:r w:rsidR="00BA00F1">
          <w:rPr>
            <w:noProof/>
            <w:webHidden/>
          </w:rPr>
          <w:tab/>
        </w:r>
        <w:r>
          <w:rPr>
            <w:noProof/>
            <w:webHidden/>
          </w:rPr>
          <w:fldChar w:fldCharType="begin"/>
        </w:r>
        <w:r w:rsidR="00BA00F1">
          <w:rPr>
            <w:noProof/>
            <w:webHidden/>
          </w:rPr>
          <w:instrText xml:space="preserve"> PAGEREF _Toc511776089 \h </w:instrText>
        </w:r>
        <w:r>
          <w:rPr>
            <w:noProof/>
            <w:webHidden/>
          </w:rPr>
        </w:r>
        <w:r>
          <w:rPr>
            <w:noProof/>
            <w:webHidden/>
          </w:rPr>
          <w:fldChar w:fldCharType="separate"/>
        </w:r>
        <w:r w:rsidR="00BA00F1">
          <w:rPr>
            <w:noProof/>
            <w:webHidden/>
          </w:rPr>
          <w:t>15</w:t>
        </w:r>
        <w:r>
          <w:rPr>
            <w:noProof/>
            <w:webHidden/>
          </w:rPr>
          <w:fldChar w:fldCharType="end"/>
        </w:r>
      </w:hyperlink>
    </w:p>
    <w:p w:rsidR="00BA00F1" w:rsidRDefault="004A371D">
      <w:pPr>
        <w:pStyle w:val="TableofFigures"/>
        <w:tabs>
          <w:tab w:val="right" w:leader="dot" w:pos="8993"/>
        </w:tabs>
        <w:rPr>
          <w:rFonts w:asciiTheme="minorHAnsi" w:eastAsiaTheme="minorEastAsia" w:hAnsiTheme="minorHAnsi" w:cstheme="minorBidi"/>
          <w:noProof/>
          <w:sz w:val="22"/>
        </w:rPr>
      </w:pPr>
      <w:hyperlink w:anchor="_Toc511776090" w:history="1">
        <w:r w:rsidR="00BA00F1" w:rsidRPr="008E510D">
          <w:rPr>
            <w:rStyle w:val="Hyperlink"/>
            <w:noProof/>
          </w:rPr>
          <w:t>Figure 3 Flowchart Planning</w:t>
        </w:r>
        <w:r w:rsidR="00BA00F1">
          <w:rPr>
            <w:noProof/>
            <w:webHidden/>
          </w:rPr>
          <w:tab/>
        </w:r>
        <w:r>
          <w:rPr>
            <w:noProof/>
            <w:webHidden/>
          </w:rPr>
          <w:fldChar w:fldCharType="begin"/>
        </w:r>
        <w:r w:rsidR="00BA00F1">
          <w:rPr>
            <w:noProof/>
            <w:webHidden/>
          </w:rPr>
          <w:instrText xml:space="preserve"> PAGEREF _Toc511776090 \h </w:instrText>
        </w:r>
        <w:r>
          <w:rPr>
            <w:noProof/>
            <w:webHidden/>
          </w:rPr>
        </w:r>
        <w:r>
          <w:rPr>
            <w:noProof/>
            <w:webHidden/>
          </w:rPr>
          <w:fldChar w:fldCharType="separate"/>
        </w:r>
        <w:r w:rsidR="00BA00F1">
          <w:rPr>
            <w:noProof/>
            <w:webHidden/>
          </w:rPr>
          <w:t>16</w:t>
        </w:r>
        <w:r>
          <w:rPr>
            <w:noProof/>
            <w:webHidden/>
          </w:rPr>
          <w:fldChar w:fldCharType="end"/>
        </w:r>
      </w:hyperlink>
    </w:p>
    <w:p w:rsidR="00BA00F1" w:rsidRDefault="004A371D">
      <w:pPr>
        <w:pStyle w:val="TableofFigures"/>
        <w:tabs>
          <w:tab w:val="right" w:leader="dot" w:pos="8993"/>
        </w:tabs>
        <w:rPr>
          <w:rFonts w:asciiTheme="minorHAnsi" w:eastAsiaTheme="minorEastAsia" w:hAnsiTheme="minorHAnsi" w:cstheme="minorBidi"/>
          <w:noProof/>
          <w:sz w:val="22"/>
        </w:rPr>
      </w:pPr>
      <w:hyperlink w:anchor="_Toc511776091" w:history="1">
        <w:r w:rsidR="00BA00F1" w:rsidRPr="008E510D">
          <w:rPr>
            <w:rStyle w:val="Hyperlink"/>
            <w:noProof/>
          </w:rPr>
          <w:t>Figure 4 Separable reversible data hiding in an encrypted image</w:t>
        </w:r>
        <w:r w:rsidR="00BA00F1">
          <w:rPr>
            <w:noProof/>
            <w:webHidden/>
          </w:rPr>
          <w:tab/>
        </w:r>
        <w:r>
          <w:rPr>
            <w:noProof/>
            <w:webHidden/>
          </w:rPr>
          <w:fldChar w:fldCharType="begin"/>
        </w:r>
        <w:r w:rsidR="00BA00F1">
          <w:rPr>
            <w:noProof/>
            <w:webHidden/>
          </w:rPr>
          <w:instrText xml:space="preserve"> PAGEREF _Toc511776091 \h </w:instrText>
        </w:r>
        <w:r>
          <w:rPr>
            <w:noProof/>
            <w:webHidden/>
          </w:rPr>
        </w:r>
        <w:r>
          <w:rPr>
            <w:noProof/>
            <w:webHidden/>
          </w:rPr>
          <w:fldChar w:fldCharType="separate"/>
        </w:r>
        <w:r w:rsidR="00BA00F1">
          <w:rPr>
            <w:noProof/>
            <w:webHidden/>
          </w:rPr>
          <w:t>18</w:t>
        </w:r>
        <w:r>
          <w:rPr>
            <w:noProof/>
            <w:webHidden/>
          </w:rPr>
          <w:fldChar w:fldCharType="end"/>
        </w:r>
      </w:hyperlink>
    </w:p>
    <w:p w:rsidR="00BA00F1" w:rsidRDefault="004A371D">
      <w:pPr>
        <w:pStyle w:val="TableofFigures"/>
        <w:tabs>
          <w:tab w:val="right" w:leader="dot" w:pos="8993"/>
        </w:tabs>
        <w:rPr>
          <w:rFonts w:asciiTheme="minorHAnsi" w:eastAsiaTheme="minorEastAsia" w:hAnsiTheme="minorHAnsi" w:cstheme="minorBidi"/>
          <w:noProof/>
          <w:sz w:val="22"/>
        </w:rPr>
      </w:pPr>
      <w:hyperlink w:anchor="_Toc511776092" w:history="1">
        <w:r w:rsidR="00BA00F1" w:rsidRPr="008E510D">
          <w:rPr>
            <w:rStyle w:val="Hyperlink"/>
            <w:noProof/>
          </w:rPr>
          <w:t>Figure 5 Output at the sender’s side</w:t>
        </w:r>
        <w:r w:rsidR="00BA00F1">
          <w:rPr>
            <w:noProof/>
            <w:webHidden/>
          </w:rPr>
          <w:tab/>
        </w:r>
        <w:r>
          <w:rPr>
            <w:noProof/>
            <w:webHidden/>
          </w:rPr>
          <w:fldChar w:fldCharType="begin"/>
        </w:r>
        <w:r w:rsidR="00BA00F1">
          <w:rPr>
            <w:noProof/>
            <w:webHidden/>
          </w:rPr>
          <w:instrText xml:space="preserve"> PAGEREF _Toc511776092 \h </w:instrText>
        </w:r>
        <w:r>
          <w:rPr>
            <w:noProof/>
            <w:webHidden/>
          </w:rPr>
        </w:r>
        <w:r>
          <w:rPr>
            <w:noProof/>
            <w:webHidden/>
          </w:rPr>
          <w:fldChar w:fldCharType="separate"/>
        </w:r>
        <w:r w:rsidR="00BA00F1">
          <w:rPr>
            <w:noProof/>
            <w:webHidden/>
          </w:rPr>
          <w:t>23</w:t>
        </w:r>
        <w:r>
          <w:rPr>
            <w:noProof/>
            <w:webHidden/>
          </w:rPr>
          <w:fldChar w:fldCharType="end"/>
        </w:r>
      </w:hyperlink>
    </w:p>
    <w:p w:rsidR="00BA00F1" w:rsidRDefault="004A371D">
      <w:pPr>
        <w:pStyle w:val="TableofFigures"/>
        <w:tabs>
          <w:tab w:val="right" w:leader="dot" w:pos="8993"/>
        </w:tabs>
        <w:rPr>
          <w:rFonts w:asciiTheme="minorHAnsi" w:eastAsiaTheme="minorEastAsia" w:hAnsiTheme="minorHAnsi" w:cstheme="minorBidi"/>
          <w:noProof/>
          <w:sz w:val="22"/>
        </w:rPr>
      </w:pPr>
      <w:hyperlink w:anchor="_Toc511776093" w:history="1">
        <w:r w:rsidR="00BA00F1" w:rsidRPr="008E510D">
          <w:rPr>
            <w:rStyle w:val="Hyperlink"/>
            <w:noProof/>
          </w:rPr>
          <w:t>Figure 6 Output at the receiver's side</w:t>
        </w:r>
        <w:r w:rsidR="00BA00F1">
          <w:rPr>
            <w:noProof/>
            <w:webHidden/>
          </w:rPr>
          <w:tab/>
        </w:r>
        <w:r>
          <w:rPr>
            <w:noProof/>
            <w:webHidden/>
          </w:rPr>
          <w:fldChar w:fldCharType="begin"/>
        </w:r>
        <w:r w:rsidR="00BA00F1">
          <w:rPr>
            <w:noProof/>
            <w:webHidden/>
          </w:rPr>
          <w:instrText xml:space="preserve"> PAGEREF _Toc511776093 \h </w:instrText>
        </w:r>
        <w:r>
          <w:rPr>
            <w:noProof/>
            <w:webHidden/>
          </w:rPr>
        </w:r>
        <w:r>
          <w:rPr>
            <w:noProof/>
            <w:webHidden/>
          </w:rPr>
          <w:fldChar w:fldCharType="separate"/>
        </w:r>
        <w:r w:rsidR="00BA00F1">
          <w:rPr>
            <w:noProof/>
            <w:webHidden/>
          </w:rPr>
          <w:t>24</w:t>
        </w:r>
        <w:r>
          <w:rPr>
            <w:noProof/>
            <w:webHidden/>
          </w:rPr>
          <w:fldChar w:fldCharType="end"/>
        </w:r>
      </w:hyperlink>
    </w:p>
    <w:p w:rsidR="00F01731" w:rsidRDefault="004A371D" w:rsidP="00B23C07">
      <w:pPr>
        <w:tabs>
          <w:tab w:val="left" w:pos="1701"/>
        </w:tabs>
        <w:spacing w:before="120" w:after="120" w:line="360" w:lineRule="auto"/>
        <w:jc w:val="center"/>
        <w:rPr>
          <w:b/>
          <w:sz w:val="36"/>
          <w:szCs w:val="36"/>
        </w:rPr>
      </w:pPr>
      <w:r>
        <w:rPr>
          <w:b/>
          <w:sz w:val="36"/>
          <w:szCs w:val="36"/>
        </w:rPr>
        <w:fldChar w:fldCharType="end"/>
      </w:r>
    </w:p>
    <w:p w:rsidR="00F01731" w:rsidRDefault="00F01731" w:rsidP="00B23C07">
      <w:pPr>
        <w:tabs>
          <w:tab w:val="left" w:pos="1701"/>
        </w:tabs>
        <w:spacing w:before="120" w:after="120" w:line="360" w:lineRule="auto"/>
        <w:jc w:val="center"/>
        <w:rPr>
          <w:b/>
          <w:sz w:val="36"/>
          <w:szCs w:val="36"/>
        </w:rPr>
      </w:pPr>
    </w:p>
    <w:p w:rsidR="00F01731" w:rsidRDefault="00F01731" w:rsidP="00B23C07">
      <w:pPr>
        <w:tabs>
          <w:tab w:val="left" w:pos="1701"/>
        </w:tabs>
        <w:spacing w:before="120" w:after="120" w:line="360" w:lineRule="auto"/>
        <w:jc w:val="center"/>
        <w:rPr>
          <w:b/>
          <w:sz w:val="36"/>
          <w:szCs w:val="36"/>
        </w:rPr>
      </w:pPr>
    </w:p>
    <w:p w:rsidR="00F01731" w:rsidRDefault="00F01731" w:rsidP="00B23C07">
      <w:pPr>
        <w:tabs>
          <w:tab w:val="left" w:pos="1701"/>
        </w:tabs>
        <w:spacing w:before="120" w:after="120" w:line="360" w:lineRule="auto"/>
        <w:jc w:val="center"/>
        <w:rPr>
          <w:b/>
          <w:sz w:val="36"/>
          <w:szCs w:val="36"/>
        </w:rPr>
      </w:pPr>
    </w:p>
    <w:p w:rsidR="00F01731" w:rsidRDefault="00F01731" w:rsidP="00B23C07">
      <w:pPr>
        <w:tabs>
          <w:tab w:val="left" w:pos="1701"/>
        </w:tabs>
        <w:spacing w:before="120" w:after="120" w:line="360" w:lineRule="auto"/>
        <w:jc w:val="center"/>
        <w:rPr>
          <w:b/>
          <w:sz w:val="36"/>
          <w:szCs w:val="36"/>
        </w:rPr>
      </w:pPr>
    </w:p>
    <w:p w:rsidR="00F01731" w:rsidRDefault="00F01731">
      <w:pPr>
        <w:spacing w:line="240" w:lineRule="auto"/>
        <w:jc w:val="left"/>
        <w:rPr>
          <w:b/>
          <w:sz w:val="36"/>
          <w:szCs w:val="36"/>
        </w:rPr>
      </w:pPr>
      <w:r>
        <w:rPr>
          <w:b/>
          <w:sz w:val="36"/>
          <w:szCs w:val="36"/>
        </w:rPr>
        <w:br w:type="page"/>
      </w:r>
    </w:p>
    <w:p w:rsidR="00F01731" w:rsidRPr="00640EC7" w:rsidRDefault="00F01731" w:rsidP="00700573">
      <w:pPr>
        <w:pStyle w:val="Heading1"/>
      </w:pPr>
      <w:bookmarkStart w:id="10" w:name="_Toc511849575"/>
      <w:r w:rsidRPr="00640EC7">
        <w:lastRenderedPageBreak/>
        <w:t>List of tables</w:t>
      </w:r>
      <w:bookmarkEnd w:id="10"/>
    </w:p>
    <w:p w:rsidR="00F01731" w:rsidRDefault="00F01731">
      <w:pPr>
        <w:pStyle w:val="TableofFigures"/>
        <w:tabs>
          <w:tab w:val="right" w:leader="dot" w:pos="8993"/>
        </w:tabs>
        <w:rPr>
          <w:b/>
          <w:sz w:val="36"/>
          <w:szCs w:val="36"/>
        </w:rPr>
      </w:pPr>
    </w:p>
    <w:p w:rsidR="00F01731" w:rsidRDefault="004A371D">
      <w:pPr>
        <w:pStyle w:val="TableofFigures"/>
        <w:tabs>
          <w:tab w:val="right" w:leader="dot" w:pos="8993"/>
        </w:tabs>
        <w:rPr>
          <w:rFonts w:asciiTheme="minorHAnsi" w:eastAsiaTheme="minorEastAsia" w:hAnsiTheme="minorHAnsi" w:cstheme="minorBidi"/>
          <w:noProof/>
          <w:sz w:val="22"/>
        </w:rPr>
      </w:pPr>
      <w:r>
        <w:rPr>
          <w:b/>
          <w:sz w:val="36"/>
          <w:szCs w:val="36"/>
        </w:rPr>
        <w:fldChar w:fldCharType="begin"/>
      </w:r>
      <w:r w:rsidR="00F01731">
        <w:rPr>
          <w:b/>
          <w:sz w:val="36"/>
          <w:szCs w:val="36"/>
        </w:rPr>
        <w:instrText xml:space="preserve"> TOC \h \z \c "Table" </w:instrText>
      </w:r>
      <w:r>
        <w:rPr>
          <w:b/>
          <w:sz w:val="36"/>
          <w:szCs w:val="36"/>
        </w:rPr>
        <w:fldChar w:fldCharType="separate"/>
      </w:r>
      <w:hyperlink w:anchor="_Toc511776008" w:history="1">
        <w:r w:rsidR="00F01731" w:rsidRPr="002A3C3E">
          <w:rPr>
            <w:rStyle w:val="Hyperlink"/>
            <w:noProof/>
          </w:rPr>
          <w:t>Table 1</w:t>
        </w:r>
        <w:r w:rsidR="00770F11">
          <w:rPr>
            <w:rStyle w:val="Hyperlink"/>
            <w:noProof/>
          </w:rPr>
          <w:t xml:space="preserve"> </w:t>
        </w:r>
        <w:r w:rsidR="00556CC6">
          <w:rPr>
            <w:rStyle w:val="Hyperlink"/>
            <w:noProof/>
          </w:rPr>
          <w:t>Individ</w:t>
        </w:r>
        <w:r w:rsidR="00F01731" w:rsidRPr="002A3C3E">
          <w:rPr>
            <w:rStyle w:val="Hyperlink"/>
            <w:noProof/>
          </w:rPr>
          <w:t>ual Report</w:t>
        </w:r>
        <w:r w:rsidR="00F01731">
          <w:rPr>
            <w:noProof/>
            <w:webHidden/>
          </w:rPr>
          <w:tab/>
        </w:r>
        <w:r>
          <w:rPr>
            <w:noProof/>
            <w:webHidden/>
          </w:rPr>
          <w:fldChar w:fldCharType="begin"/>
        </w:r>
        <w:r w:rsidR="00F01731">
          <w:rPr>
            <w:noProof/>
            <w:webHidden/>
          </w:rPr>
          <w:instrText xml:space="preserve"> PAGEREF _Toc511776008 \h </w:instrText>
        </w:r>
        <w:r>
          <w:rPr>
            <w:noProof/>
            <w:webHidden/>
          </w:rPr>
        </w:r>
        <w:r>
          <w:rPr>
            <w:noProof/>
            <w:webHidden/>
          </w:rPr>
          <w:fldChar w:fldCharType="separate"/>
        </w:r>
        <w:r w:rsidR="00F01731">
          <w:rPr>
            <w:noProof/>
            <w:webHidden/>
          </w:rPr>
          <w:t>18</w:t>
        </w:r>
        <w:r>
          <w:rPr>
            <w:noProof/>
            <w:webHidden/>
          </w:rPr>
          <w:fldChar w:fldCharType="end"/>
        </w:r>
      </w:hyperlink>
    </w:p>
    <w:p w:rsidR="00F01731" w:rsidRDefault="004A371D" w:rsidP="00B23C07">
      <w:pPr>
        <w:tabs>
          <w:tab w:val="left" w:pos="1701"/>
        </w:tabs>
        <w:spacing w:before="120" w:after="120" w:line="360" w:lineRule="auto"/>
        <w:jc w:val="center"/>
        <w:rPr>
          <w:b/>
          <w:sz w:val="36"/>
          <w:szCs w:val="36"/>
        </w:rPr>
      </w:pPr>
      <w:r>
        <w:rPr>
          <w:b/>
          <w:sz w:val="36"/>
          <w:szCs w:val="36"/>
        </w:rPr>
        <w:fldChar w:fldCharType="end"/>
      </w:r>
    </w:p>
    <w:p w:rsidR="00F01731" w:rsidRDefault="00F01731">
      <w:pPr>
        <w:spacing w:line="240" w:lineRule="auto"/>
        <w:jc w:val="left"/>
        <w:rPr>
          <w:b/>
          <w:sz w:val="36"/>
          <w:szCs w:val="36"/>
        </w:rPr>
      </w:pPr>
      <w:r>
        <w:rPr>
          <w:b/>
          <w:sz w:val="36"/>
          <w:szCs w:val="36"/>
        </w:rPr>
        <w:br w:type="page"/>
      </w:r>
    </w:p>
    <w:p w:rsidR="00C34350" w:rsidRPr="00700573" w:rsidRDefault="00AC66E5" w:rsidP="00700573">
      <w:pPr>
        <w:pStyle w:val="Heading1"/>
      </w:pPr>
      <w:bookmarkStart w:id="11" w:name="_Toc511849576"/>
      <w:r w:rsidRPr="00700573">
        <w:lastRenderedPageBreak/>
        <w:t>CHAPTER 1</w:t>
      </w:r>
      <w:bookmarkEnd w:id="9"/>
      <w:bookmarkEnd w:id="11"/>
    </w:p>
    <w:p w:rsidR="00B10F21" w:rsidRDefault="00B10F21" w:rsidP="006634E5">
      <w:pPr>
        <w:pStyle w:val="Heading2"/>
        <w:numPr>
          <w:ilvl w:val="1"/>
          <w:numId w:val="19"/>
        </w:numPr>
      </w:pPr>
      <w:bookmarkStart w:id="12" w:name="_Toc493094045"/>
      <w:bookmarkStart w:id="13" w:name="_Toc511245833"/>
      <w:bookmarkStart w:id="14" w:name="_Toc511823438"/>
      <w:bookmarkStart w:id="15" w:name="_Toc511849577"/>
      <w:r w:rsidRPr="003F3B01">
        <w:t>Introduction</w:t>
      </w:r>
      <w:bookmarkEnd w:id="12"/>
      <w:bookmarkEnd w:id="13"/>
      <w:bookmarkEnd w:id="14"/>
      <w:bookmarkEnd w:id="15"/>
    </w:p>
    <w:p w:rsidR="00E70E46" w:rsidRPr="00BA7BE4" w:rsidRDefault="00FB413E" w:rsidP="00700573">
      <w:pPr>
        <w:rPr>
          <w:sz w:val="28"/>
          <w:szCs w:val="28"/>
        </w:rPr>
      </w:pPr>
      <w:r w:rsidRPr="00700573">
        <w:rPr>
          <w:shd w:val="clear" w:color="auto" w:fill="FFFFFF"/>
        </w:rPr>
        <w:t>Cryptography involves creating written or generated codes that allows information to be kept secret</w:t>
      </w:r>
      <w:r w:rsidR="006A56DA" w:rsidRPr="00700573">
        <w:rPr>
          <w:shd w:val="clear" w:color="auto" w:fill="FFFFFF"/>
          <w:cs/>
          <w:lang w:bidi="hi-IN"/>
        </w:rPr>
        <w:t xml:space="preserve">. </w:t>
      </w:r>
      <w:r w:rsidRPr="00700573">
        <w:rPr>
          <w:shd w:val="clear" w:color="auto" w:fill="FFFFFF"/>
        </w:rPr>
        <w:t>Cryptography converts data into a format that is unreadable for an unauthorized user, allowing it to be transmitted without anyone decoding it back into a readable format, thus compromising the data</w:t>
      </w:r>
      <w:r w:rsidR="00001C25" w:rsidRPr="00700573">
        <w:rPr>
          <w:cs/>
          <w:lang w:bidi="hi-IN"/>
        </w:rPr>
        <w:t>.</w:t>
      </w:r>
      <w:r w:rsidR="006A56DA">
        <w:rPr>
          <w:rFonts w:cs="Mangal"/>
          <w:cs/>
          <w:lang w:bidi="hi-IN"/>
        </w:rPr>
        <w:t xml:space="preserve"> </w:t>
      </w:r>
      <w:r w:rsidR="00E70E46" w:rsidRPr="00BA7BE4">
        <w:t xml:space="preserve">There are two basic types of </w:t>
      </w:r>
      <w:r w:rsidRPr="00BA7BE4">
        <w:t xml:space="preserve">cryptography or </w:t>
      </w:r>
      <w:r w:rsidR="00E70E46" w:rsidRPr="00BA7BE4">
        <w:t>encryption schemes</w:t>
      </w:r>
      <w:r w:rsidR="00E70E46" w:rsidRPr="00BA7BE4">
        <w:rPr>
          <w:rFonts w:cs="Mangal"/>
          <w:cs/>
          <w:lang w:bidi="hi-IN"/>
        </w:rPr>
        <w:t xml:space="preserve">: </w:t>
      </w:r>
      <w:r w:rsidR="00E70E46" w:rsidRPr="00BA7BE4">
        <w:t>Symmetric</w:t>
      </w:r>
      <w:r w:rsidR="00E70E46" w:rsidRPr="00BA7BE4">
        <w:rPr>
          <w:rFonts w:cs="Mangal"/>
          <w:cs/>
          <w:lang w:bidi="hi-IN"/>
        </w:rPr>
        <w:t>-</w:t>
      </w:r>
      <w:r w:rsidR="00E70E46" w:rsidRPr="00BA7BE4">
        <w:t>key and public</w:t>
      </w:r>
      <w:r w:rsidR="00E70E46" w:rsidRPr="00BA7BE4">
        <w:rPr>
          <w:rFonts w:cs="Mangal"/>
          <w:cs/>
          <w:lang w:bidi="hi-IN"/>
        </w:rPr>
        <w:t>-</w:t>
      </w:r>
      <w:r w:rsidR="00E70E46" w:rsidRPr="00BA7BE4">
        <w:t>key encryption</w:t>
      </w:r>
      <w:r w:rsidR="00001C25">
        <w:rPr>
          <w:rFonts w:cs="Mangal"/>
          <w:cs/>
          <w:lang w:bidi="hi-IN"/>
        </w:rPr>
        <w:t>.</w:t>
      </w:r>
      <w:r w:rsidR="00E70E46" w:rsidRPr="00BA7BE4">
        <w:t>In symmetric</w:t>
      </w:r>
      <w:r w:rsidR="00E70E46" w:rsidRPr="00BA7BE4">
        <w:rPr>
          <w:rFonts w:cs="Mangal"/>
          <w:cs/>
          <w:lang w:bidi="hi-IN"/>
        </w:rPr>
        <w:t>-</w:t>
      </w:r>
      <w:r w:rsidR="00E70E46" w:rsidRPr="00BA7BE4">
        <w:t>key schemes, the encryption and decryption keys are the same</w:t>
      </w:r>
      <w:r w:rsidR="00001C25">
        <w:rPr>
          <w:rFonts w:cs="Mangal"/>
          <w:cs/>
          <w:lang w:bidi="hi-IN"/>
        </w:rPr>
        <w:t>.</w:t>
      </w:r>
      <w:r w:rsidR="006A56DA">
        <w:rPr>
          <w:rFonts w:cs="Mangal"/>
          <w:cs/>
          <w:lang w:bidi="hi-IN"/>
        </w:rPr>
        <w:t xml:space="preserve"> </w:t>
      </w:r>
      <w:r w:rsidR="00E70E46" w:rsidRPr="00BA7BE4">
        <w:t>Thus, communicating parties must agree on a secret key before they wish to communicate</w:t>
      </w:r>
      <w:r w:rsidR="00001C25">
        <w:rPr>
          <w:rFonts w:cs="Mangal"/>
          <w:cs/>
          <w:lang w:bidi="hi-IN"/>
        </w:rPr>
        <w:t>.</w:t>
      </w:r>
      <w:r w:rsidR="006A56DA">
        <w:rPr>
          <w:rFonts w:cs="Mangal"/>
          <w:cs/>
          <w:lang w:bidi="hi-IN"/>
        </w:rPr>
        <w:t xml:space="preserve"> </w:t>
      </w:r>
      <w:r w:rsidR="00E70E46" w:rsidRPr="00BA7BE4">
        <w:t>In public</w:t>
      </w:r>
      <w:r w:rsidR="00E70E46" w:rsidRPr="00BA7BE4">
        <w:rPr>
          <w:rFonts w:cs="Mangal"/>
          <w:cs/>
          <w:lang w:bidi="hi-IN"/>
        </w:rPr>
        <w:t>-</w:t>
      </w:r>
      <w:r w:rsidR="00E70E46" w:rsidRPr="00BA7BE4">
        <w:t>key schemes, the encryption key is published for anyone to use and encrypt messages</w:t>
      </w:r>
      <w:r w:rsidR="00001C25">
        <w:rPr>
          <w:rFonts w:cs="Mangal"/>
          <w:cs/>
          <w:lang w:bidi="hi-IN"/>
        </w:rPr>
        <w:t>.</w:t>
      </w:r>
      <w:r w:rsidR="006A56DA">
        <w:rPr>
          <w:rFonts w:cs="Mangal"/>
          <w:cs/>
          <w:lang w:bidi="hi-IN"/>
        </w:rPr>
        <w:t xml:space="preserve"> </w:t>
      </w:r>
      <w:r w:rsidR="00E70E46" w:rsidRPr="00BA7BE4">
        <w:t>However, only the receiving party has access to the decryption key and is capable of reading the encrypted messages</w:t>
      </w:r>
      <w:r w:rsidR="00001C25">
        <w:rPr>
          <w:rFonts w:cs="Mangal"/>
          <w:cs/>
          <w:lang w:bidi="hi-IN"/>
        </w:rPr>
        <w:t>.</w:t>
      </w:r>
      <w:r w:rsidR="00E70E46" w:rsidRPr="00BA7BE4">
        <w:t>Public</w:t>
      </w:r>
      <w:r w:rsidR="00E70E46" w:rsidRPr="00BA7BE4">
        <w:rPr>
          <w:rFonts w:cs="Mangal"/>
          <w:cs/>
          <w:lang w:bidi="hi-IN"/>
        </w:rPr>
        <w:t>-</w:t>
      </w:r>
      <w:r w:rsidR="00E70E46" w:rsidRPr="00BA7BE4">
        <w:t>key encryption is a relatively recent invention</w:t>
      </w:r>
      <w:r w:rsidR="006A56DA">
        <w:rPr>
          <w:rFonts w:cs="Mangal" w:hint="cs"/>
          <w:cs/>
          <w:lang w:bidi="hi-IN"/>
        </w:rPr>
        <w:t>,</w:t>
      </w:r>
      <w:r w:rsidR="00781063">
        <w:t xml:space="preserve"> historically, </w:t>
      </w:r>
      <w:r w:rsidR="00E70E46" w:rsidRPr="00BA7BE4">
        <w:t>all encryption schemes have been symmetric</w:t>
      </w:r>
      <w:r w:rsidR="00E70E46" w:rsidRPr="00BA7BE4">
        <w:rPr>
          <w:rFonts w:cs="Mangal"/>
          <w:cs/>
          <w:lang w:bidi="hi-IN"/>
        </w:rPr>
        <w:t>-</w:t>
      </w:r>
      <w:r w:rsidR="00E70E46" w:rsidRPr="00BA7BE4">
        <w:t xml:space="preserve">key </w:t>
      </w:r>
      <w:r w:rsidR="00E70E46" w:rsidRPr="00BA7BE4">
        <w:rPr>
          <w:rFonts w:cs="Mangal"/>
          <w:cs/>
          <w:lang w:bidi="hi-IN"/>
        </w:rPr>
        <w:t>(</w:t>
      </w:r>
      <w:r w:rsidR="00E70E46" w:rsidRPr="00BA7BE4">
        <w:t>also called private</w:t>
      </w:r>
      <w:r w:rsidR="00E70E46" w:rsidRPr="00BA7BE4">
        <w:rPr>
          <w:rFonts w:cs="Mangal"/>
          <w:cs/>
          <w:lang w:bidi="hi-IN"/>
        </w:rPr>
        <w:t>-</w:t>
      </w:r>
      <w:r w:rsidR="00E70E46" w:rsidRPr="00BA7BE4">
        <w:t>key</w:t>
      </w:r>
      <w:r w:rsidR="006A56DA">
        <w:rPr>
          <w:rFonts w:cs="Mangal" w:hint="cs"/>
          <w:cs/>
          <w:lang w:bidi="hi-IN"/>
        </w:rPr>
        <w:t>)</w:t>
      </w:r>
      <w:r w:rsidR="006A56DA" w:rsidRPr="00BA7BE4">
        <w:t xml:space="preserve"> schemes</w:t>
      </w:r>
      <w:r w:rsidR="00E70E46" w:rsidRPr="00BA7BE4">
        <w:rPr>
          <w:rFonts w:cs="Mangal"/>
          <w:cs/>
          <w:lang w:bidi="hi-IN"/>
        </w:rPr>
        <w:t>.</w:t>
      </w:r>
      <w:r w:rsidRPr="00BA7BE4">
        <w:t xml:space="preserve"> This project focuses on separable reversible data hiding which will result in security of both the data and image independently</w:t>
      </w:r>
      <w:r w:rsidRPr="00BA7BE4">
        <w:rPr>
          <w:rFonts w:cs="Mangal"/>
          <w:cs/>
          <w:lang w:bidi="hi-IN"/>
        </w:rPr>
        <w:t>.</w:t>
      </w:r>
      <w:r w:rsidR="006A56DA">
        <w:rPr>
          <w:rFonts w:cs="Mangal"/>
          <w:cs/>
          <w:lang w:bidi="hi-IN"/>
        </w:rPr>
        <w:t xml:space="preserve"> </w:t>
      </w:r>
      <w:r w:rsidR="00E70E46" w:rsidRPr="00BA7BE4">
        <w:t>Encryption has long been used by militaries and governments to facilitate secret communication</w:t>
      </w:r>
      <w:r w:rsidR="00001C25">
        <w:rPr>
          <w:rFonts w:cs="Mangal"/>
          <w:cs/>
          <w:lang w:bidi="hi-IN"/>
        </w:rPr>
        <w:t>.</w:t>
      </w:r>
      <w:r w:rsidR="00E70E46" w:rsidRPr="00BA7BE4">
        <w:t>It is now commonly used in protecting information within many kinds of civilian systems</w:t>
      </w:r>
      <w:r w:rsidR="00001C25">
        <w:rPr>
          <w:rFonts w:cs="Mangal"/>
          <w:cs/>
          <w:lang w:bidi="hi-IN"/>
        </w:rPr>
        <w:t>.</w:t>
      </w:r>
      <w:r w:rsidR="00E70E46" w:rsidRPr="00BA7BE4">
        <w:t>For example, the Computer Security Institute reported that in 2007, 71</w:t>
      </w:r>
      <w:r w:rsidR="00E70E46" w:rsidRPr="00BA7BE4">
        <w:rPr>
          <w:rFonts w:cs="Mangal"/>
          <w:cs/>
          <w:lang w:bidi="hi-IN"/>
        </w:rPr>
        <w:t xml:space="preserve">% </w:t>
      </w:r>
      <w:r w:rsidR="00E70E46" w:rsidRPr="00BA7BE4">
        <w:t>of companies surveyed utilized encryption for some of their data in transit, and 53</w:t>
      </w:r>
      <w:r w:rsidR="00E70E46" w:rsidRPr="00BA7BE4">
        <w:rPr>
          <w:rFonts w:cs="Mangal"/>
          <w:cs/>
          <w:lang w:bidi="hi-IN"/>
        </w:rPr>
        <w:t xml:space="preserve">% </w:t>
      </w:r>
      <w:r w:rsidR="00E70E46" w:rsidRPr="00BA7BE4">
        <w:t>utilized encryption for some of their data in storage</w:t>
      </w:r>
      <w:r w:rsidR="00001C25">
        <w:rPr>
          <w:rFonts w:cs="Mangal"/>
          <w:cs/>
          <w:lang w:bidi="hi-IN"/>
        </w:rPr>
        <w:t>.</w:t>
      </w:r>
      <w:r w:rsidR="00E70E46" w:rsidRPr="00BA7BE4">
        <w:t xml:space="preserve">Encryption can be used to protect data </w:t>
      </w:r>
      <w:r w:rsidR="00E70E46" w:rsidRPr="00BA7BE4">
        <w:rPr>
          <w:rFonts w:cs="Mangal"/>
          <w:cs/>
          <w:lang w:bidi="hi-IN"/>
        </w:rPr>
        <w:t>"</w:t>
      </w:r>
      <w:r w:rsidR="00E70E46" w:rsidRPr="00BA7BE4">
        <w:t>at rest</w:t>
      </w:r>
      <w:r w:rsidR="00E70E46" w:rsidRPr="00BA7BE4">
        <w:rPr>
          <w:rFonts w:cs="Mangal"/>
          <w:cs/>
          <w:lang w:bidi="hi-IN"/>
        </w:rPr>
        <w:t>"</w:t>
      </w:r>
      <w:r w:rsidR="00E70E46" w:rsidRPr="00BA7BE4">
        <w:t xml:space="preserve">, such as files on computers and storage devices </w:t>
      </w:r>
      <w:r w:rsidR="00E70E46" w:rsidRPr="00BA7BE4">
        <w:rPr>
          <w:rFonts w:cs="Mangal"/>
          <w:cs/>
          <w:lang w:bidi="hi-IN"/>
        </w:rPr>
        <w:t>(</w:t>
      </w:r>
      <w:r w:rsidR="00E70E46" w:rsidRPr="00BA7BE4">
        <w:t>e</w:t>
      </w:r>
      <w:r w:rsidR="00E70E46" w:rsidRPr="00BA7BE4">
        <w:rPr>
          <w:rFonts w:cs="Mangal"/>
          <w:cs/>
          <w:lang w:bidi="hi-IN"/>
        </w:rPr>
        <w:t>.</w:t>
      </w:r>
      <w:r w:rsidR="00E70E46" w:rsidRPr="00BA7BE4">
        <w:t>g</w:t>
      </w:r>
      <w:r w:rsidR="00E70E46" w:rsidRPr="00BA7BE4">
        <w:rPr>
          <w:rFonts w:cs="Mangal"/>
          <w:cs/>
          <w:lang w:bidi="hi-IN"/>
        </w:rPr>
        <w:t xml:space="preserve">. </w:t>
      </w:r>
      <w:r w:rsidR="00E70E46" w:rsidRPr="00BA7BE4">
        <w:t>USB flash drives</w:t>
      </w:r>
      <w:r w:rsidR="00001C25">
        <w:rPr>
          <w:rFonts w:cs="Mangal"/>
          <w:cs/>
          <w:lang w:bidi="hi-IN"/>
        </w:rPr>
        <w:t>).</w:t>
      </w:r>
      <w:r w:rsidR="00E70E46" w:rsidRPr="00BA7BE4">
        <w:t>In recent years there have been numerous reports of confidential data such as customers' personal records being exposed through loss or theft of laptops or backup drives</w:t>
      </w:r>
      <w:r w:rsidR="00001C25">
        <w:rPr>
          <w:rFonts w:cs="Mangal"/>
          <w:cs/>
          <w:lang w:bidi="hi-IN"/>
        </w:rPr>
        <w:t>.</w:t>
      </w:r>
      <w:r w:rsidR="00E70E46" w:rsidRPr="00BA7BE4">
        <w:t xml:space="preserve">Encrypting such files at rest helps protect </w:t>
      </w:r>
      <w:r w:rsidR="00E70E46" w:rsidRPr="00BA7BE4">
        <w:lastRenderedPageBreak/>
        <w:t>them should physical security measures fail</w:t>
      </w:r>
      <w:r w:rsidR="00001C25">
        <w:rPr>
          <w:rFonts w:cs="Mangal"/>
          <w:cs/>
          <w:lang w:bidi="hi-IN"/>
        </w:rPr>
        <w:t>.</w:t>
      </w:r>
      <w:r w:rsidR="00E70E46" w:rsidRPr="00BA7BE4">
        <w:t xml:space="preserve">Digital rights management systems which prevent unauthorized use or reproduction of copyrighted material and protect software against reverse engineering </w:t>
      </w:r>
      <w:r w:rsidR="00E70E46" w:rsidRPr="00BA7BE4">
        <w:rPr>
          <w:rFonts w:cs="Mangal"/>
          <w:cs/>
          <w:lang w:bidi="hi-IN"/>
        </w:rPr>
        <w:t>(</w:t>
      </w:r>
      <w:r w:rsidR="00E70E46" w:rsidRPr="00BA7BE4">
        <w:t>see also copy protection</w:t>
      </w:r>
      <w:r w:rsidR="00E70E46" w:rsidRPr="00BA7BE4">
        <w:rPr>
          <w:rFonts w:cs="Mangal"/>
          <w:cs/>
          <w:lang w:bidi="hi-IN"/>
        </w:rPr>
        <w:t xml:space="preserve">) </w:t>
      </w:r>
      <w:r w:rsidR="00E70E46" w:rsidRPr="00BA7BE4">
        <w:t>is another somewhat different example of using encryption on data at rest</w:t>
      </w:r>
      <w:r w:rsidR="00E70E46" w:rsidRPr="00BA7BE4">
        <w:rPr>
          <w:rFonts w:cs="Mangal"/>
          <w:cs/>
          <w:lang w:bidi="hi-IN"/>
        </w:rPr>
        <w:t>.</w:t>
      </w:r>
    </w:p>
    <w:p w:rsidR="000E257B" w:rsidRPr="00BA7BE4" w:rsidRDefault="00E70E46" w:rsidP="00700573">
      <w:pPr>
        <w:rPr>
          <w:lang w:bidi="hi-IN"/>
        </w:rPr>
      </w:pPr>
      <w:r w:rsidRPr="00BA7BE4">
        <w:t xml:space="preserve">Encryption is also used to protect data in transit, for example data being transferred via </w:t>
      </w:r>
      <w:r w:rsidR="00001C25" w:rsidRPr="00BA7BE4">
        <w:t>networks</w:t>
      </w:r>
      <w:r w:rsidR="00001C25" w:rsidRPr="00BA7BE4">
        <w:rPr>
          <w:rFonts w:cs="Mangal" w:hint="cs"/>
          <w:cs/>
          <w:lang w:bidi="hi-IN"/>
        </w:rPr>
        <w:t xml:space="preserve"> </w:t>
      </w:r>
      <w:r w:rsidR="00001C25" w:rsidRPr="00BA7BE4">
        <w:rPr>
          <w:rFonts w:cs="Mangal"/>
          <w:cs/>
          <w:lang w:bidi="hi-IN"/>
        </w:rPr>
        <w:t>(</w:t>
      </w:r>
      <w:r w:rsidRPr="00BA7BE4">
        <w:t>e</w:t>
      </w:r>
      <w:r w:rsidRPr="00BA7BE4">
        <w:rPr>
          <w:rFonts w:cs="Mangal"/>
          <w:cs/>
          <w:lang w:bidi="hi-IN"/>
        </w:rPr>
        <w:t>.</w:t>
      </w:r>
      <w:r w:rsidRPr="00BA7BE4">
        <w:t>g</w:t>
      </w:r>
      <w:r w:rsidRPr="00BA7BE4">
        <w:rPr>
          <w:rFonts w:cs="Mangal"/>
          <w:cs/>
          <w:lang w:bidi="hi-IN"/>
        </w:rPr>
        <w:t xml:space="preserve">. </w:t>
      </w:r>
      <w:r w:rsidRPr="00BA7BE4">
        <w:t>the Internet, e</w:t>
      </w:r>
      <w:r w:rsidRPr="00BA7BE4">
        <w:rPr>
          <w:rFonts w:cs="Mangal"/>
          <w:cs/>
          <w:lang w:bidi="hi-IN"/>
        </w:rPr>
        <w:t>-</w:t>
      </w:r>
      <w:r w:rsidRPr="00BA7BE4">
        <w:t>commerce</w:t>
      </w:r>
      <w:r w:rsidRPr="00BA7BE4">
        <w:rPr>
          <w:rFonts w:cs="Mangal"/>
          <w:cs/>
          <w:lang w:bidi="hi-IN"/>
        </w:rPr>
        <w:t>)</w:t>
      </w:r>
      <w:r w:rsidRPr="00BA7BE4">
        <w:t>, mobile telephones, wireless microphones, wireless intercom systems, Bluetooth devices and bank automatic teller machines</w:t>
      </w:r>
      <w:r w:rsidRPr="00BA7BE4">
        <w:rPr>
          <w:rFonts w:cs="Mangal"/>
          <w:cs/>
          <w:lang w:bidi="hi-IN"/>
        </w:rPr>
        <w:t>.</w:t>
      </w:r>
    </w:p>
    <w:p w:rsidR="009471B4" w:rsidRPr="006634E5" w:rsidRDefault="00B10F21" w:rsidP="006634E5">
      <w:pPr>
        <w:pStyle w:val="Heading2"/>
        <w:numPr>
          <w:ilvl w:val="1"/>
          <w:numId w:val="19"/>
        </w:numPr>
        <w:rPr>
          <w:szCs w:val="28"/>
        </w:rPr>
      </w:pPr>
      <w:bookmarkStart w:id="16" w:name="_Toc493094046"/>
      <w:bookmarkStart w:id="17" w:name="_Toc511823439"/>
      <w:bookmarkStart w:id="18" w:name="_Toc511849578"/>
      <w:r w:rsidRPr="006634E5">
        <w:rPr>
          <w:szCs w:val="28"/>
        </w:rPr>
        <w:t>Motivati</w:t>
      </w:r>
      <w:bookmarkEnd w:id="16"/>
      <w:r w:rsidR="009471B4" w:rsidRPr="006634E5">
        <w:rPr>
          <w:szCs w:val="28"/>
        </w:rPr>
        <w:t>on</w:t>
      </w:r>
      <w:bookmarkEnd w:id="17"/>
      <w:bookmarkEnd w:id="18"/>
    </w:p>
    <w:p w:rsidR="002D579F" w:rsidRPr="00BA7BE4" w:rsidRDefault="009471B4" w:rsidP="00E43183">
      <w:pPr>
        <w:autoSpaceDE w:val="0"/>
        <w:autoSpaceDN w:val="0"/>
        <w:adjustRightInd w:val="0"/>
        <w:rPr>
          <w:szCs w:val="24"/>
          <w:lang w:bidi="hi-IN"/>
        </w:rPr>
      </w:pPr>
      <w:r w:rsidRPr="00BA7BE4">
        <w:rPr>
          <w:szCs w:val="24"/>
          <w:lang w:bidi="hi-IN"/>
        </w:rPr>
        <w:t>Since times immemorial, security of data to maintain its confidentiality, proper access</w:t>
      </w:r>
      <w:r w:rsidR="004979B6">
        <w:rPr>
          <w:szCs w:val="24"/>
          <w:lang w:bidi="hi-IN"/>
        </w:rPr>
        <w:t xml:space="preserve"> </w:t>
      </w:r>
      <w:r w:rsidRPr="00BA7BE4">
        <w:rPr>
          <w:szCs w:val="24"/>
          <w:lang w:bidi="hi-IN"/>
        </w:rPr>
        <w:t>control, integrity and availability has been a major issue in data communication</w:t>
      </w:r>
      <w:r w:rsidRPr="00BA7BE4">
        <w:rPr>
          <w:rFonts w:cs="Mangal"/>
          <w:szCs w:val="24"/>
          <w:cs/>
          <w:lang w:bidi="hi-IN"/>
        </w:rPr>
        <w:t>.</w:t>
      </w:r>
      <w:r w:rsidRPr="00BA7BE4">
        <w:rPr>
          <w:szCs w:val="24"/>
          <w:lang w:bidi="hi-IN"/>
        </w:rPr>
        <w:t xml:space="preserve"> Today images and data transfer in mobile phone</w:t>
      </w:r>
      <w:r w:rsidR="004979B6">
        <w:rPr>
          <w:szCs w:val="24"/>
          <w:lang w:bidi="hi-IN"/>
        </w:rPr>
        <w:t xml:space="preserve"> </w:t>
      </w:r>
      <w:r w:rsidRPr="00BA7BE4">
        <w:rPr>
          <w:szCs w:val="24"/>
          <w:lang w:bidi="hi-IN"/>
        </w:rPr>
        <w:t>communication, e</w:t>
      </w:r>
      <w:r w:rsidRPr="00BA7BE4">
        <w:rPr>
          <w:rFonts w:cs="Mangal"/>
          <w:szCs w:val="24"/>
          <w:cs/>
          <w:lang w:bidi="hi-IN"/>
        </w:rPr>
        <w:t>-</w:t>
      </w:r>
      <w:r w:rsidRPr="00BA7BE4">
        <w:rPr>
          <w:szCs w:val="24"/>
          <w:lang w:bidi="hi-IN"/>
        </w:rPr>
        <w:t>commerce, Pay</w:t>
      </w:r>
      <w:r w:rsidRPr="00BA7BE4">
        <w:rPr>
          <w:rFonts w:cs="Mangal"/>
          <w:szCs w:val="24"/>
          <w:cs/>
          <w:lang w:bidi="hi-IN"/>
        </w:rPr>
        <w:t>-</w:t>
      </w:r>
      <w:r w:rsidRPr="00BA7BE4">
        <w:rPr>
          <w:szCs w:val="24"/>
          <w:lang w:bidi="hi-IN"/>
        </w:rPr>
        <w:t>TV, sending private e</w:t>
      </w:r>
      <w:r w:rsidRPr="00BA7BE4">
        <w:rPr>
          <w:rFonts w:cs="Mangal"/>
          <w:szCs w:val="24"/>
          <w:cs/>
          <w:lang w:bidi="hi-IN"/>
        </w:rPr>
        <w:t>-</w:t>
      </w:r>
      <w:r w:rsidRPr="00BA7BE4">
        <w:rPr>
          <w:szCs w:val="24"/>
          <w:lang w:bidi="hi-IN"/>
        </w:rPr>
        <w:t>mails, transmitting financial</w:t>
      </w:r>
      <w:r w:rsidR="004979B6">
        <w:rPr>
          <w:szCs w:val="24"/>
          <w:lang w:bidi="hi-IN"/>
        </w:rPr>
        <w:t xml:space="preserve"> </w:t>
      </w:r>
      <w:r w:rsidRPr="00BA7BE4">
        <w:rPr>
          <w:szCs w:val="24"/>
          <w:lang w:bidi="hi-IN"/>
        </w:rPr>
        <w:t>information and touches on many aspects of daily lives</w:t>
      </w:r>
      <w:r w:rsidRPr="00BA7BE4">
        <w:rPr>
          <w:rFonts w:cs="Mangal"/>
          <w:szCs w:val="24"/>
          <w:cs/>
          <w:lang w:bidi="hi-IN"/>
        </w:rPr>
        <w:t xml:space="preserve">. </w:t>
      </w:r>
      <w:r w:rsidRPr="00BA7BE4">
        <w:rPr>
          <w:szCs w:val="24"/>
          <w:lang w:bidi="hi-IN"/>
        </w:rPr>
        <w:t>We wanted to develop a scheme in which the data embedded in an image and the image itself would be secured from any unauthorized access</w:t>
      </w:r>
      <w:r w:rsidRPr="00BA7BE4">
        <w:rPr>
          <w:rFonts w:cs="Mangal"/>
          <w:szCs w:val="24"/>
          <w:cs/>
          <w:lang w:bidi="hi-IN"/>
        </w:rPr>
        <w:t xml:space="preserve">. </w:t>
      </w:r>
      <w:r w:rsidRPr="00BA7BE4">
        <w:rPr>
          <w:szCs w:val="24"/>
          <w:lang w:bidi="hi-IN"/>
        </w:rPr>
        <w:t>This scheme would also be a merit in military and medical services</w:t>
      </w:r>
      <w:r w:rsidRPr="00BA7BE4">
        <w:rPr>
          <w:rFonts w:cs="Mangal"/>
          <w:szCs w:val="24"/>
          <w:cs/>
          <w:lang w:bidi="hi-IN"/>
        </w:rPr>
        <w:t>.</w:t>
      </w:r>
    </w:p>
    <w:p w:rsidR="009471B4" w:rsidRDefault="001034FF" w:rsidP="006634E5">
      <w:pPr>
        <w:pStyle w:val="Heading2"/>
        <w:numPr>
          <w:ilvl w:val="1"/>
          <w:numId w:val="19"/>
        </w:numPr>
      </w:pPr>
      <w:bookmarkStart w:id="19" w:name="_Toc511823440"/>
      <w:bookmarkStart w:id="20" w:name="_Toc511849579"/>
      <w:r w:rsidRPr="003F3B01">
        <w:t>Objective</w:t>
      </w:r>
      <w:bookmarkEnd w:id="19"/>
      <w:bookmarkEnd w:id="20"/>
    </w:p>
    <w:p w:rsidR="009471B4" w:rsidRPr="006A56DA" w:rsidRDefault="00B51C29" w:rsidP="009471B4">
      <w:pPr>
        <w:rPr>
          <w:szCs w:val="24"/>
        </w:rPr>
      </w:pPr>
      <w:r>
        <w:rPr>
          <w:szCs w:val="24"/>
        </w:rPr>
        <w:t>Objective of this project is to build an</w:t>
      </w:r>
      <w:r w:rsidR="009471B4" w:rsidRPr="00BA7BE4">
        <w:rPr>
          <w:szCs w:val="24"/>
        </w:rPr>
        <w:t xml:space="preserve"> efficient</w:t>
      </w:r>
      <w:r>
        <w:rPr>
          <w:szCs w:val="24"/>
        </w:rPr>
        <w:t xml:space="preserve"> cryptography</w:t>
      </w:r>
      <w:r w:rsidR="004979B6">
        <w:rPr>
          <w:szCs w:val="24"/>
        </w:rPr>
        <w:t xml:space="preserve"> technique</w:t>
      </w:r>
      <w:r>
        <w:rPr>
          <w:szCs w:val="24"/>
        </w:rPr>
        <w:t xml:space="preserve"> s</w:t>
      </w:r>
      <w:r w:rsidR="00E74C32">
        <w:rPr>
          <w:szCs w:val="24"/>
        </w:rPr>
        <w:t>o</w:t>
      </w:r>
      <w:r>
        <w:rPr>
          <w:szCs w:val="24"/>
        </w:rPr>
        <w:t xml:space="preserve"> as to provide security to the sent images and data. This </w:t>
      </w:r>
      <w:r w:rsidR="00F87F7D">
        <w:rPr>
          <w:szCs w:val="24"/>
        </w:rPr>
        <w:t xml:space="preserve">security will be provided via encryption keys which will be different for data and image providing dual security. The receiver will only be able to </w:t>
      </w:r>
      <w:r w:rsidR="00001C25">
        <w:rPr>
          <w:szCs w:val="24"/>
        </w:rPr>
        <w:t>access</w:t>
      </w:r>
      <w:r w:rsidR="00F87F7D">
        <w:rPr>
          <w:szCs w:val="24"/>
        </w:rPr>
        <w:t xml:space="preserve"> the data and image if the decrypti</w:t>
      </w:r>
      <w:r w:rsidR="00001C25">
        <w:rPr>
          <w:szCs w:val="24"/>
        </w:rPr>
        <w:t>on key matches the original key.</w:t>
      </w:r>
      <w:r w:rsidR="00F87F7D">
        <w:rPr>
          <w:szCs w:val="24"/>
        </w:rPr>
        <w:t xml:space="preserve">  </w:t>
      </w:r>
    </w:p>
    <w:p w:rsidR="006A56DA" w:rsidRPr="006634E5" w:rsidRDefault="002B3434" w:rsidP="006634E5">
      <w:pPr>
        <w:pStyle w:val="Heading2"/>
        <w:numPr>
          <w:ilvl w:val="1"/>
          <w:numId w:val="19"/>
        </w:numPr>
        <w:rPr>
          <w:szCs w:val="28"/>
        </w:rPr>
      </w:pPr>
      <w:bookmarkStart w:id="21" w:name="_Toc511823441"/>
      <w:bookmarkStart w:id="22" w:name="_Toc511849580"/>
      <w:r w:rsidRPr="006634E5">
        <w:rPr>
          <w:szCs w:val="28"/>
        </w:rPr>
        <w:lastRenderedPageBreak/>
        <w:t>Thesis</w:t>
      </w:r>
      <w:r w:rsidR="006A56DA" w:rsidRPr="006634E5">
        <w:rPr>
          <w:szCs w:val="28"/>
        </w:rPr>
        <w:t xml:space="preserve"> Outline</w:t>
      </w:r>
      <w:bookmarkEnd w:id="21"/>
      <w:bookmarkEnd w:id="22"/>
    </w:p>
    <w:p w:rsidR="00DE18AF" w:rsidRDefault="002B3434" w:rsidP="002B3434">
      <w:r>
        <w:t xml:space="preserve">The brief outline of the covered chapters in this document is highlighted below: </w:t>
      </w:r>
    </w:p>
    <w:p w:rsidR="00DE18AF" w:rsidRDefault="002B3434" w:rsidP="00DE18AF">
      <w:r w:rsidRPr="00DE18AF">
        <w:rPr>
          <w:szCs w:val="24"/>
        </w:rPr>
        <w:t xml:space="preserve">CHAPTER </w:t>
      </w:r>
      <w:r w:rsidR="00DE18AF" w:rsidRPr="00DE18AF">
        <w:rPr>
          <w:szCs w:val="24"/>
        </w:rPr>
        <w:t>2:</w:t>
      </w:r>
      <w:r w:rsidR="00AF2AF8">
        <w:t xml:space="preserve"> </w:t>
      </w:r>
      <w:r w:rsidR="00DE18AF">
        <w:t>This chapter includes the Literature Survey on Cryptography and Separable Reversible Data Hiding in an embedded image from various sources and earlier published work. This chapter also includes the description about the platform/tool o</w:t>
      </w:r>
      <w:r w:rsidR="00FD0D1D">
        <w:t>n which the project is based</w:t>
      </w:r>
      <w:r w:rsidR="00DE18AF">
        <w:t>.</w:t>
      </w:r>
      <w:r w:rsidR="00AF2AF8">
        <w:t xml:space="preserve"> </w:t>
      </w:r>
    </w:p>
    <w:p w:rsidR="00AF2AF8" w:rsidRDefault="00AF2AF8" w:rsidP="00DE18AF"/>
    <w:p w:rsidR="002B3434" w:rsidRDefault="002B3434" w:rsidP="004E53C3">
      <w:pPr>
        <w:rPr>
          <w:szCs w:val="24"/>
        </w:rPr>
      </w:pPr>
      <w:r w:rsidRPr="00DE18AF">
        <w:rPr>
          <w:szCs w:val="24"/>
        </w:rPr>
        <w:t>CHAPTER 3:</w:t>
      </w:r>
      <w:r w:rsidR="00DE18AF">
        <w:rPr>
          <w:szCs w:val="24"/>
        </w:rPr>
        <w:t xml:space="preserve"> This chapter includes the description of the problems related to the topic and proposed solution to overcome the earlier drawbacks of the system.</w:t>
      </w:r>
    </w:p>
    <w:p w:rsidR="00AF2AF8" w:rsidRPr="00DE18AF" w:rsidRDefault="00AF2AF8" w:rsidP="004E53C3"/>
    <w:p w:rsidR="00AF2AF8" w:rsidRDefault="002B3434" w:rsidP="00AF2AF8">
      <w:r w:rsidRPr="002B3434">
        <w:rPr>
          <w:szCs w:val="24"/>
        </w:rPr>
        <w:t>CHAPTER 4</w:t>
      </w:r>
      <w:r>
        <w:rPr>
          <w:szCs w:val="24"/>
        </w:rPr>
        <w:t>:</w:t>
      </w:r>
      <w:r w:rsidR="00AF2AF8">
        <w:rPr>
          <w:szCs w:val="24"/>
        </w:rPr>
        <w:t xml:space="preserve"> </w:t>
      </w:r>
      <w:r w:rsidR="00AF2AF8">
        <w:t>This chapter highlights the design steps that have to be followed for the accomplishment of the project and to get desired outputs. This chapter also gives the description of proposed method.</w:t>
      </w:r>
    </w:p>
    <w:p w:rsidR="00AF2AF8" w:rsidRPr="00AF2AF8" w:rsidRDefault="00AF2AF8" w:rsidP="00AF2AF8"/>
    <w:p w:rsidR="00AF2AF8" w:rsidRPr="00AF2AF8" w:rsidRDefault="002B3434" w:rsidP="00AF2AF8">
      <w:r w:rsidRPr="002B3434">
        <w:rPr>
          <w:szCs w:val="24"/>
        </w:rPr>
        <w:t>CHAPTER 5</w:t>
      </w:r>
      <w:r>
        <w:rPr>
          <w:szCs w:val="24"/>
        </w:rPr>
        <w:t>:</w:t>
      </w:r>
      <w:r w:rsidR="00AF2AF8">
        <w:rPr>
          <w:b/>
          <w:szCs w:val="24"/>
        </w:rPr>
        <w:t xml:space="preserve"> </w:t>
      </w:r>
      <w:r w:rsidR="00AF2AF8">
        <w:t xml:space="preserve">This chapter describes the methodology included in </w:t>
      </w:r>
      <w:r w:rsidR="00865E47">
        <w:t>this project</w:t>
      </w:r>
      <w:r w:rsidR="00AF2AF8">
        <w:t xml:space="preserve">. </w:t>
      </w:r>
    </w:p>
    <w:p w:rsidR="002B3434" w:rsidRDefault="002B3434" w:rsidP="00700573">
      <w:pPr>
        <w:pStyle w:val="Heading1"/>
      </w:pPr>
    </w:p>
    <w:p w:rsidR="00AF2AF8" w:rsidRPr="00AF2AF8" w:rsidRDefault="002B3434" w:rsidP="00AF2AF8">
      <w:r w:rsidRPr="002B3434">
        <w:rPr>
          <w:szCs w:val="24"/>
        </w:rPr>
        <w:t>CHAPTER 6</w:t>
      </w:r>
      <w:r w:rsidR="00AF2AF8">
        <w:rPr>
          <w:b/>
          <w:szCs w:val="24"/>
        </w:rPr>
        <w:t xml:space="preserve">: </w:t>
      </w:r>
      <w:r w:rsidR="00AF2AF8">
        <w:t>The results achieved are displayed/ attached in this section.</w:t>
      </w:r>
    </w:p>
    <w:p w:rsidR="002B3434" w:rsidRDefault="002B3434" w:rsidP="00700573">
      <w:pPr>
        <w:pStyle w:val="Heading1"/>
      </w:pPr>
    </w:p>
    <w:p w:rsidR="00AF2AF8" w:rsidRPr="00AF2AF8" w:rsidRDefault="002B3434" w:rsidP="00AF2AF8">
      <w:pPr>
        <w:ind w:left="720" w:hanging="720"/>
      </w:pPr>
      <w:r w:rsidRPr="002B3434">
        <w:rPr>
          <w:szCs w:val="24"/>
        </w:rPr>
        <w:t>CHAPTER 7</w:t>
      </w:r>
      <w:r>
        <w:rPr>
          <w:szCs w:val="24"/>
        </w:rPr>
        <w:t>:</w:t>
      </w:r>
      <w:r w:rsidR="00AF2AF8">
        <w:rPr>
          <w:b/>
          <w:szCs w:val="24"/>
        </w:rPr>
        <w:t xml:space="preserve">  </w:t>
      </w:r>
      <w:r w:rsidR="00AF2AF8">
        <w:t>This chapter includes the conclusion and future scope related to the project.</w:t>
      </w:r>
    </w:p>
    <w:p w:rsidR="00AF2AF8" w:rsidRPr="00AF2AF8" w:rsidRDefault="00AF2AF8" w:rsidP="00AF2AF8"/>
    <w:p w:rsidR="002B3434" w:rsidRPr="002B3434" w:rsidRDefault="002B3434" w:rsidP="002B3434"/>
    <w:p w:rsidR="00C34350" w:rsidRDefault="0072543B" w:rsidP="00700573">
      <w:pPr>
        <w:pStyle w:val="Heading1"/>
      </w:pPr>
      <w:bookmarkStart w:id="23" w:name="_Toc493094049"/>
      <w:bookmarkStart w:id="24" w:name="_Toc511823442"/>
      <w:bookmarkStart w:id="25" w:name="_Toc511849581"/>
      <w:r w:rsidRPr="0072543B">
        <w:lastRenderedPageBreak/>
        <w:t>CHAPTER 2</w:t>
      </w:r>
      <w:bookmarkEnd w:id="23"/>
      <w:bookmarkEnd w:id="24"/>
      <w:bookmarkEnd w:id="25"/>
    </w:p>
    <w:p w:rsidR="003F3B01" w:rsidRPr="003F3B01" w:rsidRDefault="003F3B01" w:rsidP="00560E14">
      <w:pPr>
        <w:pStyle w:val="ListParagraph"/>
        <w:keepNext/>
        <w:keepLines/>
        <w:numPr>
          <w:ilvl w:val="0"/>
          <w:numId w:val="6"/>
        </w:numPr>
        <w:spacing w:before="200"/>
        <w:contextualSpacing w:val="0"/>
        <w:outlineLvl w:val="1"/>
        <w:rPr>
          <w:rFonts w:eastAsia="Times New Roman"/>
          <w:b/>
          <w:bCs/>
          <w:vanish/>
          <w:sz w:val="28"/>
          <w:szCs w:val="24"/>
        </w:rPr>
      </w:pPr>
      <w:bookmarkStart w:id="26" w:name="_Toc494963104"/>
      <w:bookmarkStart w:id="27" w:name="_Toc494963140"/>
      <w:bookmarkStart w:id="28" w:name="_Toc494963176"/>
      <w:bookmarkStart w:id="29" w:name="_Toc494963212"/>
      <w:bookmarkStart w:id="30" w:name="_Toc494963411"/>
      <w:bookmarkStart w:id="31" w:name="_Toc494963486"/>
      <w:bookmarkStart w:id="32" w:name="_Toc511230038"/>
      <w:bookmarkStart w:id="33" w:name="_Toc511245448"/>
      <w:bookmarkStart w:id="34" w:name="_Toc511245837"/>
      <w:bookmarkStart w:id="35" w:name="_Toc511245990"/>
      <w:bookmarkStart w:id="36" w:name="_Toc511775514"/>
      <w:bookmarkStart w:id="37" w:name="_Toc511823417"/>
      <w:bookmarkStart w:id="38" w:name="_Toc511823443"/>
      <w:bookmarkStart w:id="39" w:name="_Toc511823532"/>
      <w:bookmarkStart w:id="40" w:name="_Toc511823762"/>
      <w:bookmarkStart w:id="41" w:name="_Toc511830519"/>
      <w:bookmarkStart w:id="42" w:name="_Toc511849582"/>
      <w:bookmarkStart w:id="43" w:name="_Toc49309405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3F3B01" w:rsidRPr="003F3B01" w:rsidRDefault="003F3B01" w:rsidP="00560E14">
      <w:pPr>
        <w:pStyle w:val="ListParagraph"/>
        <w:keepNext/>
        <w:keepLines/>
        <w:numPr>
          <w:ilvl w:val="0"/>
          <w:numId w:val="6"/>
        </w:numPr>
        <w:spacing w:before="200"/>
        <w:contextualSpacing w:val="0"/>
        <w:outlineLvl w:val="1"/>
        <w:rPr>
          <w:rFonts w:eastAsia="Times New Roman"/>
          <w:b/>
          <w:bCs/>
          <w:vanish/>
          <w:sz w:val="28"/>
          <w:szCs w:val="24"/>
        </w:rPr>
      </w:pPr>
      <w:bookmarkStart w:id="44" w:name="_Toc494963105"/>
      <w:bookmarkStart w:id="45" w:name="_Toc494963141"/>
      <w:bookmarkStart w:id="46" w:name="_Toc494963177"/>
      <w:bookmarkStart w:id="47" w:name="_Toc494963213"/>
      <w:bookmarkStart w:id="48" w:name="_Toc494963412"/>
      <w:bookmarkStart w:id="49" w:name="_Toc494963487"/>
      <w:bookmarkStart w:id="50" w:name="_Toc511230039"/>
      <w:bookmarkStart w:id="51" w:name="_Toc511245449"/>
      <w:bookmarkStart w:id="52" w:name="_Toc511245838"/>
      <w:bookmarkStart w:id="53" w:name="_Toc511245991"/>
      <w:bookmarkStart w:id="54" w:name="_Toc511775515"/>
      <w:bookmarkStart w:id="55" w:name="_Toc511823418"/>
      <w:bookmarkStart w:id="56" w:name="_Toc511823444"/>
      <w:bookmarkStart w:id="57" w:name="_Toc511823533"/>
      <w:bookmarkStart w:id="58" w:name="_Toc511823763"/>
      <w:bookmarkStart w:id="59" w:name="_Toc511830520"/>
      <w:bookmarkStart w:id="60" w:name="_Toc51184958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B10F21" w:rsidRPr="006634E5" w:rsidRDefault="006634E5" w:rsidP="006634E5">
      <w:pPr>
        <w:pStyle w:val="Heading2"/>
        <w:numPr>
          <w:ilvl w:val="0"/>
          <w:numId w:val="0"/>
        </w:numPr>
        <w:rPr>
          <w:szCs w:val="28"/>
        </w:rPr>
      </w:pPr>
      <w:bookmarkStart w:id="61" w:name="_Ref497053322"/>
      <w:bookmarkStart w:id="62" w:name="_Toc511823445"/>
      <w:bookmarkStart w:id="63" w:name="_Toc511849584"/>
      <w:r w:rsidRPr="006634E5">
        <w:rPr>
          <w:szCs w:val="28"/>
        </w:rPr>
        <w:t>2.1</w:t>
      </w:r>
      <w:bookmarkEnd w:id="43"/>
      <w:r w:rsidRPr="006634E5">
        <w:rPr>
          <w:szCs w:val="28"/>
        </w:rPr>
        <w:t xml:space="preserve">.  </w:t>
      </w:r>
      <w:r>
        <w:rPr>
          <w:szCs w:val="28"/>
        </w:rPr>
        <w:t xml:space="preserve"> </w:t>
      </w:r>
      <w:r w:rsidR="00D140C2">
        <w:rPr>
          <w:szCs w:val="28"/>
        </w:rPr>
        <w:t xml:space="preserve"> </w:t>
      </w:r>
      <w:r w:rsidRPr="006634E5">
        <w:rPr>
          <w:szCs w:val="28"/>
        </w:rPr>
        <w:t>Literature</w:t>
      </w:r>
      <w:r w:rsidR="003F3B01" w:rsidRPr="006634E5">
        <w:rPr>
          <w:szCs w:val="28"/>
        </w:rPr>
        <w:t xml:space="preserve"> Survey</w:t>
      </w:r>
      <w:bookmarkEnd w:id="61"/>
      <w:bookmarkEnd w:id="62"/>
      <w:bookmarkEnd w:id="63"/>
    </w:p>
    <w:p w:rsidR="00863919" w:rsidRPr="00640EC7" w:rsidRDefault="00E83AC6" w:rsidP="00640EC7">
      <w:r w:rsidRPr="00640EC7">
        <w:t xml:space="preserve">In </w:t>
      </w:r>
      <w:r w:rsidR="00BC328B" w:rsidRPr="00640EC7">
        <w:t>[5]</w:t>
      </w:r>
      <w:r w:rsidR="00E74C32" w:rsidRPr="00640EC7">
        <w:t xml:space="preserve"> authors described that </w:t>
      </w:r>
      <w:r w:rsidR="00852107" w:rsidRPr="00640EC7">
        <w:t>data hiding emphases on the</w:t>
      </w:r>
      <w:r w:rsidR="00E74C32" w:rsidRPr="00640EC7">
        <w:t xml:space="preserve"> </w:t>
      </w:r>
      <w:r w:rsidR="00852107" w:rsidRPr="00640EC7">
        <w:t>data embedding</w:t>
      </w:r>
      <w:r w:rsidR="00852107" w:rsidRPr="00640EC7">
        <w:rPr>
          <w:cs/>
          <w:lang w:bidi="hi-IN"/>
        </w:rPr>
        <w:t>/</w:t>
      </w:r>
      <w:r w:rsidR="00852107" w:rsidRPr="00640EC7">
        <w:t>extracting on the</w:t>
      </w:r>
      <w:r w:rsidR="0091344E" w:rsidRPr="00640EC7">
        <w:t xml:space="preserve"> plain spatial domain</w:t>
      </w:r>
      <w:r w:rsidR="0091344E" w:rsidRPr="00640EC7">
        <w:rPr>
          <w:cs/>
          <w:lang w:bidi="hi-IN"/>
        </w:rPr>
        <w:t xml:space="preserve">. </w:t>
      </w:r>
      <w:r w:rsidR="0091344E" w:rsidRPr="00640EC7">
        <w:t xml:space="preserve">But, in </w:t>
      </w:r>
      <w:r w:rsidR="00852107" w:rsidRPr="00640EC7">
        <w:t xml:space="preserve">some scenarios, </w:t>
      </w:r>
      <w:r w:rsidR="00CD3B5A" w:rsidRPr="00640EC7">
        <w:t>a</w:t>
      </w:r>
      <w:r w:rsidR="00852107" w:rsidRPr="00640EC7">
        <w:t xml:space="preserve"> media assis</w:t>
      </w:r>
      <w:r w:rsidR="0091344E" w:rsidRPr="00640EC7">
        <w:t xml:space="preserve">tant or a channel administrator </w:t>
      </w:r>
      <w:r w:rsidR="00852107" w:rsidRPr="00640EC7">
        <w:t>hopes to append some additio</w:t>
      </w:r>
      <w:r w:rsidR="0091344E" w:rsidRPr="00640EC7">
        <w:t>nal message, such as the origin</w:t>
      </w:r>
      <w:r w:rsidR="00852107" w:rsidRPr="00640EC7">
        <w:t xml:space="preserve">, image notation or </w:t>
      </w:r>
      <w:r w:rsidR="0091344E" w:rsidRPr="00640EC7">
        <w:t xml:space="preserve">authentication data, within the </w:t>
      </w:r>
      <w:r w:rsidR="00852107" w:rsidRPr="00640EC7">
        <w:t>encrypted image though he d</w:t>
      </w:r>
      <w:r w:rsidR="0091344E" w:rsidRPr="00640EC7">
        <w:t xml:space="preserve">oes not know the original image </w:t>
      </w:r>
      <w:r w:rsidR="00852107" w:rsidRPr="00640EC7">
        <w:t>content</w:t>
      </w:r>
      <w:r w:rsidR="00852107" w:rsidRPr="00640EC7">
        <w:rPr>
          <w:cs/>
          <w:lang w:bidi="hi-IN"/>
        </w:rPr>
        <w:t xml:space="preserve">. </w:t>
      </w:r>
      <w:r w:rsidR="00852107" w:rsidRPr="00640EC7">
        <w:t>And it is also ho</w:t>
      </w:r>
      <w:r w:rsidR="0091344E" w:rsidRPr="00640EC7">
        <w:t>peful that the original content</w:t>
      </w:r>
      <w:r w:rsidR="00BC328B" w:rsidRPr="00640EC7">
        <w:t xml:space="preserve"> </w:t>
      </w:r>
      <w:r w:rsidR="00852107" w:rsidRPr="00640EC7">
        <w:rPr>
          <w:cs/>
          <w:lang w:bidi="hi-IN"/>
        </w:rPr>
        <w:t>(</w:t>
      </w:r>
      <w:r w:rsidR="00852107" w:rsidRPr="00640EC7">
        <w:t>payload</w:t>
      </w:r>
      <w:r w:rsidR="00852107" w:rsidRPr="00640EC7">
        <w:rPr>
          <w:cs/>
          <w:lang w:bidi="hi-IN"/>
        </w:rPr>
        <w:t xml:space="preserve">) </w:t>
      </w:r>
      <w:r w:rsidR="00852107" w:rsidRPr="00640EC7">
        <w:t>should be recovere</w:t>
      </w:r>
      <w:r w:rsidR="0091344E" w:rsidRPr="00640EC7">
        <w:t>d without any error after image d</w:t>
      </w:r>
      <w:r w:rsidR="00852107" w:rsidRPr="00640EC7">
        <w:t>ecryption and messa</w:t>
      </w:r>
      <w:r w:rsidR="0091344E" w:rsidRPr="00640EC7">
        <w:t>ge extraction at receiver side</w:t>
      </w:r>
      <w:r w:rsidR="0091344E" w:rsidRPr="00640EC7">
        <w:rPr>
          <w:cs/>
          <w:lang w:bidi="hi-IN"/>
        </w:rPr>
        <w:t xml:space="preserve">. </w:t>
      </w:r>
      <w:r w:rsidRPr="00640EC7">
        <w:t xml:space="preserve">In </w:t>
      </w:r>
      <w:r w:rsidR="001034FF" w:rsidRPr="00640EC7">
        <w:rPr>
          <w:cs/>
          <w:lang w:bidi="hi-IN"/>
        </w:rPr>
        <w:t>[</w:t>
      </w:r>
      <w:r w:rsidR="00BC328B" w:rsidRPr="00640EC7">
        <w:t>8</w:t>
      </w:r>
      <w:r w:rsidRPr="00640EC7">
        <w:rPr>
          <w:cs/>
          <w:lang w:bidi="hi-IN"/>
        </w:rPr>
        <w:t>]</w:t>
      </w:r>
      <w:r w:rsidRPr="00640EC7">
        <w:t xml:space="preserve"> the authors presented </w:t>
      </w:r>
      <w:r w:rsidR="00392464" w:rsidRPr="00640EC7">
        <w:t>that a</w:t>
      </w:r>
      <w:r w:rsidR="0091344E" w:rsidRPr="00640EC7">
        <w:t xml:space="preserve"> content owner encrypts the </w:t>
      </w:r>
      <w:r w:rsidR="00852107" w:rsidRPr="00640EC7">
        <w:t>original image using an e</w:t>
      </w:r>
      <w:r w:rsidR="0091344E" w:rsidRPr="00640EC7">
        <w:t>ncryption key, and a data</w:t>
      </w:r>
      <w:r w:rsidR="0091344E" w:rsidRPr="00640EC7">
        <w:rPr>
          <w:cs/>
          <w:lang w:bidi="hi-IN"/>
        </w:rPr>
        <w:t>-</w:t>
      </w:r>
      <w:r w:rsidR="0091344E" w:rsidRPr="00640EC7">
        <w:t xml:space="preserve">hide </w:t>
      </w:r>
      <w:r w:rsidR="00852107" w:rsidRPr="00640EC7">
        <w:t>embeds additional data into the enc</w:t>
      </w:r>
      <w:r w:rsidR="0091344E" w:rsidRPr="00640EC7">
        <w:t xml:space="preserve">rypted image using a data hiding </w:t>
      </w:r>
      <w:r w:rsidR="00852107" w:rsidRPr="00640EC7">
        <w:t>key yet he does not kno</w:t>
      </w:r>
      <w:r w:rsidR="0091344E" w:rsidRPr="00640EC7">
        <w:t>w the original content</w:t>
      </w:r>
      <w:r w:rsidR="0091344E" w:rsidRPr="00640EC7">
        <w:rPr>
          <w:cs/>
          <w:lang w:bidi="hi-IN"/>
        </w:rPr>
        <w:t xml:space="preserve">. </w:t>
      </w:r>
      <w:r w:rsidR="0091344E" w:rsidRPr="00640EC7">
        <w:t xml:space="preserve">With an </w:t>
      </w:r>
      <w:r w:rsidR="00852107" w:rsidRPr="00640EC7">
        <w:t>encrypted image containing additi</w:t>
      </w:r>
      <w:r w:rsidR="0091344E" w:rsidRPr="00640EC7">
        <w:t xml:space="preserve">onal data, a receiver may first </w:t>
      </w:r>
      <w:r w:rsidR="00852107" w:rsidRPr="00640EC7">
        <w:t>decrypt it according to the encry</w:t>
      </w:r>
      <w:r w:rsidR="0091344E" w:rsidRPr="00640EC7">
        <w:t xml:space="preserve">ption key, and then extract the </w:t>
      </w:r>
      <w:r w:rsidR="00852107" w:rsidRPr="00640EC7">
        <w:t>embedded data and recover the orig</w:t>
      </w:r>
      <w:r w:rsidR="0091344E" w:rsidRPr="00640EC7">
        <w:t xml:space="preserve">inal image according to the </w:t>
      </w:r>
      <w:r w:rsidR="00852107" w:rsidRPr="00640EC7">
        <w:t>data</w:t>
      </w:r>
      <w:r w:rsidR="00852107" w:rsidRPr="00640EC7">
        <w:rPr>
          <w:cs/>
          <w:lang w:bidi="hi-IN"/>
        </w:rPr>
        <w:t>-</w:t>
      </w:r>
      <w:r w:rsidR="00852107" w:rsidRPr="00640EC7">
        <w:t>hiding key</w:t>
      </w:r>
      <w:r w:rsidR="00852107" w:rsidRPr="00640EC7">
        <w:rPr>
          <w:cs/>
          <w:lang w:bidi="hi-IN"/>
        </w:rPr>
        <w:t xml:space="preserve">. </w:t>
      </w:r>
      <w:r w:rsidR="00852107" w:rsidRPr="00640EC7">
        <w:t xml:space="preserve">In </w:t>
      </w:r>
      <w:r w:rsidR="00BC328B" w:rsidRPr="00640EC7">
        <w:t xml:space="preserve">[7] </w:t>
      </w:r>
      <w:r w:rsidR="00852107" w:rsidRPr="00640EC7">
        <w:t>the scheme, the</w:t>
      </w:r>
      <w:r w:rsidR="0091344E" w:rsidRPr="00640EC7">
        <w:t xml:space="preserve"> activity of data extraction is </w:t>
      </w:r>
      <w:r w:rsidR="00852107" w:rsidRPr="00640EC7">
        <w:t>not separable from the activity of content decryption</w:t>
      </w:r>
      <w:r w:rsidR="00852107" w:rsidRPr="00640EC7">
        <w:rPr>
          <w:cs/>
          <w:lang w:bidi="hi-IN"/>
        </w:rPr>
        <w:t xml:space="preserve">. </w:t>
      </w:r>
      <w:r w:rsidR="00852107" w:rsidRPr="00640EC7">
        <w:t xml:space="preserve">In </w:t>
      </w:r>
      <w:r w:rsidR="005069F1" w:rsidRPr="00640EC7">
        <w:t>other words</w:t>
      </w:r>
      <w:r w:rsidR="00852107" w:rsidRPr="00640EC7">
        <w:t xml:space="preserve">, the additional data must </w:t>
      </w:r>
      <w:r w:rsidR="0091344E" w:rsidRPr="00640EC7">
        <w:t xml:space="preserve">be extracted from the decrypted </w:t>
      </w:r>
      <w:r w:rsidR="00852107" w:rsidRPr="00640EC7">
        <w:t>image, so that the principal conte</w:t>
      </w:r>
      <w:r w:rsidR="0091344E" w:rsidRPr="00640EC7">
        <w:t xml:space="preserve">nt of original image is opened </w:t>
      </w:r>
      <w:r w:rsidR="00852107" w:rsidRPr="00640EC7">
        <w:t xml:space="preserve">before data extraction, and, if </w:t>
      </w:r>
      <w:r w:rsidR="0091344E" w:rsidRPr="00640EC7">
        <w:t>someone has the data</w:t>
      </w:r>
      <w:r w:rsidR="0091344E" w:rsidRPr="00640EC7">
        <w:rPr>
          <w:cs/>
          <w:lang w:bidi="hi-IN"/>
        </w:rPr>
        <w:t>-</w:t>
      </w:r>
      <w:r w:rsidR="0091344E" w:rsidRPr="00640EC7">
        <w:t xml:space="preserve">hiding key </w:t>
      </w:r>
      <w:r w:rsidR="00852107" w:rsidRPr="00640EC7">
        <w:t>but not the encryption key</w:t>
      </w:r>
      <w:r w:rsidR="0091344E" w:rsidRPr="00640EC7">
        <w:t xml:space="preserve">, he is not able to extract any </w:t>
      </w:r>
      <w:r w:rsidR="00852107" w:rsidRPr="00640EC7">
        <w:t>information from the encryp</w:t>
      </w:r>
      <w:r w:rsidR="0091344E" w:rsidRPr="00640EC7">
        <w:t xml:space="preserve">ted image containing additional </w:t>
      </w:r>
      <w:r w:rsidR="00863919" w:rsidRPr="00640EC7">
        <w:t>data</w:t>
      </w:r>
      <w:r w:rsidR="00700573">
        <w:t>.</w:t>
      </w:r>
    </w:p>
    <w:p w:rsidR="00392464" w:rsidRPr="006634E5" w:rsidRDefault="00392464" w:rsidP="00E83AC6">
      <w:pPr>
        <w:autoSpaceDE w:val="0"/>
        <w:autoSpaceDN w:val="0"/>
        <w:adjustRightInd w:val="0"/>
        <w:spacing w:before="100" w:beforeAutospacing="1" w:after="100" w:afterAutospacing="1"/>
        <w:rPr>
          <w:szCs w:val="24"/>
          <w:lang w:bidi="hi-IN"/>
        </w:rPr>
      </w:pPr>
    </w:p>
    <w:p w:rsidR="006634E5" w:rsidRDefault="006634E5">
      <w:pPr>
        <w:spacing w:line="240" w:lineRule="auto"/>
        <w:jc w:val="left"/>
        <w:rPr>
          <w:rFonts w:eastAsia="Times New Roman"/>
          <w:b/>
          <w:bCs/>
          <w:szCs w:val="24"/>
        </w:rPr>
      </w:pPr>
      <w:r>
        <w:br w:type="page"/>
      </w:r>
    </w:p>
    <w:p w:rsidR="00863919" w:rsidRPr="006634E5" w:rsidRDefault="00A678E7" w:rsidP="00A678E7">
      <w:pPr>
        <w:pStyle w:val="Heading2"/>
        <w:numPr>
          <w:ilvl w:val="0"/>
          <w:numId w:val="0"/>
        </w:numPr>
        <w:rPr>
          <w:szCs w:val="28"/>
        </w:rPr>
      </w:pPr>
      <w:bookmarkStart w:id="64" w:name="_Toc511823446"/>
      <w:bookmarkStart w:id="65" w:name="_Toc511849585"/>
      <w:r w:rsidRPr="006634E5">
        <w:rPr>
          <w:szCs w:val="28"/>
        </w:rPr>
        <w:lastRenderedPageBreak/>
        <w:t>2.2.</w:t>
      </w:r>
      <w:r w:rsidR="006634E5" w:rsidRPr="006634E5">
        <w:rPr>
          <w:szCs w:val="28"/>
        </w:rPr>
        <w:t xml:space="preserve"> </w:t>
      </w:r>
      <w:r w:rsidR="006634E5">
        <w:rPr>
          <w:szCs w:val="28"/>
        </w:rPr>
        <w:t xml:space="preserve"> </w:t>
      </w:r>
      <w:r w:rsidR="00D140C2">
        <w:rPr>
          <w:szCs w:val="28"/>
        </w:rPr>
        <w:t xml:space="preserve"> </w:t>
      </w:r>
      <w:r w:rsidR="006634E5">
        <w:rPr>
          <w:szCs w:val="28"/>
        </w:rPr>
        <w:t xml:space="preserve"> </w:t>
      </w:r>
      <w:r w:rsidR="007C09C6" w:rsidRPr="006634E5">
        <w:rPr>
          <w:szCs w:val="28"/>
        </w:rPr>
        <w:t>Tool</w:t>
      </w:r>
      <w:r w:rsidR="007C09C6" w:rsidRPr="006634E5">
        <w:rPr>
          <w:szCs w:val="28"/>
          <w:cs/>
          <w:lang w:bidi="hi-IN"/>
        </w:rPr>
        <w:t>/</w:t>
      </w:r>
      <w:r w:rsidR="007C09C6" w:rsidRPr="006634E5">
        <w:rPr>
          <w:szCs w:val="28"/>
        </w:rPr>
        <w:t>Platform Detai</w:t>
      </w:r>
      <w:r w:rsidR="00E74C32" w:rsidRPr="006634E5">
        <w:rPr>
          <w:szCs w:val="28"/>
        </w:rPr>
        <w:t>l</w:t>
      </w:r>
      <w:bookmarkEnd w:id="64"/>
      <w:bookmarkEnd w:id="65"/>
    </w:p>
    <w:p w:rsidR="00863919" w:rsidRPr="00863919" w:rsidRDefault="00863919" w:rsidP="00863919">
      <w:pPr>
        <w:rPr>
          <w:u w:val="single"/>
        </w:rPr>
      </w:pPr>
      <w:r w:rsidRPr="00863919">
        <w:rPr>
          <w:u w:val="single"/>
        </w:rPr>
        <w:t>SOFTWARE REQUIREMENT</w:t>
      </w:r>
      <w:r w:rsidRPr="00863919">
        <w:rPr>
          <w:rFonts w:cs="Kokila"/>
          <w:szCs w:val="24"/>
          <w:u w:val="single"/>
          <w:cs/>
          <w:lang w:bidi="hi-IN"/>
        </w:rPr>
        <w:t>:</w:t>
      </w:r>
    </w:p>
    <w:p w:rsidR="00863919" w:rsidRPr="003D6140" w:rsidRDefault="00E74C32" w:rsidP="00863919">
      <w:r w:rsidRPr="003D6140">
        <w:t>1</w:t>
      </w:r>
      <w:r w:rsidRPr="003D6140">
        <w:rPr>
          <w:rFonts w:cs="Mangal" w:hint="cs"/>
          <w:szCs w:val="24"/>
          <w:cs/>
          <w:lang w:bidi="hi-IN"/>
        </w:rPr>
        <w:t>.</w:t>
      </w:r>
      <w:r w:rsidRPr="003D6140">
        <w:t xml:space="preserve"> Operating</w:t>
      </w:r>
      <w:r w:rsidR="00863919" w:rsidRPr="003D6140">
        <w:t xml:space="preserve"> System</w:t>
      </w:r>
      <w:r w:rsidR="00863919" w:rsidRPr="003D6140">
        <w:rPr>
          <w:rFonts w:cs="Mangal"/>
          <w:szCs w:val="24"/>
          <w:cs/>
          <w:lang w:bidi="hi-IN"/>
        </w:rPr>
        <w:t xml:space="preserve">- </w:t>
      </w:r>
      <w:r w:rsidR="00863919" w:rsidRPr="003D6140">
        <w:t>Windows</w:t>
      </w:r>
    </w:p>
    <w:p w:rsidR="0091344E" w:rsidRPr="003D6140" w:rsidRDefault="00E74C32" w:rsidP="0091344E">
      <w:r w:rsidRPr="003D6140">
        <w:t>2</w:t>
      </w:r>
      <w:r w:rsidRPr="003D6140">
        <w:rPr>
          <w:rFonts w:cs="Mangal" w:hint="cs"/>
          <w:szCs w:val="24"/>
          <w:cs/>
          <w:lang w:bidi="hi-IN"/>
        </w:rPr>
        <w:t>.</w:t>
      </w:r>
      <w:r w:rsidRPr="003D6140">
        <w:t xml:space="preserve"> MATLAB</w:t>
      </w:r>
      <w:r w:rsidR="0091344E" w:rsidRPr="003D6140">
        <w:t xml:space="preserve"> </w:t>
      </w:r>
    </w:p>
    <w:p w:rsidR="00982940" w:rsidRDefault="00982940" w:rsidP="008A656F">
      <w:pPr>
        <w:rPr>
          <w:color w:val="000000"/>
          <w:szCs w:val="24"/>
          <w:shd w:val="clear" w:color="auto" w:fill="FFFFFF"/>
        </w:rPr>
      </w:pPr>
      <w:r>
        <w:rPr>
          <w:color w:val="000000"/>
          <w:szCs w:val="24"/>
          <w:shd w:val="clear" w:color="auto" w:fill="FFFFFF"/>
        </w:rPr>
        <w:t xml:space="preserve">There </w:t>
      </w:r>
      <w:r w:rsidR="00013951">
        <w:rPr>
          <w:color w:val="000000"/>
          <w:szCs w:val="24"/>
          <w:shd w:val="clear" w:color="auto" w:fill="FFFFFF"/>
        </w:rPr>
        <w:t>are</w:t>
      </w:r>
      <w:r>
        <w:rPr>
          <w:color w:val="000000"/>
          <w:szCs w:val="24"/>
          <w:shd w:val="clear" w:color="auto" w:fill="FFFFFF"/>
        </w:rPr>
        <w:t xml:space="preserve"> several Open Source option for numerical computing tht runs across all major platforms like Windows, Mac etc namely</w:t>
      </w:r>
    </w:p>
    <w:p w:rsidR="00982940" w:rsidRDefault="00982940" w:rsidP="008A656F">
      <w:pPr>
        <w:rPr>
          <w:color w:val="000000"/>
          <w:szCs w:val="24"/>
          <w:shd w:val="clear" w:color="auto" w:fill="FFFFFF"/>
        </w:rPr>
      </w:pPr>
      <w:r>
        <w:rPr>
          <w:color w:val="000000"/>
          <w:szCs w:val="24"/>
          <w:shd w:val="clear" w:color="auto" w:fill="FFFFFF"/>
        </w:rPr>
        <w:t>a) GNU Octave</w:t>
      </w:r>
    </w:p>
    <w:p w:rsidR="00982940" w:rsidRDefault="00982940" w:rsidP="008A656F">
      <w:pPr>
        <w:rPr>
          <w:color w:val="000000"/>
          <w:szCs w:val="24"/>
          <w:shd w:val="clear" w:color="auto" w:fill="FFFFFF"/>
        </w:rPr>
      </w:pPr>
      <w:r>
        <w:rPr>
          <w:color w:val="000000"/>
          <w:szCs w:val="24"/>
          <w:shd w:val="clear" w:color="auto" w:fill="FFFFFF"/>
        </w:rPr>
        <w:t>b) Scilab</w:t>
      </w:r>
    </w:p>
    <w:p w:rsidR="00982940" w:rsidRDefault="00982940" w:rsidP="008A656F">
      <w:pPr>
        <w:rPr>
          <w:color w:val="000000"/>
          <w:szCs w:val="24"/>
          <w:shd w:val="clear" w:color="auto" w:fill="FFFFFF"/>
        </w:rPr>
      </w:pPr>
      <w:r>
        <w:rPr>
          <w:color w:val="000000"/>
          <w:szCs w:val="24"/>
          <w:shd w:val="clear" w:color="auto" w:fill="FFFFFF"/>
        </w:rPr>
        <w:t>c) Sage</w:t>
      </w:r>
    </w:p>
    <w:p w:rsidR="00982940" w:rsidRDefault="00982940" w:rsidP="008A656F">
      <w:pPr>
        <w:rPr>
          <w:color w:val="000000"/>
          <w:szCs w:val="24"/>
          <w:shd w:val="clear" w:color="auto" w:fill="FFFFFF"/>
        </w:rPr>
      </w:pPr>
      <w:r>
        <w:rPr>
          <w:color w:val="000000"/>
          <w:szCs w:val="24"/>
          <w:shd w:val="clear" w:color="auto" w:fill="FFFFFF"/>
        </w:rPr>
        <w:t>d) Matlab</w:t>
      </w:r>
    </w:p>
    <w:p w:rsidR="00982940" w:rsidRDefault="00982940" w:rsidP="008A656F">
      <w:pPr>
        <w:rPr>
          <w:rFonts w:eastAsia="Times New Roman" w:cs="Mangal"/>
          <w:color w:val="000000"/>
          <w:szCs w:val="24"/>
          <w:shd w:val="clear" w:color="auto" w:fill="FFFFFF"/>
          <w:cs/>
          <w:lang w:bidi="hi-IN"/>
        </w:rPr>
      </w:pPr>
      <w:r>
        <w:rPr>
          <w:color w:val="000000"/>
          <w:szCs w:val="24"/>
          <w:shd w:val="clear" w:color="auto" w:fill="FFFFFF"/>
        </w:rPr>
        <w:t xml:space="preserve">In this project the platform used is MATLAB. </w:t>
      </w:r>
      <w:r w:rsidR="0091344E" w:rsidRPr="003D6140">
        <w:rPr>
          <w:color w:val="000000"/>
          <w:szCs w:val="24"/>
          <w:shd w:val="clear" w:color="auto" w:fill="FFFFFF"/>
        </w:rPr>
        <w:t>The name MATLAB stands for matrix laboratory</w:t>
      </w:r>
      <w:r w:rsidR="0091344E" w:rsidRPr="003D6140">
        <w:rPr>
          <w:rFonts w:cs="Mangal"/>
          <w:color w:val="000000"/>
          <w:szCs w:val="24"/>
          <w:shd w:val="clear" w:color="auto" w:fill="FFFFFF"/>
          <w:cs/>
          <w:lang w:bidi="hi-IN"/>
        </w:rPr>
        <w:t xml:space="preserve">. </w:t>
      </w:r>
      <w:r w:rsidR="0091344E" w:rsidRPr="003D6140">
        <w:rPr>
          <w:color w:val="000000"/>
          <w:szCs w:val="24"/>
          <w:shd w:val="clear" w:color="auto" w:fill="FFFFFF"/>
        </w:rPr>
        <w:t>MATLAB was originally written to provide easy access to matrix software developed by the LINPACK and EISPACK projects, which together represent the state</w:t>
      </w:r>
      <w:r w:rsidR="0091344E" w:rsidRPr="003D6140">
        <w:rPr>
          <w:rFonts w:cs="Mangal"/>
          <w:color w:val="000000"/>
          <w:szCs w:val="24"/>
          <w:shd w:val="clear" w:color="auto" w:fill="FFFFFF"/>
          <w:cs/>
          <w:lang w:bidi="hi-IN"/>
        </w:rPr>
        <w:t>-</w:t>
      </w:r>
      <w:r w:rsidR="0091344E" w:rsidRPr="003D6140">
        <w:rPr>
          <w:color w:val="000000"/>
          <w:szCs w:val="24"/>
          <w:shd w:val="clear" w:color="auto" w:fill="FFFFFF"/>
        </w:rPr>
        <w:t>of</w:t>
      </w:r>
      <w:r w:rsidR="0091344E" w:rsidRPr="003D6140">
        <w:rPr>
          <w:rFonts w:cs="Mangal"/>
          <w:color w:val="000000"/>
          <w:szCs w:val="24"/>
          <w:shd w:val="clear" w:color="auto" w:fill="FFFFFF"/>
          <w:cs/>
          <w:lang w:bidi="hi-IN"/>
        </w:rPr>
        <w:t>-</w:t>
      </w:r>
      <w:r w:rsidR="0091344E" w:rsidRPr="003D6140">
        <w:rPr>
          <w:color w:val="000000"/>
          <w:szCs w:val="24"/>
          <w:shd w:val="clear" w:color="auto" w:fill="FFFFFF"/>
        </w:rPr>
        <w:t>the</w:t>
      </w:r>
      <w:r w:rsidR="0091344E" w:rsidRPr="003D6140">
        <w:rPr>
          <w:rFonts w:cs="Mangal"/>
          <w:color w:val="000000"/>
          <w:szCs w:val="24"/>
          <w:shd w:val="clear" w:color="auto" w:fill="FFFFFF"/>
          <w:cs/>
          <w:lang w:bidi="hi-IN"/>
        </w:rPr>
        <w:t>-</w:t>
      </w:r>
      <w:r w:rsidR="0091344E" w:rsidRPr="003D6140">
        <w:rPr>
          <w:color w:val="000000"/>
          <w:szCs w:val="24"/>
          <w:shd w:val="clear" w:color="auto" w:fill="FFFFFF"/>
        </w:rPr>
        <w:t>art in software for matrix computation</w:t>
      </w:r>
      <w:r w:rsidR="0091344E" w:rsidRPr="003D6140">
        <w:rPr>
          <w:rFonts w:cs="Mangal"/>
          <w:color w:val="000000"/>
          <w:szCs w:val="24"/>
          <w:shd w:val="clear" w:color="auto" w:fill="FFFFFF"/>
          <w:cs/>
          <w:lang w:bidi="hi-IN"/>
        </w:rPr>
        <w:t>.</w:t>
      </w:r>
      <w:r w:rsidR="008A656F" w:rsidRPr="003D6140">
        <w:rPr>
          <w:color w:val="000000"/>
          <w:szCs w:val="24"/>
          <w:shd w:val="clear" w:color="auto" w:fill="FFFFFF"/>
        </w:rPr>
        <w:t xml:space="preserve"> MATLAB has evolved over a period of years with input from many users</w:t>
      </w:r>
      <w:r w:rsidR="008A656F" w:rsidRPr="003D6140">
        <w:rPr>
          <w:rFonts w:cs="Mangal"/>
          <w:color w:val="000000"/>
          <w:szCs w:val="24"/>
          <w:shd w:val="clear" w:color="auto" w:fill="FFFFFF"/>
          <w:cs/>
          <w:lang w:bidi="hi-IN"/>
        </w:rPr>
        <w:t xml:space="preserve">. </w:t>
      </w:r>
      <w:r w:rsidR="008A656F" w:rsidRPr="003D6140">
        <w:rPr>
          <w:color w:val="000000"/>
          <w:szCs w:val="24"/>
          <w:shd w:val="clear" w:color="auto" w:fill="FFFFFF"/>
        </w:rPr>
        <w:t>In university environments, it is the standard instructional tool for introductory and advanced courses in mathematics, engineering, and science</w:t>
      </w:r>
      <w:r w:rsidR="008A656F" w:rsidRPr="003D6140">
        <w:rPr>
          <w:rFonts w:cs="Mangal"/>
          <w:color w:val="000000"/>
          <w:szCs w:val="24"/>
          <w:shd w:val="clear" w:color="auto" w:fill="FFFFFF"/>
          <w:cs/>
          <w:lang w:bidi="hi-IN"/>
        </w:rPr>
        <w:t xml:space="preserve">. </w:t>
      </w:r>
      <w:r w:rsidR="008A656F" w:rsidRPr="003D6140">
        <w:rPr>
          <w:color w:val="000000"/>
          <w:szCs w:val="24"/>
          <w:shd w:val="clear" w:color="auto" w:fill="FFFFFF"/>
        </w:rPr>
        <w:t>In industry, MATLAB is the tool of choice for high</w:t>
      </w:r>
      <w:r w:rsidR="008A656F" w:rsidRPr="003D6140">
        <w:rPr>
          <w:rFonts w:cs="Mangal"/>
          <w:color w:val="000000"/>
          <w:szCs w:val="24"/>
          <w:shd w:val="clear" w:color="auto" w:fill="FFFFFF"/>
          <w:cs/>
          <w:lang w:bidi="hi-IN"/>
        </w:rPr>
        <w:t>-</w:t>
      </w:r>
      <w:r w:rsidR="008A656F" w:rsidRPr="003D6140">
        <w:rPr>
          <w:color w:val="000000"/>
          <w:szCs w:val="24"/>
          <w:shd w:val="clear" w:color="auto" w:fill="FFFFFF"/>
        </w:rPr>
        <w:t xml:space="preserve">productivity research, development, and analysis </w:t>
      </w:r>
      <w:r w:rsidR="008A656F" w:rsidRPr="003D6140">
        <w:rPr>
          <w:rFonts w:eastAsia="Times New Roman"/>
          <w:color w:val="000000"/>
          <w:szCs w:val="24"/>
          <w:shd w:val="clear" w:color="auto" w:fill="FFFFFF"/>
        </w:rPr>
        <w:t>MATLAB is a high</w:t>
      </w:r>
      <w:r w:rsidR="008A656F" w:rsidRPr="003D6140">
        <w:rPr>
          <w:rFonts w:eastAsia="Times New Roman" w:cs="Mangal"/>
          <w:color w:val="000000"/>
          <w:szCs w:val="24"/>
          <w:shd w:val="clear" w:color="auto" w:fill="FFFFFF"/>
          <w:cs/>
          <w:lang w:bidi="hi-IN"/>
        </w:rPr>
        <w:t>-</w:t>
      </w:r>
      <w:r w:rsidR="008A656F" w:rsidRPr="003D6140">
        <w:rPr>
          <w:rFonts w:eastAsia="Times New Roman"/>
          <w:color w:val="000000"/>
          <w:szCs w:val="24"/>
          <w:shd w:val="clear" w:color="auto" w:fill="FFFFFF"/>
        </w:rPr>
        <w:t>performance language for technical computing</w:t>
      </w:r>
      <w:r w:rsidR="008A656F" w:rsidRPr="003D6140">
        <w:rPr>
          <w:rFonts w:eastAsia="Times New Roman" w:cs="Mangal"/>
          <w:color w:val="000000"/>
          <w:szCs w:val="24"/>
          <w:shd w:val="clear" w:color="auto" w:fill="FFFFFF"/>
          <w:cs/>
          <w:lang w:bidi="hi-IN"/>
        </w:rPr>
        <w:t xml:space="preserve">. </w:t>
      </w:r>
      <w:r w:rsidR="008A656F" w:rsidRPr="003D6140">
        <w:rPr>
          <w:rFonts w:eastAsia="Times New Roman"/>
          <w:color w:val="000000"/>
          <w:szCs w:val="24"/>
          <w:shd w:val="clear" w:color="auto" w:fill="FFFFFF"/>
        </w:rPr>
        <w:t>It integrates computation, visualization, and programming in an easy</w:t>
      </w:r>
      <w:r w:rsidR="008A656F" w:rsidRPr="003D6140">
        <w:rPr>
          <w:rFonts w:eastAsia="Times New Roman" w:cs="Mangal"/>
          <w:color w:val="000000"/>
          <w:szCs w:val="24"/>
          <w:shd w:val="clear" w:color="auto" w:fill="FFFFFF"/>
          <w:cs/>
          <w:lang w:bidi="hi-IN"/>
        </w:rPr>
        <w:t>-</w:t>
      </w:r>
      <w:r w:rsidR="008A656F" w:rsidRPr="003D6140">
        <w:rPr>
          <w:rFonts w:eastAsia="Times New Roman"/>
          <w:color w:val="000000"/>
          <w:szCs w:val="24"/>
          <w:shd w:val="clear" w:color="auto" w:fill="FFFFFF"/>
        </w:rPr>
        <w:t>to</w:t>
      </w:r>
      <w:r w:rsidR="008A656F" w:rsidRPr="003D6140">
        <w:rPr>
          <w:rFonts w:eastAsia="Times New Roman" w:cs="Mangal"/>
          <w:color w:val="000000"/>
          <w:szCs w:val="24"/>
          <w:shd w:val="clear" w:color="auto" w:fill="FFFFFF"/>
          <w:cs/>
          <w:lang w:bidi="hi-IN"/>
        </w:rPr>
        <w:t>-</w:t>
      </w:r>
      <w:r w:rsidR="008A656F" w:rsidRPr="003D6140">
        <w:rPr>
          <w:rFonts w:eastAsia="Times New Roman"/>
          <w:color w:val="000000"/>
          <w:szCs w:val="24"/>
          <w:shd w:val="clear" w:color="auto" w:fill="FFFFFF"/>
        </w:rPr>
        <w:t>use environment where problems and solutions are expressed in familiar mathematical notation</w:t>
      </w:r>
      <w:r w:rsidR="008A656F" w:rsidRPr="003D6140">
        <w:rPr>
          <w:rFonts w:eastAsia="Times New Roman" w:cs="Mangal"/>
          <w:color w:val="000000"/>
          <w:szCs w:val="24"/>
          <w:shd w:val="clear" w:color="auto" w:fill="FFFFFF"/>
          <w:cs/>
          <w:lang w:bidi="hi-IN"/>
        </w:rPr>
        <w:t xml:space="preserve">. </w:t>
      </w:r>
    </w:p>
    <w:p w:rsidR="00982940" w:rsidRDefault="00982940" w:rsidP="008A656F">
      <w:pPr>
        <w:rPr>
          <w:rFonts w:eastAsia="Times New Roman" w:cs="Mangal"/>
          <w:color w:val="000000"/>
          <w:szCs w:val="24"/>
          <w:shd w:val="clear" w:color="auto" w:fill="FFFFFF"/>
          <w:cs/>
          <w:lang w:bidi="hi-IN"/>
        </w:rPr>
      </w:pPr>
    </w:p>
    <w:p w:rsidR="00982940" w:rsidRDefault="00982940" w:rsidP="008A656F">
      <w:pPr>
        <w:rPr>
          <w:rFonts w:eastAsia="Times New Roman" w:cs="Mangal"/>
          <w:color w:val="000000"/>
          <w:szCs w:val="24"/>
          <w:shd w:val="clear" w:color="auto" w:fill="FFFFFF"/>
          <w:lang w:bidi="hi-IN"/>
        </w:rPr>
      </w:pPr>
    </w:p>
    <w:p w:rsidR="006634E5" w:rsidRDefault="006634E5" w:rsidP="008A656F">
      <w:pPr>
        <w:rPr>
          <w:rFonts w:eastAsia="Times New Roman" w:cs="Mangal"/>
          <w:color w:val="000000"/>
          <w:szCs w:val="24"/>
          <w:shd w:val="clear" w:color="auto" w:fill="FFFFFF"/>
          <w:cs/>
          <w:lang w:bidi="hi-IN"/>
        </w:rPr>
      </w:pPr>
    </w:p>
    <w:p w:rsidR="008A656F" w:rsidRPr="003D6140" w:rsidRDefault="008A656F" w:rsidP="008A656F">
      <w:pPr>
        <w:rPr>
          <w:rFonts w:eastAsia="Times New Roman"/>
          <w:szCs w:val="24"/>
        </w:rPr>
      </w:pPr>
      <w:r w:rsidRPr="003D6140">
        <w:rPr>
          <w:rFonts w:eastAsia="Times New Roman"/>
          <w:color w:val="000000"/>
          <w:szCs w:val="24"/>
          <w:shd w:val="clear" w:color="auto" w:fill="FFFFFF"/>
        </w:rPr>
        <w:lastRenderedPageBreak/>
        <w:t xml:space="preserve">Typical uses </w:t>
      </w:r>
      <w:r w:rsidR="00982940">
        <w:rPr>
          <w:rFonts w:eastAsia="Times New Roman"/>
          <w:color w:val="000000"/>
          <w:szCs w:val="24"/>
          <w:shd w:val="clear" w:color="auto" w:fill="FFFFFF"/>
        </w:rPr>
        <w:t xml:space="preserve">of Matlab </w:t>
      </w:r>
      <w:r w:rsidRPr="003D6140">
        <w:rPr>
          <w:rFonts w:eastAsia="Times New Roman"/>
          <w:color w:val="000000"/>
          <w:szCs w:val="24"/>
          <w:shd w:val="clear" w:color="auto" w:fill="FFFFFF"/>
        </w:rPr>
        <w:t>include</w:t>
      </w:r>
      <w:r w:rsidRPr="003D6140">
        <w:rPr>
          <w:rFonts w:eastAsia="Times New Roman" w:cs="Mangal"/>
          <w:color w:val="000000"/>
          <w:szCs w:val="24"/>
          <w:shd w:val="clear" w:color="auto" w:fill="FFFFFF"/>
          <w:cs/>
          <w:lang w:bidi="hi-IN"/>
        </w:rPr>
        <w:t>:</w:t>
      </w:r>
    </w:p>
    <w:p w:rsidR="008A656F" w:rsidRPr="003D6140" w:rsidRDefault="008A656F" w:rsidP="00560E14">
      <w:pPr>
        <w:numPr>
          <w:ilvl w:val="0"/>
          <w:numId w:val="9"/>
        </w:numPr>
        <w:spacing w:before="100" w:beforeAutospacing="1" w:after="100" w:afterAutospacing="1"/>
        <w:rPr>
          <w:rFonts w:eastAsia="Times New Roman"/>
          <w:color w:val="000000"/>
          <w:szCs w:val="24"/>
        </w:rPr>
      </w:pPr>
      <w:bookmarkStart w:id="66" w:name="11443"/>
      <w:r w:rsidRPr="003D6140">
        <w:rPr>
          <w:rFonts w:eastAsia="Times New Roman"/>
          <w:color w:val="000000"/>
          <w:szCs w:val="24"/>
        </w:rPr>
        <w:t>Math and computation</w:t>
      </w:r>
      <w:bookmarkEnd w:id="66"/>
    </w:p>
    <w:p w:rsidR="008A656F" w:rsidRPr="003D6140" w:rsidRDefault="008A656F" w:rsidP="00560E14">
      <w:pPr>
        <w:numPr>
          <w:ilvl w:val="0"/>
          <w:numId w:val="9"/>
        </w:numPr>
        <w:spacing w:before="100" w:beforeAutospacing="1" w:after="100" w:afterAutospacing="1"/>
        <w:rPr>
          <w:rFonts w:eastAsia="Times New Roman"/>
          <w:color w:val="000000"/>
          <w:szCs w:val="24"/>
        </w:rPr>
      </w:pPr>
      <w:bookmarkStart w:id="67" w:name="11444"/>
      <w:r w:rsidRPr="003D6140">
        <w:rPr>
          <w:rFonts w:eastAsia="Times New Roman"/>
          <w:color w:val="000000"/>
          <w:szCs w:val="24"/>
        </w:rPr>
        <w:t>Algorithm development</w:t>
      </w:r>
      <w:bookmarkEnd w:id="67"/>
    </w:p>
    <w:p w:rsidR="008A656F" w:rsidRPr="008A656F" w:rsidRDefault="008A656F" w:rsidP="00560E14">
      <w:pPr>
        <w:numPr>
          <w:ilvl w:val="0"/>
          <w:numId w:val="9"/>
        </w:numPr>
        <w:spacing w:before="100" w:beforeAutospacing="1" w:after="100" w:afterAutospacing="1"/>
        <w:rPr>
          <w:rFonts w:eastAsia="Times New Roman"/>
          <w:color w:val="000000"/>
          <w:szCs w:val="24"/>
        </w:rPr>
      </w:pPr>
      <w:bookmarkStart w:id="68" w:name="11445"/>
      <w:r w:rsidRPr="008A656F">
        <w:rPr>
          <w:rFonts w:eastAsia="Times New Roman"/>
          <w:color w:val="000000"/>
          <w:szCs w:val="24"/>
        </w:rPr>
        <w:t>Modeling, simulation, and prototyping</w:t>
      </w:r>
      <w:bookmarkEnd w:id="68"/>
    </w:p>
    <w:p w:rsidR="0091344E" w:rsidRPr="004E7FD4" w:rsidRDefault="008A656F" w:rsidP="00560E14">
      <w:pPr>
        <w:numPr>
          <w:ilvl w:val="0"/>
          <w:numId w:val="9"/>
        </w:numPr>
        <w:spacing w:before="100" w:beforeAutospacing="1" w:after="100" w:afterAutospacing="1"/>
        <w:rPr>
          <w:rFonts w:eastAsia="Times New Roman"/>
          <w:color w:val="000000"/>
          <w:szCs w:val="24"/>
        </w:rPr>
      </w:pPr>
      <w:bookmarkStart w:id="69" w:name="11446"/>
      <w:r w:rsidRPr="004E7FD4">
        <w:rPr>
          <w:rFonts w:eastAsia="Times New Roman"/>
          <w:color w:val="000000"/>
          <w:szCs w:val="24"/>
        </w:rPr>
        <w:t xml:space="preserve">Data analysis, exploration, and </w:t>
      </w:r>
      <w:bookmarkEnd w:id="69"/>
      <w:r w:rsidR="00BC36B1" w:rsidRPr="004E7FD4">
        <w:rPr>
          <w:rFonts w:eastAsia="Times New Roman"/>
          <w:color w:val="000000"/>
          <w:szCs w:val="24"/>
        </w:rPr>
        <w:t>visualization</w:t>
      </w:r>
    </w:p>
    <w:p w:rsidR="004E7FD4" w:rsidRPr="004E7FD4" w:rsidRDefault="004E7FD4" w:rsidP="004E7FD4">
      <w:pPr>
        <w:numPr>
          <w:ilvl w:val="0"/>
          <w:numId w:val="9"/>
        </w:numPr>
        <w:spacing w:after="200" w:line="360" w:lineRule="auto"/>
        <w:rPr>
          <w:szCs w:val="24"/>
        </w:rPr>
      </w:pPr>
      <w:r w:rsidRPr="004E7FD4">
        <w:rPr>
          <w:szCs w:val="24"/>
        </w:rPr>
        <w:t>Mathematical functions for linear algebra, statistics, Fourier analysis, filtering, optimization, and numerical integration</w:t>
      </w:r>
    </w:p>
    <w:p w:rsidR="004E7FD4" w:rsidRPr="004E7FD4" w:rsidRDefault="004E7FD4" w:rsidP="004E7FD4">
      <w:pPr>
        <w:numPr>
          <w:ilvl w:val="0"/>
          <w:numId w:val="9"/>
        </w:numPr>
        <w:spacing w:after="200" w:line="360" w:lineRule="auto"/>
        <w:rPr>
          <w:szCs w:val="24"/>
        </w:rPr>
      </w:pPr>
      <w:r w:rsidRPr="004E7FD4">
        <w:rPr>
          <w:szCs w:val="24"/>
        </w:rPr>
        <w:t>2-D and 3-D graphics functions for visualizing data</w:t>
      </w:r>
    </w:p>
    <w:p w:rsidR="004E7FD4" w:rsidRPr="004E7FD4" w:rsidRDefault="004E7FD4" w:rsidP="004E7FD4">
      <w:pPr>
        <w:numPr>
          <w:ilvl w:val="0"/>
          <w:numId w:val="9"/>
        </w:numPr>
        <w:spacing w:after="200" w:line="360" w:lineRule="auto"/>
        <w:rPr>
          <w:szCs w:val="24"/>
        </w:rPr>
      </w:pPr>
      <w:r w:rsidRPr="004E7FD4">
        <w:rPr>
          <w:szCs w:val="24"/>
        </w:rPr>
        <w:t>Tools for building custom graphical user interfaces</w:t>
      </w:r>
    </w:p>
    <w:p w:rsidR="004E7FD4" w:rsidRPr="004E7FD4" w:rsidRDefault="004E7FD4" w:rsidP="004E7FD4">
      <w:pPr>
        <w:numPr>
          <w:ilvl w:val="0"/>
          <w:numId w:val="9"/>
        </w:numPr>
        <w:spacing w:after="200" w:line="360" w:lineRule="auto"/>
        <w:rPr>
          <w:szCs w:val="24"/>
        </w:rPr>
      </w:pPr>
      <w:r w:rsidRPr="004E7FD4">
        <w:rPr>
          <w:szCs w:val="24"/>
        </w:rPr>
        <w:t>Functions for integrating MATLAB based algorithms with external applications and languages, such as C, C++, FORTRAN, Java, COM, and Microsoft Excel.</w:t>
      </w:r>
    </w:p>
    <w:p w:rsidR="004E7FD4" w:rsidRPr="00C95731" w:rsidRDefault="004E7FD4" w:rsidP="004E7FD4">
      <w:pPr>
        <w:spacing w:before="100" w:beforeAutospacing="1" w:after="100" w:afterAutospacing="1"/>
        <w:ind w:left="720"/>
        <w:rPr>
          <w:rFonts w:eastAsia="Times New Roman"/>
          <w:color w:val="000000"/>
          <w:szCs w:val="24"/>
        </w:rPr>
      </w:pPr>
    </w:p>
    <w:p w:rsidR="00D16339" w:rsidRDefault="00D16339" w:rsidP="00700573">
      <w:pPr>
        <w:pStyle w:val="Heading1"/>
      </w:pPr>
      <w:bookmarkStart w:id="70" w:name="_Toc493094052"/>
    </w:p>
    <w:p w:rsidR="00D16339" w:rsidRDefault="00D16339" w:rsidP="00700573">
      <w:pPr>
        <w:pStyle w:val="Heading1"/>
      </w:pPr>
    </w:p>
    <w:p w:rsidR="00D16339" w:rsidRDefault="00D16339" w:rsidP="00700573">
      <w:pPr>
        <w:pStyle w:val="Heading1"/>
      </w:pPr>
    </w:p>
    <w:p w:rsidR="00D16339" w:rsidRDefault="00D16339">
      <w:pPr>
        <w:spacing w:line="240" w:lineRule="auto"/>
        <w:jc w:val="left"/>
        <w:rPr>
          <w:b/>
          <w:bCs/>
          <w:caps/>
          <w:sz w:val="36"/>
          <w:szCs w:val="36"/>
        </w:rPr>
      </w:pPr>
      <w:r>
        <w:br w:type="page"/>
      </w:r>
    </w:p>
    <w:p w:rsidR="005E2A00" w:rsidRPr="005E2A00" w:rsidRDefault="005E2A00" w:rsidP="00700573">
      <w:pPr>
        <w:pStyle w:val="Heading1"/>
      </w:pPr>
      <w:bookmarkStart w:id="71" w:name="_Toc511823447"/>
      <w:bookmarkStart w:id="72" w:name="_Toc511849586"/>
      <w:r w:rsidRPr="005C1545">
        <w:lastRenderedPageBreak/>
        <w:t>CHAPTER 3</w:t>
      </w:r>
      <w:bookmarkEnd w:id="70"/>
      <w:bookmarkEnd w:id="71"/>
      <w:bookmarkEnd w:id="72"/>
    </w:p>
    <w:p w:rsidR="005E2A00" w:rsidRPr="005E2A00" w:rsidRDefault="005E2A00" w:rsidP="005E2A00">
      <w:pPr>
        <w:pStyle w:val="ListParagraph"/>
        <w:keepNext/>
        <w:keepLines/>
        <w:numPr>
          <w:ilvl w:val="0"/>
          <w:numId w:val="1"/>
        </w:numPr>
        <w:spacing w:before="200"/>
        <w:contextualSpacing w:val="0"/>
        <w:outlineLvl w:val="1"/>
        <w:rPr>
          <w:rFonts w:eastAsia="Times New Roman"/>
          <w:b/>
          <w:bCs/>
          <w:vanish/>
          <w:sz w:val="28"/>
          <w:szCs w:val="24"/>
        </w:rPr>
      </w:pPr>
      <w:bookmarkStart w:id="73" w:name="_Toc494963109"/>
      <w:bookmarkStart w:id="74" w:name="_Toc494963145"/>
      <w:bookmarkStart w:id="75" w:name="_Toc494963181"/>
      <w:bookmarkStart w:id="76" w:name="_Toc494963217"/>
      <w:bookmarkStart w:id="77" w:name="_Toc494963416"/>
      <w:bookmarkStart w:id="78" w:name="_Toc494963491"/>
      <w:bookmarkStart w:id="79" w:name="_Toc511230043"/>
      <w:bookmarkStart w:id="80" w:name="_Toc511245453"/>
      <w:bookmarkStart w:id="81" w:name="_Toc511245842"/>
      <w:bookmarkStart w:id="82" w:name="_Toc511245995"/>
      <w:bookmarkStart w:id="83" w:name="_Toc511775519"/>
      <w:bookmarkStart w:id="84" w:name="_Toc511823422"/>
      <w:bookmarkStart w:id="85" w:name="_Toc511823448"/>
      <w:bookmarkStart w:id="86" w:name="_Toc511823537"/>
      <w:bookmarkStart w:id="87" w:name="_Toc511823767"/>
      <w:bookmarkStart w:id="88" w:name="_Toc511830524"/>
      <w:bookmarkStart w:id="89" w:name="_Toc511849587"/>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5E2A00" w:rsidRPr="006634E5" w:rsidRDefault="005E27DC" w:rsidP="005E27DC">
      <w:pPr>
        <w:pStyle w:val="Heading2"/>
        <w:numPr>
          <w:ilvl w:val="0"/>
          <w:numId w:val="0"/>
        </w:numPr>
        <w:rPr>
          <w:szCs w:val="28"/>
        </w:rPr>
      </w:pPr>
      <w:bookmarkStart w:id="90" w:name="_Toc511823449"/>
      <w:bookmarkStart w:id="91" w:name="_Toc511849588"/>
      <w:r w:rsidRPr="006634E5">
        <w:rPr>
          <w:szCs w:val="28"/>
        </w:rPr>
        <w:t>3.1.</w:t>
      </w:r>
      <w:r w:rsidR="006634E5" w:rsidRPr="006634E5">
        <w:rPr>
          <w:szCs w:val="28"/>
        </w:rPr>
        <w:t xml:space="preserve">  </w:t>
      </w:r>
      <w:r w:rsidR="006634E5">
        <w:rPr>
          <w:szCs w:val="28"/>
        </w:rPr>
        <w:t xml:space="preserve"> </w:t>
      </w:r>
      <w:r w:rsidR="00D140C2">
        <w:rPr>
          <w:szCs w:val="28"/>
        </w:rPr>
        <w:t xml:space="preserve"> </w:t>
      </w:r>
      <w:r w:rsidR="007C09C6" w:rsidRPr="006634E5">
        <w:rPr>
          <w:szCs w:val="28"/>
        </w:rPr>
        <w:t>Problem Description</w:t>
      </w:r>
      <w:bookmarkEnd w:id="90"/>
      <w:bookmarkEnd w:id="91"/>
    </w:p>
    <w:p w:rsidR="00CD3B5A" w:rsidRPr="00BA7BE4" w:rsidRDefault="008A656F" w:rsidP="008A656F">
      <w:r w:rsidRPr="00BA7BE4">
        <w:t>The previous existing system deals with transmission of a message or data without allowing unauthorized access over the internet but with lesser securi</w:t>
      </w:r>
      <w:r w:rsidR="00982940">
        <w:t>ty using the basic approach of S</w:t>
      </w:r>
      <w:r w:rsidR="006634E5">
        <w:t xml:space="preserve">teganography </w:t>
      </w:r>
      <w:r w:rsidRPr="00BA7BE4">
        <w:t>technique</w:t>
      </w:r>
      <w:r w:rsidRPr="00BA7BE4">
        <w:rPr>
          <w:rFonts w:cs="Mangal"/>
          <w:szCs w:val="24"/>
          <w:cs/>
          <w:lang w:bidi="hi-IN"/>
        </w:rPr>
        <w:t xml:space="preserve">. </w:t>
      </w:r>
      <w:r w:rsidRPr="00BA7BE4">
        <w:t xml:space="preserve">In that approach data was revealed to the receiver only by </w:t>
      </w:r>
      <w:r w:rsidRPr="00C40589">
        <w:t>applying both the keys</w:t>
      </w:r>
      <w:r w:rsidRPr="00C40589">
        <w:rPr>
          <w:szCs w:val="24"/>
          <w:cs/>
          <w:lang w:bidi="hi-IN"/>
        </w:rPr>
        <w:t>.</w:t>
      </w:r>
      <w:r w:rsidR="00982940" w:rsidRPr="00C40589">
        <w:rPr>
          <w:szCs w:val="24"/>
          <w:cs/>
          <w:lang w:bidi="hi-IN"/>
        </w:rPr>
        <w:t xml:space="preserve">Futher the </w:t>
      </w:r>
      <w:r w:rsidR="00C40589" w:rsidRPr="00C40589">
        <w:rPr>
          <w:szCs w:val="24"/>
          <w:cs/>
          <w:lang w:bidi="hi-IN"/>
        </w:rPr>
        <w:t>problem with earlier approach was as follows</w:t>
      </w:r>
      <w:r w:rsidRPr="00BA7BE4">
        <w:rPr>
          <w:rFonts w:cs="Mangal"/>
          <w:szCs w:val="24"/>
          <w:cs/>
          <w:lang w:bidi="hi-IN"/>
        </w:rPr>
        <w:t xml:space="preserve"> </w:t>
      </w:r>
    </w:p>
    <w:p w:rsidR="00CD3B5A" w:rsidRPr="00D13D6D" w:rsidRDefault="008A656F" w:rsidP="008A656F">
      <w:r w:rsidRPr="00D13D6D">
        <w:t>1</w:t>
      </w:r>
      <w:r w:rsidRPr="00D13D6D">
        <w:rPr>
          <w:rFonts w:cs="Mangal"/>
          <w:szCs w:val="24"/>
          <w:cs/>
          <w:lang w:bidi="hi-IN"/>
        </w:rPr>
        <w:t xml:space="preserve">. </w:t>
      </w:r>
      <w:r w:rsidRPr="00D13D6D">
        <w:t xml:space="preserve">If any one of the key </w:t>
      </w:r>
      <w:r w:rsidRPr="00D13D6D">
        <w:rPr>
          <w:rFonts w:cs="Mangal"/>
          <w:szCs w:val="24"/>
          <w:cs/>
          <w:lang w:bidi="hi-IN"/>
        </w:rPr>
        <w:t>(</w:t>
      </w:r>
      <w:r w:rsidRPr="00D13D6D">
        <w:t>that is either data hiding key or encryption key</w:t>
      </w:r>
      <w:r w:rsidRPr="00D13D6D">
        <w:rPr>
          <w:rFonts w:cs="Mangal"/>
          <w:szCs w:val="24"/>
          <w:cs/>
          <w:lang w:bidi="hi-IN"/>
        </w:rPr>
        <w:t xml:space="preserve">) </w:t>
      </w:r>
      <w:r w:rsidRPr="00D13D6D">
        <w:t>is lost while the transmission of key from sender to receiver then the receiver can</w:t>
      </w:r>
      <w:r w:rsidRPr="00D13D6D">
        <w:rPr>
          <w:rFonts w:cs="Mangal"/>
          <w:szCs w:val="24"/>
          <w:cs/>
          <w:lang w:bidi="hi-IN"/>
        </w:rPr>
        <w:t>’</w:t>
      </w:r>
      <w:r w:rsidRPr="00D13D6D">
        <w:t>t extract the data</w:t>
      </w:r>
      <w:r w:rsidRPr="00D13D6D">
        <w:rPr>
          <w:rFonts w:cs="Mangal"/>
          <w:szCs w:val="24"/>
          <w:cs/>
          <w:lang w:bidi="hi-IN"/>
        </w:rPr>
        <w:t>.</w:t>
      </w:r>
    </w:p>
    <w:p w:rsidR="00BC36B1" w:rsidRPr="00D13D6D" w:rsidRDefault="008A656F" w:rsidP="008A656F">
      <w:r w:rsidRPr="00D13D6D">
        <w:t>2</w:t>
      </w:r>
      <w:r w:rsidRPr="00D13D6D">
        <w:rPr>
          <w:rFonts w:cs="Mangal"/>
          <w:szCs w:val="24"/>
          <w:cs/>
          <w:lang w:bidi="hi-IN"/>
        </w:rPr>
        <w:t xml:space="preserve">. </w:t>
      </w:r>
      <w:r w:rsidRPr="00D13D6D">
        <w:t xml:space="preserve">If the mail from the sender </w:t>
      </w:r>
      <w:r w:rsidR="00154BFA">
        <w:t xml:space="preserve">does not </w:t>
      </w:r>
      <w:r w:rsidRPr="00D13D6D">
        <w:t>reach the expected client due to many reasons such as poor availability of network, poor availability of internet or loss of internet, improper mail id entered by the sender</w:t>
      </w:r>
      <w:r w:rsidRPr="00D13D6D">
        <w:rPr>
          <w:rFonts w:cs="Mangal"/>
          <w:szCs w:val="24"/>
          <w:cs/>
          <w:lang w:bidi="hi-IN"/>
        </w:rPr>
        <w:t xml:space="preserve">. </w:t>
      </w:r>
    </w:p>
    <w:p w:rsidR="007C09C6" w:rsidRDefault="005E27DC" w:rsidP="005E27DC">
      <w:pPr>
        <w:pStyle w:val="Heading2"/>
        <w:numPr>
          <w:ilvl w:val="0"/>
          <w:numId w:val="0"/>
        </w:numPr>
      </w:pPr>
      <w:bookmarkStart w:id="92" w:name="_Toc511823450"/>
      <w:bookmarkStart w:id="93" w:name="_Toc511849589"/>
      <w:r>
        <w:t>3.2.</w:t>
      </w:r>
      <w:r w:rsidR="006634E5">
        <w:t xml:space="preserve">   </w:t>
      </w:r>
      <w:r w:rsidR="00D140C2">
        <w:t xml:space="preserve"> </w:t>
      </w:r>
      <w:r w:rsidR="006D17B3">
        <w:t xml:space="preserve">Proposed </w:t>
      </w:r>
      <w:r w:rsidR="0020289E">
        <w:t>Solution</w:t>
      </w:r>
      <w:bookmarkEnd w:id="92"/>
      <w:bookmarkEnd w:id="93"/>
    </w:p>
    <w:p w:rsidR="00E74C32" w:rsidRDefault="00EB03E7" w:rsidP="002636FB">
      <w:r w:rsidRPr="00221008">
        <w:rPr>
          <w:szCs w:val="24"/>
        </w:rPr>
        <w:t>The proposed scheme is made up of image encryption, data embedding and data</w:t>
      </w:r>
      <w:r w:rsidRPr="00221008">
        <w:rPr>
          <w:rFonts w:cs="Mangal"/>
          <w:szCs w:val="24"/>
          <w:cs/>
          <w:lang w:bidi="hi-IN"/>
        </w:rPr>
        <w:t>-</w:t>
      </w:r>
      <w:r w:rsidRPr="00221008">
        <w:rPr>
          <w:szCs w:val="24"/>
        </w:rPr>
        <w:t>extraction</w:t>
      </w:r>
      <w:r w:rsidRPr="00221008">
        <w:rPr>
          <w:rFonts w:cs="Mangal"/>
          <w:szCs w:val="24"/>
          <w:cs/>
          <w:lang w:bidi="hi-IN"/>
        </w:rPr>
        <w:t>/</w:t>
      </w:r>
      <w:r w:rsidRPr="00221008">
        <w:rPr>
          <w:szCs w:val="24"/>
        </w:rPr>
        <w:t>image</w:t>
      </w:r>
      <w:r w:rsidRPr="00221008">
        <w:rPr>
          <w:rFonts w:cs="Mangal"/>
          <w:szCs w:val="24"/>
          <w:cs/>
          <w:lang w:bidi="hi-IN"/>
        </w:rPr>
        <w:t>-</w:t>
      </w:r>
      <w:r w:rsidRPr="00221008">
        <w:rPr>
          <w:szCs w:val="24"/>
        </w:rPr>
        <w:t>recovery phases</w:t>
      </w:r>
      <w:r w:rsidRPr="00221008">
        <w:rPr>
          <w:rFonts w:cs="Mangal"/>
          <w:szCs w:val="24"/>
          <w:cs/>
          <w:lang w:bidi="hi-IN"/>
        </w:rPr>
        <w:t xml:space="preserve">. </w:t>
      </w:r>
      <w:r w:rsidRPr="00221008">
        <w:rPr>
          <w:szCs w:val="24"/>
        </w:rPr>
        <w:t>In our project we implement the key generation by using</w:t>
      </w:r>
      <w:r w:rsidR="00E74C32">
        <w:rPr>
          <w:szCs w:val="24"/>
          <w:lang w:bidi="hi-IN"/>
        </w:rPr>
        <w:t xml:space="preserve"> SELECTIVE ENCRYPTION</w:t>
      </w:r>
      <w:r w:rsidRPr="00221008">
        <w:rPr>
          <w:rFonts w:cs="Mangal"/>
          <w:szCs w:val="24"/>
          <w:cs/>
          <w:lang w:bidi="hi-IN"/>
        </w:rPr>
        <w:t xml:space="preserve">. </w:t>
      </w:r>
      <w:r w:rsidR="006D17B3">
        <w:rPr>
          <w:szCs w:val="24"/>
        </w:rPr>
        <w:t>W</w:t>
      </w:r>
      <w:r w:rsidRPr="00221008">
        <w:rPr>
          <w:szCs w:val="24"/>
        </w:rPr>
        <w:t>e give additional password to decrypt our image</w:t>
      </w:r>
      <w:r w:rsidRPr="00221008">
        <w:rPr>
          <w:rFonts w:cs="Mangal"/>
          <w:szCs w:val="24"/>
          <w:cs/>
          <w:lang w:bidi="hi-IN"/>
        </w:rPr>
        <w:t xml:space="preserve">. </w:t>
      </w:r>
      <w:r w:rsidRPr="00221008">
        <w:rPr>
          <w:szCs w:val="24"/>
        </w:rPr>
        <w:t>The content owner encrypts the original uncompressed image using an encryption key to produce an encrypted image</w:t>
      </w:r>
      <w:r w:rsidRPr="00221008">
        <w:rPr>
          <w:rFonts w:cs="Mangal"/>
          <w:szCs w:val="24"/>
          <w:cs/>
          <w:lang w:bidi="hi-IN"/>
        </w:rPr>
        <w:t xml:space="preserve">. </w:t>
      </w:r>
      <w:r w:rsidRPr="00221008">
        <w:rPr>
          <w:szCs w:val="24"/>
        </w:rPr>
        <w:t>Then, the data</w:t>
      </w:r>
      <w:r w:rsidRPr="00221008">
        <w:rPr>
          <w:rFonts w:cs="Mangal"/>
          <w:szCs w:val="24"/>
          <w:cs/>
          <w:lang w:bidi="hi-IN"/>
        </w:rPr>
        <w:t>-</w:t>
      </w:r>
      <w:r w:rsidR="00154BFA">
        <w:rPr>
          <w:szCs w:val="24"/>
        </w:rPr>
        <w:t>hider compresses the Least Significant B</w:t>
      </w:r>
      <w:r w:rsidRPr="00221008">
        <w:rPr>
          <w:szCs w:val="24"/>
        </w:rPr>
        <w:t xml:space="preserve">its </w:t>
      </w:r>
      <w:r w:rsidRPr="00221008">
        <w:rPr>
          <w:rFonts w:cs="Mangal"/>
          <w:szCs w:val="24"/>
          <w:cs/>
          <w:lang w:bidi="hi-IN"/>
        </w:rPr>
        <w:t>(</w:t>
      </w:r>
      <w:r w:rsidRPr="00221008">
        <w:rPr>
          <w:szCs w:val="24"/>
        </w:rPr>
        <w:t>LSB</w:t>
      </w:r>
      <w:r w:rsidRPr="00221008">
        <w:rPr>
          <w:rFonts w:cs="Mangal"/>
          <w:szCs w:val="24"/>
          <w:cs/>
          <w:lang w:bidi="hi-IN"/>
        </w:rPr>
        <w:t xml:space="preserve">) </w:t>
      </w:r>
      <w:r w:rsidRPr="00221008">
        <w:rPr>
          <w:szCs w:val="24"/>
        </w:rPr>
        <w:t>of the encrypted image using a data</w:t>
      </w:r>
      <w:r w:rsidRPr="00221008">
        <w:rPr>
          <w:rFonts w:cs="Mangal"/>
          <w:szCs w:val="24"/>
          <w:cs/>
          <w:lang w:bidi="hi-IN"/>
        </w:rPr>
        <w:t>-</w:t>
      </w:r>
      <w:r w:rsidRPr="00221008">
        <w:rPr>
          <w:szCs w:val="24"/>
        </w:rPr>
        <w:t>hiding key to create a sparse space to accommodate the additional data</w:t>
      </w:r>
      <w:r w:rsidRPr="00221008">
        <w:rPr>
          <w:rFonts w:cs="Mangal"/>
          <w:szCs w:val="24"/>
          <w:cs/>
          <w:lang w:bidi="hi-IN"/>
        </w:rPr>
        <w:t xml:space="preserve">. </w:t>
      </w:r>
      <w:r w:rsidRPr="00221008">
        <w:rPr>
          <w:szCs w:val="24"/>
        </w:rPr>
        <w:t>At the receiver side, the data embedded in the created space can be easily retrieved from the encrypted image containing additional data according to the data</w:t>
      </w:r>
      <w:r w:rsidRPr="00221008">
        <w:rPr>
          <w:rFonts w:cs="Mangal"/>
          <w:szCs w:val="24"/>
          <w:cs/>
          <w:lang w:bidi="hi-IN"/>
        </w:rPr>
        <w:t>-</w:t>
      </w:r>
      <w:r w:rsidRPr="00221008">
        <w:rPr>
          <w:szCs w:val="24"/>
        </w:rPr>
        <w:t>hiding key</w:t>
      </w:r>
      <w:r w:rsidRPr="00221008">
        <w:rPr>
          <w:rFonts w:cs="Mangal"/>
          <w:szCs w:val="24"/>
          <w:cs/>
          <w:lang w:bidi="hi-IN"/>
        </w:rPr>
        <w:t xml:space="preserve">. </w:t>
      </w:r>
      <w:r w:rsidRPr="00221008">
        <w:rPr>
          <w:szCs w:val="24"/>
        </w:rPr>
        <w:t>Since the data embedding only affects the LSB, a decryption with the encryption key can result in an image similar to the original version</w:t>
      </w:r>
      <w:r w:rsidRPr="00221008">
        <w:rPr>
          <w:rFonts w:cs="Mangal"/>
          <w:szCs w:val="24"/>
          <w:cs/>
          <w:lang w:bidi="hi-IN"/>
        </w:rPr>
        <w:t xml:space="preserve">. </w:t>
      </w:r>
      <w:r w:rsidRPr="00221008">
        <w:rPr>
          <w:szCs w:val="24"/>
        </w:rPr>
        <w:t xml:space="preserve">When using both </w:t>
      </w:r>
      <w:r w:rsidRPr="00221008">
        <w:rPr>
          <w:szCs w:val="24"/>
        </w:rPr>
        <w:lastRenderedPageBreak/>
        <w:t>of the encryption and data</w:t>
      </w:r>
      <w:r w:rsidRPr="00221008">
        <w:rPr>
          <w:rFonts w:cs="Mangal"/>
          <w:szCs w:val="24"/>
          <w:cs/>
          <w:lang w:bidi="hi-IN"/>
        </w:rPr>
        <w:t>-</w:t>
      </w:r>
      <w:r w:rsidRPr="00E9603B">
        <w:rPr>
          <w:szCs w:val="24"/>
        </w:rPr>
        <w:t>hiding keys, the embedded additional data can be successfully extracted and the original image can be perfectly recovered by exploiting the spatial correlation in natural image</w:t>
      </w:r>
      <w:r w:rsidRPr="00E9603B">
        <w:rPr>
          <w:rFonts w:cs="Mangal"/>
          <w:szCs w:val="24"/>
          <w:cs/>
          <w:lang w:bidi="hi-IN"/>
        </w:rPr>
        <w:t>.</w:t>
      </w:r>
      <w:bookmarkStart w:id="94" w:name="_Toc494963114"/>
      <w:bookmarkStart w:id="95" w:name="_Toc494963150"/>
      <w:bookmarkStart w:id="96" w:name="_Toc494963186"/>
      <w:bookmarkStart w:id="97" w:name="_Toc494963222"/>
      <w:bookmarkStart w:id="98" w:name="_Toc494963421"/>
      <w:bookmarkStart w:id="99" w:name="_Toc494963496"/>
      <w:bookmarkEnd w:id="94"/>
      <w:bookmarkEnd w:id="95"/>
      <w:bookmarkEnd w:id="96"/>
      <w:bookmarkEnd w:id="97"/>
      <w:bookmarkEnd w:id="98"/>
      <w:bookmarkEnd w:id="99"/>
      <w:r w:rsidR="002636FB">
        <w:t xml:space="preserve"> </w:t>
      </w:r>
      <w:r w:rsidR="00C40589">
        <w:t>The algorithm used for the same is Selective Encryption.</w:t>
      </w:r>
    </w:p>
    <w:p w:rsidR="00D16339" w:rsidRDefault="00D16339" w:rsidP="002636FB"/>
    <w:p w:rsidR="00054200" w:rsidRDefault="0019257D" w:rsidP="0019257D">
      <w:pPr>
        <w:pStyle w:val="Heading2"/>
        <w:numPr>
          <w:ilvl w:val="0"/>
          <w:numId w:val="0"/>
        </w:numPr>
      </w:pPr>
      <w:bookmarkStart w:id="100" w:name="_Toc511849590"/>
      <w:r>
        <w:t xml:space="preserve">3.2.1   </w:t>
      </w:r>
      <w:r w:rsidRPr="0019257D">
        <w:t>Selective Encryption</w:t>
      </w:r>
      <w:bookmarkEnd w:id="100"/>
      <w:r w:rsidRPr="0019257D">
        <w:t xml:space="preserve"> </w:t>
      </w:r>
      <w:r w:rsidR="00054200" w:rsidRPr="00054200">
        <w:t xml:space="preserve"> </w:t>
      </w:r>
    </w:p>
    <w:p w:rsidR="00054200" w:rsidRDefault="00054200" w:rsidP="0072728B">
      <w:pPr>
        <w:rPr>
          <w:szCs w:val="24"/>
        </w:rPr>
      </w:pPr>
      <w:r w:rsidRPr="00054200">
        <w:rPr>
          <w:szCs w:val="24"/>
        </w:rPr>
        <w:t xml:space="preserve">The encryption process requires an encryption algorithm and a key. The process of recovering plaintext from cipher text is called decryption. The accepted view among professional cryptographers (formalized in KIRKHOFF's law) is that the encryption algorithm should be published, whereas the key must be kept secret. Selective encryption scheme generate the key before starting the process of encryption and decryption, rather than storing it. In secure communication, key generation phase has many challenges and this problem can be solved if the sender and the receiver share the key in any other form or if they generate the keys readily during encryption and decryption separately. From Fig. 1, it is clear that the receiver should decrypt the information before it can decompress the image. This approach has the main drawback that it is impossible to access the smallest part of information without knowledge of the key. For example, it would impossible to search through a general database of fully encrypted images. </w:t>
      </w:r>
    </w:p>
    <w:p w:rsidR="00265F62" w:rsidRDefault="00265F62" w:rsidP="00054200">
      <w:pPr>
        <w:rPr>
          <w:szCs w:val="24"/>
        </w:rPr>
      </w:pPr>
    </w:p>
    <w:p w:rsidR="00265F62" w:rsidRDefault="00265F62" w:rsidP="00054200">
      <w:pPr>
        <w:rPr>
          <w:szCs w:val="24"/>
        </w:rPr>
      </w:pPr>
    </w:p>
    <w:p w:rsidR="00054200" w:rsidRDefault="00054200" w:rsidP="00054200">
      <w:pPr>
        <w:rPr>
          <w:szCs w:val="24"/>
        </w:rPr>
      </w:pPr>
    </w:p>
    <w:p w:rsidR="00054200" w:rsidRDefault="00054200" w:rsidP="00054200">
      <w:pPr>
        <w:rPr>
          <w:szCs w:val="24"/>
        </w:rPr>
      </w:pPr>
    </w:p>
    <w:p w:rsidR="00054200" w:rsidRDefault="00054200" w:rsidP="00054200">
      <w:pPr>
        <w:rPr>
          <w:szCs w:val="24"/>
        </w:rPr>
      </w:pPr>
    </w:p>
    <w:p w:rsidR="00054200" w:rsidRDefault="004A371D" w:rsidP="00054200">
      <w:pPr>
        <w:rPr>
          <w:szCs w:val="24"/>
        </w:rPr>
      </w:pPr>
      <w:r>
        <w:rPr>
          <w:noProof/>
          <w:szCs w:val="24"/>
        </w:rPr>
        <w:lastRenderedPageBreak/>
        <w:pict>
          <v:rect id="_x0000_s1117" style="position:absolute;left:0;text-align:left;margin-left:156pt;margin-top:18pt;width:101.25pt;height:31.5pt;z-index:251739136">
            <v:textbox style="mso-next-textbox:#_x0000_s1117">
              <w:txbxContent>
                <w:p w:rsidR="00583295" w:rsidRPr="005E50A9" w:rsidRDefault="00583295">
                  <w:pPr>
                    <w:rPr>
                      <w:sz w:val="20"/>
                      <w:szCs w:val="20"/>
                    </w:rPr>
                  </w:pPr>
                  <w:r w:rsidRPr="005E50A9">
                    <w:rPr>
                      <w:sz w:val="20"/>
                      <w:szCs w:val="20"/>
                    </w:rPr>
                    <w:t xml:space="preserve">     </w:t>
                  </w:r>
                  <w:r>
                    <w:rPr>
                      <w:sz w:val="20"/>
                      <w:szCs w:val="20"/>
                    </w:rPr>
                    <w:t xml:space="preserve">     </w:t>
                  </w:r>
                  <w:r w:rsidRPr="005E50A9">
                    <w:rPr>
                      <w:sz w:val="20"/>
                      <w:szCs w:val="20"/>
                    </w:rPr>
                    <w:t xml:space="preserve"> IMAGE</w:t>
                  </w:r>
                </w:p>
              </w:txbxContent>
            </v:textbox>
          </v:rect>
        </w:pict>
      </w:r>
    </w:p>
    <w:p w:rsidR="00054200" w:rsidRDefault="004A371D" w:rsidP="00054200">
      <w:pPr>
        <w:rPr>
          <w:szCs w:val="24"/>
        </w:rPr>
      </w:pPr>
      <w:r>
        <w:rPr>
          <w:noProof/>
          <w:szCs w:val="24"/>
        </w:rPr>
        <w:pict>
          <v:shapetype id="_x0000_t32" coordsize="21600,21600" o:spt="32" o:oned="t" path="m,l21600,21600e" filled="f">
            <v:path arrowok="t" fillok="f" o:connecttype="none"/>
            <o:lock v:ext="edit" shapetype="t"/>
          </v:shapetype>
          <v:shape id="_x0000_s1126" type="#_x0000_t32" style="position:absolute;left:0;text-align:left;margin-left:204pt;margin-top:21.9pt;width:0;height:22.5pt;z-index:251748352" o:connectortype="straight">
            <v:stroke endarrow="block"/>
          </v:shape>
        </w:pict>
      </w:r>
    </w:p>
    <w:p w:rsidR="00054200" w:rsidRDefault="004A371D" w:rsidP="00054200">
      <w:pPr>
        <w:rPr>
          <w:szCs w:val="24"/>
        </w:rPr>
      </w:pPr>
      <w:r>
        <w:rPr>
          <w:noProof/>
          <w:szCs w:val="24"/>
        </w:rPr>
        <w:pict>
          <v:rect id="_x0000_s1118" style="position:absolute;left:0;text-align:left;margin-left:150pt;margin-top:16.8pt;width:107.25pt;height:31.5pt;z-index:251740160">
            <v:textbox style="mso-next-textbox:#_x0000_s1118">
              <w:txbxContent>
                <w:p w:rsidR="00583295" w:rsidRPr="005E50A9" w:rsidRDefault="00583295">
                  <w:pPr>
                    <w:rPr>
                      <w:sz w:val="20"/>
                      <w:szCs w:val="20"/>
                    </w:rPr>
                  </w:pPr>
                  <w:r>
                    <w:rPr>
                      <w:sz w:val="20"/>
                      <w:szCs w:val="20"/>
                    </w:rPr>
                    <w:t xml:space="preserve">      </w:t>
                  </w:r>
                  <w:r w:rsidRPr="005E50A9">
                    <w:rPr>
                      <w:sz w:val="20"/>
                      <w:szCs w:val="20"/>
                    </w:rPr>
                    <w:t>COMPRESSION</w:t>
                  </w:r>
                </w:p>
              </w:txbxContent>
            </v:textbox>
          </v:rect>
        </w:pict>
      </w:r>
    </w:p>
    <w:p w:rsidR="00054200" w:rsidRDefault="004A371D" w:rsidP="00054200">
      <w:pPr>
        <w:rPr>
          <w:szCs w:val="24"/>
        </w:rPr>
      </w:pPr>
      <w:r>
        <w:rPr>
          <w:noProof/>
          <w:szCs w:val="24"/>
        </w:rPr>
        <w:pict>
          <v:shape id="_x0000_s1127" type="#_x0000_t32" style="position:absolute;left:0;text-align:left;margin-left:204pt;margin-top:20.7pt;width:0;height:22.5pt;z-index:251749376" o:connectortype="straight">
            <v:stroke endarrow="block"/>
          </v:shape>
        </w:pict>
      </w:r>
    </w:p>
    <w:p w:rsidR="00054200" w:rsidRDefault="004A371D" w:rsidP="00054200">
      <w:pPr>
        <w:rPr>
          <w:szCs w:val="24"/>
        </w:rPr>
      </w:pPr>
      <w:r>
        <w:rPr>
          <w:noProof/>
          <w:szCs w:val="24"/>
        </w:rPr>
        <w:pict>
          <v:rect id="_x0000_s1124" style="position:absolute;left:0;text-align:left;margin-left:300pt;margin-top:15.6pt;width:48pt;height:31.5pt;z-index:251746304">
            <v:textbox style="mso-next-textbox:#_x0000_s1124">
              <w:txbxContent>
                <w:p w:rsidR="00583295" w:rsidRPr="005E50A9" w:rsidRDefault="00583295">
                  <w:pPr>
                    <w:rPr>
                      <w:sz w:val="20"/>
                      <w:szCs w:val="20"/>
                    </w:rPr>
                  </w:pPr>
                  <w:r w:rsidRPr="005E50A9">
                    <w:rPr>
                      <w:sz w:val="20"/>
                      <w:szCs w:val="20"/>
                    </w:rPr>
                    <w:t>KEY1</w:t>
                  </w:r>
                </w:p>
              </w:txbxContent>
            </v:textbox>
          </v:rect>
        </w:pict>
      </w:r>
      <w:r>
        <w:rPr>
          <w:noProof/>
          <w:szCs w:val="24"/>
        </w:rPr>
        <w:pict>
          <v:rect id="_x0000_s1119" style="position:absolute;left:0;text-align:left;margin-left:156pt;margin-top:15.6pt;width:101.25pt;height:31.5pt;z-index:251741184">
            <v:textbox style="mso-next-textbox:#_x0000_s1119">
              <w:txbxContent>
                <w:p w:rsidR="00583295" w:rsidRPr="005E50A9" w:rsidRDefault="00583295">
                  <w:pPr>
                    <w:rPr>
                      <w:sz w:val="20"/>
                      <w:szCs w:val="20"/>
                    </w:rPr>
                  </w:pPr>
                  <w:r>
                    <w:rPr>
                      <w:sz w:val="20"/>
                      <w:szCs w:val="20"/>
                    </w:rPr>
                    <w:t xml:space="preserve">     </w:t>
                  </w:r>
                  <w:r w:rsidRPr="005E50A9">
                    <w:rPr>
                      <w:sz w:val="20"/>
                      <w:szCs w:val="20"/>
                    </w:rPr>
                    <w:t>ENCRYPTION</w:t>
                  </w:r>
                </w:p>
              </w:txbxContent>
            </v:textbox>
          </v:rect>
        </w:pict>
      </w:r>
    </w:p>
    <w:p w:rsidR="00054200" w:rsidRDefault="004A371D" w:rsidP="00054200">
      <w:pPr>
        <w:rPr>
          <w:szCs w:val="24"/>
        </w:rPr>
      </w:pPr>
      <w:r>
        <w:rPr>
          <w:noProof/>
          <w:szCs w:val="24"/>
        </w:rPr>
        <w:pict>
          <v:shape id="_x0000_s1132" type="#_x0000_t32" style="position:absolute;left:0;text-align:left;margin-left:257.25pt;margin-top:6pt;width:42.75pt;height:0;flip:x;z-index:251754496" o:connectortype="straight">
            <v:stroke endarrow="block"/>
          </v:shape>
        </w:pict>
      </w:r>
      <w:r>
        <w:rPr>
          <w:noProof/>
          <w:szCs w:val="24"/>
        </w:rPr>
        <w:pict>
          <v:shape id="_x0000_s1128" type="#_x0000_t32" style="position:absolute;left:0;text-align:left;margin-left:204pt;margin-top:19.5pt;width:0;height:22.5pt;z-index:251750400" o:connectortype="straight">
            <v:stroke endarrow="block"/>
          </v:shape>
        </w:pict>
      </w:r>
    </w:p>
    <w:p w:rsidR="00054200" w:rsidRDefault="004A371D" w:rsidP="00054200">
      <w:pPr>
        <w:rPr>
          <w:szCs w:val="24"/>
        </w:rPr>
      </w:pPr>
      <w:r>
        <w:rPr>
          <w:noProof/>
          <w:szCs w:val="24"/>
        </w:rPr>
        <w:pict>
          <v:oval id="_x0000_s1123" style="position:absolute;left:0;text-align:left;margin-left:108pt;margin-top:14.4pt;width:198pt;height:36pt;z-index:251745280">
            <v:textbox style="mso-next-textbox:#_x0000_s1123">
              <w:txbxContent>
                <w:p w:rsidR="00583295" w:rsidRPr="005E50A9" w:rsidRDefault="00583295">
                  <w:pPr>
                    <w:rPr>
                      <w:sz w:val="20"/>
                      <w:szCs w:val="20"/>
                    </w:rPr>
                  </w:pPr>
                  <w:r>
                    <w:rPr>
                      <w:sz w:val="20"/>
                      <w:szCs w:val="20"/>
                    </w:rPr>
                    <w:t xml:space="preserve">        </w:t>
                  </w:r>
                  <w:r w:rsidRPr="005E50A9">
                    <w:rPr>
                      <w:sz w:val="20"/>
                      <w:szCs w:val="20"/>
                    </w:rPr>
                    <w:t>INSECURE CHANNEL</w:t>
                  </w:r>
                </w:p>
              </w:txbxContent>
            </v:textbox>
          </v:oval>
        </w:pict>
      </w:r>
    </w:p>
    <w:p w:rsidR="00054200" w:rsidRDefault="004A371D" w:rsidP="00054200">
      <w:pPr>
        <w:rPr>
          <w:szCs w:val="24"/>
        </w:rPr>
      </w:pPr>
      <w:r>
        <w:rPr>
          <w:noProof/>
          <w:szCs w:val="24"/>
        </w:rPr>
        <w:pict>
          <v:shape id="_x0000_s1129" type="#_x0000_t32" style="position:absolute;left:0;text-align:left;margin-left:204pt;margin-top:22.8pt;width:0;height:22.5pt;z-index:251751424" o:connectortype="straight">
            <v:stroke endarrow="block"/>
          </v:shape>
        </w:pict>
      </w:r>
    </w:p>
    <w:p w:rsidR="00054200" w:rsidRDefault="004A371D" w:rsidP="00054200">
      <w:pPr>
        <w:rPr>
          <w:szCs w:val="24"/>
        </w:rPr>
      </w:pPr>
      <w:r>
        <w:rPr>
          <w:noProof/>
          <w:szCs w:val="24"/>
        </w:rPr>
        <w:pict>
          <v:rect id="_x0000_s1120" style="position:absolute;left:0;text-align:left;margin-left:156pt;margin-top:17.7pt;width:101.25pt;height:31.5pt;z-index:251742208">
            <v:textbox style="mso-next-textbox:#_x0000_s1120">
              <w:txbxContent>
                <w:p w:rsidR="00583295" w:rsidRPr="005E50A9" w:rsidRDefault="00583295">
                  <w:pPr>
                    <w:rPr>
                      <w:sz w:val="20"/>
                      <w:szCs w:val="20"/>
                    </w:rPr>
                  </w:pPr>
                  <w:r>
                    <w:rPr>
                      <w:sz w:val="20"/>
                      <w:szCs w:val="20"/>
                    </w:rPr>
                    <w:t xml:space="preserve">     </w:t>
                  </w:r>
                  <w:r w:rsidRPr="005E50A9">
                    <w:rPr>
                      <w:sz w:val="20"/>
                      <w:szCs w:val="20"/>
                    </w:rPr>
                    <w:t>DECRYPTION</w:t>
                  </w:r>
                </w:p>
              </w:txbxContent>
            </v:textbox>
          </v:rect>
        </w:pict>
      </w:r>
      <w:r>
        <w:rPr>
          <w:noProof/>
          <w:szCs w:val="24"/>
        </w:rPr>
        <w:pict>
          <v:rect id="_x0000_s1125" style="position:absolute;left:0;text-align:left;margin-left:300pt;margin-top:13.8pt;width:48pt;height:31.5pt;z-index:251747328">
            <v:textbox style="mso-next-textbox:#_x0000_s1125">
              <w:txbxContent>
                <w:p w:rsidR="00583295" w:rsidRDefault="00583295">
                  <w:r w:rsidRPr="005E50A9">
                    <w:rPr>
                      <w:sz w:val="20"/>
                      <w:szCs w:val="20"/>
                    </w:rPr>
                    <w:t>KEY2</w:t>
                  </w:r>
                  <w:r>
                    <w:t xml:space="preserve"> 2</w:t>
                  </w:r>
                </w:p>
              </w:txbxContent>
            </v:textbox>
          </v:rect>
        </w:pict>
      </w:r>
    </w:p>
    <w:p w:rsidR="00054200" w:rsidRDefault="004A371D" w:rsidP="00054200">
      <w:pPr>
        <w:rPr>
          <w:szCs w:val="24"/>
        </w:rPr>
      </w:pPr>
      <w:r>
        <w:rPr>
          <w:noProof/>
          <w:szCs w:val="24"/>
        </w:rPr>
        <w:pict>
          <v:shape id="_x0000_s1133" type="#_x0000_t32" style="position:absolute;left:0;text-align:left;margin-left:257.25pt;margin-top:3.6pt;width:42.75pt;height:0;flip:x;z-index:251755520" o:connectortype="straight">
            <v:stroke endarrow="block"/>
          </v:shape>
        </w:pict>
      </w:r>
      <w:r>
        <w:rPr>
          <w:noProof/>
          <w:szCs w:val="24"/>
        </w:rPr>
        <w:pict>
          <v:shape id="_x0000_s1130" type="#_x0000_t32" style="position:absolute;left:0;text-align:left;margin-left:204pt;margin-top:21.6pt;width:0;height:22.5pt;z-index:251752448" o:connectortype="straight">
            <v:stroke endarrow="block"/>
          </v:shape>
        </w:pict>
      </w:r>
    </w:p>
    <w:p w:rsidR="00054200" w:rsidRDefault="004A371D" w:rsidP="00054200">
      <w:pPr>
        <w:rPr>
          <w:szCs w:val="24"/>
        </w:rPr>
      </w:pPr>
      <w:r>
        <w:rPr>
          <w:noProof/>
          <w:szCs w:val="24"/>
        </w:rPr>
        <w:pict>
          <v:rect id="_x0000_s1121" style="position:absolute;left:0;text-align:left;margin-left:150pt;margin-top:16.5pt;width:117.75pt;height:31.5pt;z-index:251743232">
            <v:textbox style="mso-next-textbox:#_x0000_s1121">
              <w:txbxContent>
                <w:p w:rsidR="00583295" w:rsidRPr="005E50A9" w:rsidRDefault="00583295">
                  <w:pPr>
                    <w:rPr>
                      <w:sz w:val="20"/>
                      <w:szCs w:val="20"/>
                    </w:rPr>
                  </w:pPr>
                  <w:r>
                    <w:rPr>
                      <w:sz w:val="20"/>
                      <w:szCs w:val="20"/>
                    </w:rPr>
                    <w:t xml:space="preserve">    </w:t>
                  </w:r>
                  <w:r w:rsidRPr="005E50A9">
                    <w:rPr>
                      <w:sz w:val="20"/>
                      <w:szCs w:val="20"/>
                    </w:rPr>
                    <w:t>DECOMPRESSION</w:t>
                  </w:r>
                </w:p>
                <w:p w:rsidR="00583295" w:rsidRDefault="00583295"/>
              </w:txbxContent>
            </v:textbox>
          </v:rect>
        </w:pict>
      </w:r>
    </w:p>
    <w:p w:rsidR="00054200" w:rsidRDefault="004A371D" w:rsidP="00054200">
      <w:pPr>
        <w:rPr>
          <w:szCs w:val="24"/>
        </w:rPr>
      </w:pPr>
      <w:r>
        <w:rPr>
          <w:noProof/>
          <w:szCs w:val="24"/>
        </w:rPr>
        <w:pict>
          <v:shape id="_x0000_s1131" type="#_x0000_t32" style="position:absolute;left:0;text-align:left;margin-left:204pt;margin-top:20.45pt;width:0;height:22.5pt;z-index:251753472" o:connectortype="straight">
            <v:stroke endarrow="block"/>
          </v:shape>
        </w:pict>
      </w:r>
    </w:p>
    <w:p w:rsidR="00054200" w:rsidRDefault="004A371D" w:rsidP="00054200">
      <w:pPr>
        <w:rPr>
          <w:szCs w:val="24"/>
        </w:rPr>
      </w:pPr>
      <w:r>
        <w:rPr>
          <w:noProof/>
          <w:szCs w:val="24"/>
        </w:rPr>
        <w:pict>
          <v:rect id="_x0000_s1122" style="position:absolute;left:0;text-align:left;margin-left:156pt;margin-top:15.35pt;width:101.25pt;height:31.5pt;z-index:251744256">
            <v:textbox style="mso-next-textbox:#_x0000_s1122">
              <w:txbxContent>
                <w:p w:rsidR="00583295" w:rsidRPr="005E50A9" w:rsidRDefault="00583295">
                  <w:pPr>
                    <w:rPr>
                      <w:sz w:val="20"/>
                      <w:szCs w:val="20"/>
                    </w:rPr>
                  </w:pPr>
                  <w:r w:rsidRPr="005E50A9">
                    <w:rPr>
                      <w:sz w:val="20"/>
                      <w:szCs w:val="20"/>
                    </w:rPr>
                    <w:t xml:space="preserve">      </w:t>
                  </w:r>
                  <w:r>
                    <w:rPr>
                      <w:sz w:val="20"/>
                      <w:szCs w:val="20"/>
                    </w:rPr>
                    <w:t xml:space="preserve">     </w:t>
                  </w:r>
                  <w:r w:rsidRPr="005E50A9">
                    <w:rPr>
                      <w:sz w:val="20"/>
                      <w:szCs w:val="20"/>
                    </w:rPr>
                    <w:t>IMAGE</w:t>
                  </w:r>
                </w:p>
              </w:txbxContent>
            </v:textbox>
          </v:rect>
        </w:pict>
      </w:r>
    </w:p>
    <w:p w:rsidR="00054200" w:rsidRDefault="00054200" w:rsidP="00054200">
      <w:pPr>
        <w:rPr>
          <w:szCs w:val="24"/>
        </w:rPr>
      </w:pPr>
    </w:p>
    <w:p w:rsidR="00265F62" w:rsidRDefault="00054200" w:rsidP="00265F62">
      <w:bookmarkStart w:id="101" w:name="_Toc511776088"/>
      <w:r w:rsidRPr="00054200">
        <w:rPr>
          <w:szCs w:val="24"/>
        </w:rPr>
        <w:t xml:space="preserve">. </w:t>
      </w:r>
      <w:r w:rsidR="00265F62">
        <w:rPr>
          <w:szCs w:val="24"/>
        </w:rPr>
        <w:t xml:space="preserve">                                          </w:t>
      </w:r>
      <w:r w:rsidR="00265F62">
        <w:t xml:space="preserve">Figure </w:t>
      </w:r>
      <w:fldSimple w:instr=" SEQ Figure \* ARABIC ">
        <w:r w:rsidR="00041F82">
          <w:rPr>
            <w:noProof/>
          </w:rPr>
          <w:t>1</w:t>
        </w:r>
      </w:fldSimple>
      <w:r w:rsidR="00265F62">
        <w:t xml:space="preserve"> Encryption of image</w:t>
      </w:r>
      <w:bookmarkEnd w:id="101"/>
    </w:p>
    <w:p w:rsidR="00265F62" w:rsidRPr="00265F62" w:rsidRDefault="00265F62" w:rsidP="00265F62">
      <w:pPr>
        <w:rPr>
          <w:szCs w:val="24"/>
        </w:rPr>
      </w:pPr>
    </w:p>
    <w:p w:rsidR="00054200" w:rsidRDefault="00265F62" w:rsidP="00265F62">
      <w:pPr>
        <w:rPr>
          <w:szCs w:val="24"/>
        </w:rPr>
      </w:pPr>
      <w:r w:rsidRPr="00265F62">
        <w:rPr>
          <w:szCs w:val="24"/>
        </w:rPr>
        <w:t>A way to address this issue is to use a technique called selective encryption; it is depicted in Fig. 2.</w:t>
      </w:r>
      <w:r>
        <w:rPr>
          <w:szCs w:val="24"/>
        </w:rPr>
        <w:t xml:space="preserve"> </w:t>
      </w:r>
      <w:r w:rsidR="00054200" w:rsidRPr="00265F62">
        <w:rPr>
          <w:szCs w:val="24"/>
        </w:rPr>
        <w:t>The image is first compressed (if needed). Afterwards the algorithm only encrypts part of the bit</w:t>
      </w:r>
      <w:r>
        <w:rPr>
          <w:szCs w:val="24"/>
        </w:rPr>
        <w:t xml:space="preserve"> </w:t>
      </w:r>
      <w:r w:rsidR="00054200" w:rsidRPr="00265F62">
        <w:rPr>
          <w:szCs w:val="24"/>
        </w:rPr>
        <w:t>stream with a well-proven ciphering technique; incidentally a message (a watermark) can be added during this process. To guarantee a full compatibility with any decoder, the bit</w:t>
      </w:r>
      <w:r>
        <w:rPr>
          <w:szCs w:val="24"/>
        </w:rPr>
        <w:t xml:space="preserve"> </w:t>
      </w:r>
      <w:r w:rsidR="00054200" w:rsidRPr="00265F62">
        <w:rPr>
          <w:szCs w:val="24"/>
        </w:rPr>
        <w:t>stream should only be altered at places where it does not compromise the compliance to the original format. This principle is sometimes referred to as f</w:t>
      </w:r>
      <w:r>
        <w:rPr>
          <w:szCs w:val="24"/>
        </w:rPr>
        <w:t>ormat compliance.</w:t>
      </w:r>
    </w:p>
    <w:p w:rsidR="00265F62" w:rsidRPr="00265F62" w:rsidRDefault="004A371D" w:rsidP="00265F62">
      <w:r>
        <w:rPr>
          <w:noProof/>
        </w:rPr>
        <w:lastRenderedPageBreak/>
        <w:pict>
          <v:shapetype id="_x0000_t202" coordsize="21600,21600" o:spt="202" path="m,l,21600r21600,l21600,xe">
            <v:stroke joinstyle="miter"/>
            <v:path gradientshapeok="t" o:connecttype="rect"/>
          </v:shapetype>
          <v:shape id="_x0000_s1155" type="#_x0000_t202" style="position:absolute;left:0;text-align:left;margin-left:18pt;margin-top:16.8pt;width:91.45pt;height:22.1pt;z-index:251779072;mso-width-relative:margin;mso-height-relative:margin" strokecolor="white [3212]">
            <v:textbox style="mso-next-textbox:#_x0000_s1155">
              <w:txbxContent>
                <w:p w:rsidR="00583295" w:rsidRPr="005E50A9" w:rsidRDefault="00583295" w:rsidP="00265F62">
                  <w:pPr>
                    <w:rPr>
                      <w:sz w:val="20"/>
                      <w:szCs w:val="20"/>
                    </w:rPr>
                  </w:pPr>
                  <w:r>
                    <w:t xml:space="preserve">   </w:t>
                  </w:r>
                  <w:r w:rsidRPr="005E50A9">
                    <w:rPr>
                      <w:sz w:val="20"/>
                      <w:szCs w:val="20"/>
                    </w:rPr>
                    <w:t>IMAGE</w:t>
                  </w:r>
                </w:p>
              </w:txbxContent>
            </v:textbox>
          </v:shape>
        </w:pict>
      </w:r>
      <w:r>
        <w:rPr>
          <w:noProof/>
        </w:rPr>
        <w:pict>
          <v:shape id="_x0000_s1156" type="#_x0000_t202" style="position:absolute;left:0;text-align:left;margin-left:153pt;margin-top:13.9pt;width:84.75pt;height:22.1pt;z-index:251780096" strokecolor="white [3212]">
            <v:textbox style="mso-next-textbox:#_x0000_s1156">
              <w:txbxContent>
                <w:p w:rsidR="00583295" w:rsidRPr="005E50A9" w:rsidRDefault="00583295" w:rsidP="00265F62">
                  <w:pPr>
                    <w:rPr>
                      <w:sz w:val="20"/>
                      <w:szCs w:val="20"/>
                    </w:rPr>
                  </w:pPr>
                  <w:r>
                    <w:t xml:space="preserve">  </w:t>
                  </w:r>
                  <w:r w:rsidRPr="005E50A9">
                    <w:rPr>
                      <w:sz w:val="20"/>
                      <w:szCs w:val="20"/>
                    </w:rPr>
                    <w:t>MESSAGE</w:t>
                  </w:r>
                </w:p>
              </w:txbxContent>
            </v:textbox>
          </v:shape>
        </w:pict>
      </w:r>
    </w:p>
    <w:p w:rsidR="00265F62" w:rsidRDefault="004A371D" w:rsidP="00265F62">
      <w:r>
        <w:rPr>
          <w:noProof/>
        </w:rPr>
        <w:pict>
          <v:shape id="_x0000_s1150" type="#_x0000_t32" style="position:absolute;left:0;text-align:left;margin-left:189pt;margin-top:8.4pt;width:0;height:93pt;z-index:251773952" o:connectortype="straight">
            <v:stroke endarrow="block"/>
          </v:shape>
        </w:pict>
      </w:r>
      <w:r>
        <w:rPr>
          <w:noProof/>
        </w:rPr>
        <w:pict>
          <v:shape id="_x0000_s1149" type="#_x0000_t32" style="position:absolute;left:0;text-align:left;margin-left:54pt;margin-top:8.4pt;width:0;height:30pt;z-index:251772928" o:connectortype="straight">
            <v:stroke endarrow="block"/>
          </v:shape>
        </w:pict>
      </w:r>
    </w:p>
    <w:p w:rsidR="00265F62" w:rsidRPr="00327729" w:rsidRDefault="004A371D" w:rsidP="00265F62">
      <w:r>
        <w:rPr>
          <w:noProof/>
        </w:rPr>
        <w:pict>
          <v:rect id="_x0000_s1134" style="position:absolute;left:0;text-align:left;margin-left:18pt;margin-top:10.8pt;width:107.25pt;height:27pt;z-index:251757568">
            <v:textbox style="mso-next-textbox:#_x0000_s1134">
              <w:txbxContent>
                <w:p w:rsidR="00583295" w:rsidRPr="005E50A9" w:rsidRDefault="00583295" w:rsidP="00265F62">
                  <w:pPr>
                    <w:rPr>
                      <w:sz w:val="20"/>
                      <w:szCs w:val="20"/>
                    </w:rPr>
                  </w:pPr>
                  <w:r w:rsidRPr="005E50A9">
                    <w:rPr>
                      <w:sz w:val="20"/>
                      <w:szCs w:val="20"/>
                    </w:rPr>
                    <w:t>COMPRESSION</w:t>
                  </w:r>
                </w:p>
              </w:txbxContent>
            </v:textbox>
          </v:rect>
        </w:pict>
      </w:r>
    </w:p>
    <w:p w:rsidR="00265F62" w:rsidRPr="005E2A00" w:rsidRDefault="004A371D" w:rsidP="00265F62">
      <w:r>
        <w:rPr>
          <w:noProof/>
        </w:rPr>
        <w:pict>
          <v:shape id="_x0000_s1142" type="#_x0000_t32" style="position:absolute;left:0;text-align:left;margin-left:108pt;margin-top:10.2pt;width:0;height:36pt;z-index:251765760" o:connectortype="straight">
            <v:stroke endarrow="block"/>
          </v:shape>
        </w:pict>
      </w:r>
      <w:r>
        <w:rPr>
          <w:noProof/>
        </w:rPr>
        <w:pict>
          <v:shape id="_x0000_s1141" type="#_x0000_t32" style="position:absolute;left:0;text-align:left;margin-left:54pt;margin-top:10.2pt;width:0;height:285pt;z-index:251764736" o:connectortype="straight">
            <v:stroke endarrow="block"/>
          </v:shape>
        </w:pict>
      </w:r>
    </w:p>
    <w:p w:rsidR="00265F62" w:rsidRDefault="004A371D" w:rsidP="00265F62">
      <w:pPr>
        <w:tabs>
          <w:tab w:val="left" w:pos="2175"/>
        </w:tabs>
        <w:spacing w:before="120" w:after="120" w:line="360" w:lineRule="auto"/>
        <w:rPr>
          <w:rFonts w:cs="Kokila"/>
          <w:szCs w:val="24"/>
          <w:cs/>
          <w:lang w:bidi="hi-IN"/>
        </w:rPr>
      </w:pPr>
      <w:r>
        <w:rPr>
          <w:rFonts w:cs="Kokila"/>
          <w:noProof/>
          <w:szCs w:val="24"/>
        </w:rPr>
        <w:pict>
          <v:shape id="_x0000_s1147" type="#_x0000_t32" style="position:absolute;left:0;text-align:left;margin-left:207pt;margin-top:24.6pt;width:45pt;height:0;flip:x;z-index:251770880" o:connectortype="straight">
            <v:stroke endarrow="block"/>
          </v:shape>
        </w:pict>
      </w:r>
      <w:r>
        <w:rPr>
          <w:rFonts w:cs="Kokila"/>
          <w:noProof/>
          <w:szCs w:val="24"/>
        </w:rPr>
        <w:pict>
          <v:rect id="_x0000_s1135" style="position:absolute;left:0;text-align:left;margin-left:63pt;margin-top:18.6pt;width:2in;height:27pt;z-index:251758592">
            <v:textbox style="mso-next-textbox:#_x0000_s1135">
              <w:txbxContent>
                <w:p w:rsidR="00583295" w:rsidRPr="005E50A9" w:rsidRDefault="00583295" w:rsidP="00265F62">
                  <w:pPr>
                    <w:rPr>
                      <w:sz w:val="20"/>
                      <w:szCs w:val="20"/>
                    </w:rPr>
                  </w:pPr>
                  <w:r w:rsidRPr="005E50A9">
                    <w:rPr>
                      <w:sz w:val="20"/>
                      <w:szCs w:val="20"/>
                    </w:rPr>
                    <w:t xml:space="preserve">         ENCRYPTION</w:t>
                  </w:r>
                </w:p>
              </w:txbxContent>
            </v:textbox>
          </v:rect>
        </w:pict>
      </w:r>
      <w:r>
        <w:rPr>
          <w:rFonts w:cs="Kokila"/>
          <w:noProof/>
          <w:szCs w:val="24"/>
        </w:rPr>
        <w:pict>
          <v:rect id="_x0000_s1136" style="position:absolute;left:0;text-align:left;margin-left:252pt;margin-top:18.6pt;width:99pt;height:27pt;z-index:251759616">
            <v:textbox style="mso-next-textbox:#_x0000_s1136">
              <w:txbxContent>
                <w:p w:rsidR="00583295" w:rsidRPr="005E50A9" w:rsidRDefault="00583295" w:rsidP="00265F62">
                  <w:pPr>
                    <w:rPr>
                      <w:sz w:val="20"/>
                      <w:szCs w:val="20"/>
                    </w:rPr>
                  </w:pPr>
                  <w:r w:rsidRPr="005E50A9">
                    <w:rPr>
                      <w:sz w:val="20"/>
                      <w:szCs w:val="20"/>
                    </w:rPr>
                    <w:t xml:space="preserve">       KEY 1</w:t>
                  </w:r>
                </w:p>
              </w:txbxContent>
            </v:textbox>
          </v:rect>
        </w:pict>
      </w:r>
      <w:r w:rsidR="00265F62">
        <w:rPr>
          <w:rFonts w:cs="Kokila"/>
          <w:szCs w:val="24"/>
          <w:lang w:bidi="hi-IN"/>
        </w:rPr>
        <w:tab/>
      </w:r>
    </w:p>
    <w:p w:rsidR="00265F62" w:rsidRDefault="004A371D" w:rsidP="00265F62">
      <w:pPr>
        <w:pStyle w:val="Caption"/>
        <w:rPr>
          <w:cs/>
          <w:lang w:bidi="hi-IN"/>
        </w:rPr>
      </w:pPr>
      <w:r>
        <w:rPr>
          <w:noProof/>
        </w:rPr>
        <w:pict>
          <v:shape id="_x0000_s1152" type="#_x0000_t202" style="position:absolute;left:0;text-align:left;margin-left:271.5pt;margin-top:320.4pt;width:84.75pt;height:22.1pt;z-index:251776000" strokecolor="white [3212]">
            <v:textbox style="mso-next-textbox:#_x0000_s1152">
              <w:txbxContent>
                <w:p w:rsidR="00583295" w:rsidRPr="005E50A9" w:rsidRDefault="00583295" w:rsidP="00265F62">
                  <w:pPr>
                    <w:rPr>
                      <w:sz w:val="20"/>
                      <w:szCs w:val="20"/>
                    </w:rPr>
                  </w:pPr>
                  <w:r>
                    <w:t xml:space="preserve">  </w:t>
                  </w:r>
                  <w:r w:rsidRPr="005E50A9">
                    <w:rPr>
                      <w:sz w:val="20"/>
                      <w:szCs w:val="20"/>
                    </w:rPr>
                    <w:t>MESSAGE</w:t>
                  </w:r>
                </w:p>
              </w:txbxContent>
            </v:textbox>
          </v:shape>
        </w:pict>
      </w:r>
      <w:r>
        <w:rPr>
          <w:noProof/>
        </w:rPr>
        <w:pict>
          <v:shape id="_x0000_s1151" type="#_x0000_t202" style="position:absolute;left:0;text-align:left;margin-left:48.05pt;margin-top:320.4pt;width:91.45pt;height:22.1pt;z-index:251774976;mso-width-relative:margin;mso-height-relative:margin" strokecolor="white [3212]">
            <v:textbox style="mso-next-textbox:#_x0000_s1151">
              <w:txbxContent>
                <w:p w:rsidR="00583295" w:rsidRPr="005E50A9" w:rsidRDefault="00583295" w:rsidP="00265F62">
                  <w:pPr>
                    <w:rPr>
                      <w:sz w:val="20"/>
                      <w:szCs w:val="20"/>
                    </w:rPr>
                  </w:pPr>
                  <w:r w:rsidRPr="005E50A9">
                    <w:rPr>
                      <w:sz w:val="20"/>
                      <w:szCs w:val="20"/>
                    </w:rPr>
                    <w:t xml:space="preserve">   IMAGE</w:t>
                  </w:r>
                </w:p>
              </w:txbxContent>
            </v:textbox>
          </v:shape>
        </w:pict>
      </w:r>
      <w:r>
        <w:rPr>
          <w:noProof/>
        </w:rPr>
        <w:pict>
          <v:shape id="_x0000_s1148" type="#_x0000_t32" style="position:absolute;left:0;text-align:left;margin-left:243pt;margin-top:126.9pt;width:36pt;height:0;flip:x;z-index:251771904" o:connectortype="straight">
            <v:stroke endarrow="block"/>
          </v:shape>
        </w:pict>
      </w:r>
      <w:r>
        <w:rPr>
          <w:noProof/>
        </w:rPr>
        <w:pict>
          <v:rect id="_x0000_s1137" style="position:absolute;left:0;text-align:left;margin-left:27pt;margin-top:234.9pt;width:2in;height:27pt;z-index:251760640">
            <v:textbox style="mso-next-textbox:#_x0000_s1137">
              <w:txbxContent>
                <w:p w:rsidR="00583295" w:rsidRPr="005E50A9" w:rsidRDefault="00583295" w:rsidP="00265F62">
                  <w:pPr>
                    <w:rPr>
                      <w:sz w:val="20"/>
                      <w:szCs w:val="20"/>
                    </w:rPr>
                  </w:pPr>
                  <w:r>
                    <w:t xml:space="preserve">   </w:t>
                  </w:r>
                  <w:r w:rsidRPr="005E50A9">
                    <w:rPr>
                      <w:sz w:val="20"/>
                      <w:szCs w:val="20"/>
                    </w:rPr>
                    <w:t>DECOMPRESSION</w:t>
                  </w:r>
                </w:p>
              </w:txbxContent>
            </v:textbox>
          </v:rect>
        </w:pict>
      </w:r>
      <w:r>
        <w:rPr>
          <w:noProof/>
        </w:rPr>
        <w:pict>
          <v:rect id="_x0000_s1139" style="position:absolute;left:0;text-align:left;margin-left:81pt;margin-top:117.9pt;width:162pt;height:27pt;z-index:251762688">
            <v:textbox style="mso-next-textbox:#_x0000_s1139">
              <w:txbxContent>
                <w:p w:rsidR="00583295" w:rsidRPr="005E50A9" w:rsidRDefault="00583295" w:rsidP="00265F62">
                  <w:pPr>
                    <w:rPr>
                      <w:sz w:val="20"/>
                      <w:szCs w:val="20"/>
                    </w:rPr>
                  </w:pPr>
                  <w:r>
                    <w:t xml:space="preserve">          </w:t>
                  </w:r>
                  <w:r w:rsidRPr="005E50A9">
                    <w:rPr>
                      <w:sz w:val="20"/>
                      <w:szCs w:val="20"/>
                    </w:rPr>
                    <w:t>DECRYPTION</w:t>
                  </w:r>
                </w:p>
              </w:txbxContent>
            </v:textbox>
          </v:rect>
        </w:pict>
      </w:r>
      <w:r>
        <w:rPr>
          <w:noProof/>
        </w:rPr>
        <w:pict>
          <v:rect id="_x0000_s1138" style="position:absolute;left:0;text-align:left;margin-left:279pt;margin-top:117.9pt;width:81pt;height:27pt;z-index:251761664">
            <v:textbox style="mso-next-textbox:#_x0000_s1138">
              <w:txbxContent>
                <w:p w:rsidR="00583295" w:rsidRPr="005E50A9" w:rsidRDefault="00583295" w:rsidP="00265F62">
                  <w:pPr>
                    <w:rPr>
                      <w:sz w:val="20"/>
                      <w:szCs w:val="20"/>
                    </w:rPr>
                  </w:pPr>
                  <w:r w:rsidRPr="005E50A9">
                    <w:rPr>
                      <w:sz w:val="20"/>
                      <w:szCs w:val="20"/>
                    </w:rPr>
                    <w:t xml:space="preserve">    KEY 2</w:t>
                  </w:r>
                </w:p>
              </w:txbxContent>
            </v:textbox>
          </v:rect>
        </w:pict>
      </w:r>
      <w:r>
        <w:rPr>
          <w:noProof/>
        </w:rPr>
        <w:pict>
          <v:shape id="_x0000_s1146" type="#_x0000_t32" style="position:absolute;left:0;text-align:left;margin-left:81pt;margin-top:261.9pt;width:0;height:54pt;z-index:251769856" o:connectortype="straight">
            <v:stroke endarrow="block"/>
          </v:shape>
        </w:pict>
      </w:r>
      <w:r>
        <w:rPr>
          <w:noProof/>
        </w:rPr>
        <w:pict>
          <v:shape id="_x0000_s1145" type="#_x0000_t32" style="position:absolute;left:0;text-align:left;margin-left:306pt;margin-top:144.9pt;width:0;height:171pt;z-index:251768832" o:connectortype="straight">
            <v:stroke endarrow="block"/>
          </v:shape>
        </w:pict>
      </w:r>
      <w:r>
        <w:rPr>
          <w:noProof/>
        </w:rPr>
        <w:pict>
          <v:shape id="_x0000_s1144" type="#_x0000_t32" style="position:absolute;left:0;text-align:left;margin-left:135pt;margin-top:144.9pt;width:0;height:90pt;z-index:251767808" o:connectortype="straight">
            <v:stroke endarrow="block"/>
          </v:shape>
        </w:pict>
      </w:r>
      <w:r>
        <w:rPr>
          <w:noProof/>
        </w:rPr>
        <w:pict>
          <v:shape id="_x0000_s1143" type="#_x0000_t32" style="position:absolute;left:0;text-align:left;margin-left:153pt;margin-top:12.9pt;width:0;height:105pt;z-index:251766784" o:connectortype="straight">
            <v:stroke endarrow="block"/>
          </v:shape>
        </w:pict>
      </w:r>
      <w:r>
        <w:rPr>
          <w:noProof/>
        </w:rPr>
        <w:pict>
          <v:oval id="_x0000_s1140" style="position:absolute;left:0;text-align:left;margin-left:27pt;margin-top:54.9pt;width:333pt;height:36pt;z-index:251763712">
            <v:textbox style="mso-next-textbox:#_x0000_s1140">
              <w:txbxContent>
                <w:p w:rsidR="00583295" w:rsidRPr="005E50A9" w:rsidRDefault="00583295" w:rsidP="00265F62">
                  <w:pPr>
                    <w:rPr>
                      <w:sz w:val="20"/>
                      <w:szCs w:val="20"/>
                    </w:rPr>
                  </w:pPr>
                  <w:r>
                    <w:t xml:space="preserve">                </w:t>
                  </w:r>
                  <w:r w:rsidRPr="005E50A9">
                    <w:rPr>
                      <w:sz w:val="20"/>
                      <w:szCs w:val="20"/>
                    </w:rPr>
                    <w:t>INSECURE CHANNEL</w:t>
                  </w:r>
                </w:p>
              </w:txbxContent>
            </v:textbox>
          </v:oval>
        </w:pict>
      </w: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Pr="005069F1" w:rsidRDefault="00265F62" w:rsidP="00265F62">
      <w:pPr>
        <w:rPr>
          <w:cs/>
          <w:lang w:bidi="hi-IN"/>
        </w:rPr>
      </w:pPr>
    </w:p>
    <w:p w:rsidR="00265F62" w:rsidRDefault="00265F62" w:rsidP="00265F62">
      <w:pPr>
        <w:pStyle w:val="Caption"/>
        <w:rPr>
          <w:cs/>
          <w:lang w:bidi="hi-IN"/>
        </w:rPr>
      </w:pPr>
    </w:p>
    <w:p w:rsidR="00265F62" w:rsidRPr="005069F1" w:rsidRDefault="00265F62" w:rsidP="00265F62">
      <w:pPr>
        <w:rPr>
          <w:cs/>
          <w:lang w:bidi="hi-IN"/>
        </w:rPr>
      </w:pPr>
    </w:p>
    <w:p w:rsidR="00265F62" w:rsidRPr="00265F62" w:rsidRDefault="00265F62" w:rsidP="00265F62">
      <w:pPr>
        <w:rPr>
          <w:szCs w:val="24"/>
        </w:rPr>
      </w:pPr>
    </w:p>
    <w:p w:rsidR="00C40589" w:rsidRDefault="00D16339" w:rsidP="00D16339">
      <w:pPr>
        <w:pStyle w:val="Caption"/>
        <w:jc w:val="both"/>
      </w:pPr>
      <w:r>
        <w:rPr>
          <w:bCs w:val="0"/>
          <w:sz w:val="24"/>
          <w:szCs w:val="22"/>
        </w:rPr>
        <w:t xml:space="preserve">                                         </w:t>
      </w:r>
      <w:bookmarkStart w:id="102" w:name="_Toc511776089"/>
      <w:r w:rsidR="00265F62">
        <w:t xml:space="preserve">Figure </w:t>
      </w:r>
      <w:fldSimple w:instr=" SEQ Figure \* ARABIC ">
        <w:r w:rsidR="00041F82">
          <w:rPr>
            <w:noProof/>
          </w:rPr>
          <w:t>2</w:t>
        </w:r>
      </w:fldSimple>
      <w:r w:rsidR="00887778">
        <w:t xml:space="preserve"> </w:t>
      </w:r>
      <w:r w:rsidR="00265F62">
        <w:t>Selective</w:t>
      </w:r>
      <w:r w:rsidR="00887778">
        <w:t xml:space="preserve"> </w:t>
      </w:r>
      <w:r>
        <w:t>encryp</w:t>
      </w:r>
      <w:r w:rsidR="00887778">
        <w:t xml:space="preserve">tion </w:t>
      </w:r>
      <w:r w:rsidR="00265F62">
        <w:t>mechanism</w:t>
      </w:r>
      <w:bookmarkEnd w:id="102"/>
    </w:p>
    <w:p w:rsidR="00C40589" w:rsidRPr="00C40589" w:rsidRDefault="00C40589" w:rsidP="00C40589">
      <w:pPr>
        <w:rPr>
          <w:color w:val="000000" w:themeColor="text1"/>
        </w:rPr>
      </w:pPr>
    </w:p>
    <w:p w:rsidR="00A76F46" w:rsidRPr="002636FB" w:rsidRDefault="002D7FCB" w:rsidP="00A76F46">
      <w:pPr>
        <w:pStyle w:val="Heading2"/>
        <w:numPr>
          <w:ilvl w:val="0"/>
          <w:numId w:val="0"/>
        </w:numPr>
        <w:rPr>
          <w:sz w:val="36"/>
          <w:szCs w:val="36"/>
        </w:rPr>
      </w:pPr>
      <w:bookmarkStart w:id="103" w:name="_Toc511823451"/>
      <w:bookmarkStart w:id="104" w:name="_Toc511849591"/>
      <w:r>
        <w:lastRenderedPageBreak/>
        <w:t>3.3</w:t>
      </w:r>
      <w:r w:rsidR="00A76F46">
        <w:rPr>
          <w:rFonts w:cs="Kokila"/>
          <w:szCs w:val="28"/>
          <w:cs/>
          <w:lang w:bidi="hi-IN"/>
        </w:rPr>
        <w:t>.</w:t>
      </w:r>
      <w:r w:rsidR="00A76F46" w:rsidRPr="007C09C6">
        <w:t xml:space="preserve"> </w:t>
      </w:r>
      <w:r w:rsidR="006634E5">
        <w:t xml:space="preserve">  </w:t>
      </w:r>
      <w:r w:rsidR="00D140C2">
        <w:t xml:space="preserve"> </w:t>
      </w:r>
      <w:r w:rsidR="00A76F46" w:rsidRPr="007C09C6">
        <w:t>Design</w:t>
      </w:r>
      <w:r w:rsidR="00A76F46" w:rsidRPr="007C09C6">
        <w:rPr>
          <w:rFonts w:cs="Kokila"/>
          <w:szCs w:val="28"/>
          <w:cs/>
          <w:lang w:bidi="hi-IN"/>
        </w:rPr>
        <w:t xml:space="preserve"> – </w:t>
      </w:r>
      <w:r w:rsidR="0072728B">
        <w:t>Steps</w:t>
      </w:r>
      <w:bookmarkEnd w:id="103"/>
      <w:bookmarkEnd w:id="104"/>
      <w:r w:rsidR="0072728B">
        <w:t xml:space="preserve"> </w:t>
      </w:r>
    </w:p>
    <w:p w:rsidR="00A76F46" w:rsidRPr="00F10911" w:rsidRDefault="00A76F46" w:rsidP="00A76F46">
      <w:pPr>
        <w:spacing w:line="360" w:lineRule="auto"/>
        <w:ind w:left="720" w:hanging="720"/>
        <w:rPr>
          <w:szCs w:val="24"/>
        </w:rPr>
      </w:pPr>
      <w:r>
        <w:rPr>
          <w:szCs w:val="24"/>
        </w:rPr>
        <w:t>The below flowchart shows the design steps</w:t>
      </w:r>
    </w:p>
    <w:p w:rsidR="00A76F46" w:rsidRDefault="00A76F46" w:rsidP="00392185"/>
    <w:p w:rsidR="00392185" w:rsidRDefault="00392185" w:rsidP="00392185"/>
    <w:p w:rsidR="00E97F0C" w:rsidRDefault="004A371D" w:rsidP="00392185">
      <w:r w:rsidRPr="004A371D">
        <w:rPr>
          <w:noProof/>
          <w:sz w:val="28"/>
          <w:szCs w:val="28"/>
        </w:rPr>
        <w:pict>
          <v:rect id="Rectangle 43" o:spid="_x0000_s1086" style="position:absolute;left:0;text-align:left;margin-left:226.5pt;margin-top:-7.3pt;width:157.5pt;height:62.25pt;z-index:25168998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" fillcolor="white [3212]" strokecolor="black [3213]" strokeweight=".5pt">
            <v:textbox style="mso-next-textbox:#Rectangle 43">
              <w:txbxContent>
                <w:p w:rsidR="00583295" w:rsidRPr="00D163D1" w:rsidRDefault="00583295" w:rsidP="00D163D1">
                  <w:pPr>
                    <w:ind w:left="630"/>
                    <w:jc w:val="left"/>
                    <w:rPr>
                      <w:sz w:val="20"/>
                      <w:szCs w:val="20"/>
                    </w:rPr>
                  </w:pPr>
                  <w:r w:rsidRPr="00D163D1">
                    <w:rPr>
                      <w:sz w:val="20"/>
                      <w:szCs w:val="20"/>
                    </w:rPr>
                    <w:t xml:space="preserve">INPUT IMAGE </w:t>
                  </w:r>
                  <w:r>
                    <w:rPr>
                      <w:sz w:val="20"/>
                      <w:szCs w:val="20"/>
                    </w:rPr>
                    <w:t xml:space="preserve">                  </w:t>
                  </w:r>
                  <w:r w:rsidRPr="00D163D1">
                    <w:rPr>
                      <w:sz w:val="20"/>
                      <w:szCs w:val="20"/>
                    </w:rPr>
                    <w:t>INITIALISATION</w:t>
                  </w:r>
                </w:p>
              </w:txbxContent>
            </v:textbox>
            <w10:wrap anchorx="page"/>
          </v:rect>
        </w:pict>
      </w:r>
    </w:p>
    <w:p w:rsidR="00E97F0C" w:rsidRDefault="00E97F0C" w:rsidP="00392185"/>
    <w:p w:rsidR="00E97F0C" w:rsidRDefault="004A371D" w:rsidP="00392185">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4" o:spid="_x0000_s1085" type="#_x0000_t67" style="position:absolute;left:0;text-align:left;margin-left:297.75pt;margin-top:2pt;width:18pt;height:24.75pt;z-index:25170944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" adj="13745" fillcolor="white [3212]" strokecolor="black [3213]" strokeweight="2pt">
            <w10:wrap anchorx="page"/>
          </v:shape>
        </w:pict>
      </w:r>
    </w:p>
    <w:p w:rsidR="00E97F0C" w:rsidRDefault="004A371D" w:rsidP="00392185">
      <w:r w:rsidRPr="004A371D">
        <w:rPr>
          <w:noProof/>
          <w:sz w:val="28"/>
          <w:szCs w:val="28"/>
        </w:rPr>
        <w:pict>
          <v:rect id="Rectangle 44" o:spid="_x0000_s1084" style="position:absolute;left:0;text-align:left;margin-left:0;margin-top:.65pt;width:157.5pt;height:62.25pt;z-index:251692032;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" fillcolor="white [3212]" strokecolor="black [3213]" strokeweight=".5pt">
            <v:textbox style="mso-next-textbox:#Rectangle 44">
              <w:txbxContent>
                <w:p w:rsidR="00583295" w:rsidRPr="00D163D1" w:rsidRDefault="00583295" w:rsidP="00D163D1">
                  <w:pPr>
                    <w:jc w:val="left"/>
                    <w:rPr>
                      <w:sz w:val="20"/>
                      <w:szCs w:val="20"/>
                    </w:rPr>
                  </w:pPr>
                  <w:r>
                    <w:rPr>
                      <w:sz w:val="20"/>
                      <w:szCs w:val="20"/>
                    </w:rPr>
                    <w:t xml:space="preserve">        </w:t>
                  </w:r>
                  <w:r w:rsidRPr="00D163D1">
                    <w:rPr>
                      <w:sz w:val="20"/>
                      <w:szCs w:val="20"/>
                    </w:rPr>
                    <w:t>IMAGE ENCRYPTION</w:t>
                  </w:r>
                </w:p>
              </w:txbxContent>
            </v:textbox>
            <w10:wrap anchorx="page"/>
          </v:rect>
        </w:pict>
      </w:r>
    </w:p>
    <w:p w:rsidR="00E97F0C" w:rsidRDefault="00E97F0C" w:rsidP="00392185"/>
    <w:p w:rsidR="00E97F0C" w:rsidRDefault="004A371D" w:rsidP="00392185">
      <w:r>
        <w:rPr>
          <w:noProof/>
        </w:rPr>
        <w:pict>
          <v:shape id="Arrow: Down 55" o:spid="_x0000_s1083" type="#_x0000_t67" style="position:absolute;left:0;text-align:left;margin-left:0;margin-top:9.75pt;width:18pt;height:24.75pt;z-index:251711488;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" adj="13745" fillcolor="white [3212]" strokecolor="black [3213]" strokeweight="2pt">
            <w10:wrap anchorx="page"/>
          </v:shape>
        </w:pict>
      </w:r>
    </w:p>
    <w:p w:rsidR="00E97F0C" w:rsidRDefault="004A371D" w:rsidP="00392185">
      <w:r w:rsidRPr="004A371D">
        <w:rPr>
          <w:noProof/>
          <w:sz w:val="28"/>
          <w:szCs w:val="28"/>
        </w:rPr>
        <w:pict>
          <v:rect id="Rectangle 45" o:spid="_x0000_s1082" style="position:absolute;left:0;text-align:left;margin-left:0;margin-top:10.45pt;width:157.5pt;height:62.25pt;z-index:251694080;visibility:visible;mso-position-horizontal:center;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" fillcolor="white [3212]" strokecolor="black [3213]" strokeweight=".5pt">
            <v:textbox style="mso-next-textbox:#Rectangle 45">
              <w:txbxContent>
                <w:p w:rsidR="00583295" w:rsidRPr="00D163D1" w:rsidRDefault="00583295" w:rsidP="00D163D1">
                  <w:pPr>
                    <w:jc w:val="left"/>
                    <w:rPr>
                      <w:sz w:val="20"/>
                      <w:szCs w:val="20"/>
                    </w:rPr>
                  </w:pPr>
                  <w:r>
                    <w:rPr>
                      <w:sz w:val="20"/>
                      <w:szCs w:val="20"/>
                    </w:rPr>
                    <w:t xml:space="preserve">        </w:t>
                  </w:r>
                  <w:r w:rsidRPr="00D163D1">
                    <w:rPr>
                      <w:sz w:val="20"/>
                      <w:szCs w:val="20"/>
                    </w:rPr>
                    <w:t>DATA EMBEDDING</w:t>
                  </w:r>
                </w:p>
              </w:txbxContent>
            </v:textbox>
            <w10:wrap anchorx="page"/>
          </v:rect>
        </w:pict>
      </w:r>
    </w:p>
    <w:p w:rsidR="00E97F0C" w:rsidRDefault="00E97F0C" w:rsidP="00392185"/>
    <w:p w:rsidR="00E97F0C" w:rsidRDefault="004A371D" w:rsidP="00392185">
      <w:r>
        <w:rPr>
          <w:noProof/>
        </w:rPr>
        <w:pict>
          <v:shape id="Arrow: Down 56" o:spid="_x0000_s1081" type="#_x0000_t67" style="position:absolute;left:0;text-align:left;margin-left:0;margin-top:19.4pt;width:18pt;height:24.75pt;z-index:251713536;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" adj="13745" fillcolor="white [3212]" strokecolor="black [3213]" strokeweight="2pt">
            <w10:wrap anchorx="page"/>
          </v:shape>
        </w:pict>
      </w:r>
    </w:p>
    <w:p w:rsidR="00E97F0C" w:rsidRDefault="00DC5CDC" w:rsidP="00392185">
      <w:r w:rsidRPr="004A371D">
        <w:rPr>
          <w:noProof/>
          <w:sz w:val="28"/>
          <w:szCs w:val="28"/>
        </w:rPr>
        <w:pict>
          <v:rect id="Rectangle 46" o:spid="_x0000_s1080" style="position:absolute;left:0;text-align:left;margin-left:226.5pt;margin-top:19.85pt;width:156pt;height:62.25pt;z-index:251696128;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" filled="f" strokecolor="black [3213]" strokeweight=".5pt">
            <v:textbox style="mso-next-textbox:#Rectangle 46">
              <w:txbxContent>
                <w:p w:rsidR="00583295" w:rsidRDefault="00583295" w:rsidP="00153889">
                  <w:pPr>
                    <w:rPr>
                      <w:sz w:val="16"/>
                      <w:szCs w:val="16"/>
                    </w:rPr>
                  </w:pPr>
                  <w:r>
                    <w:rPr>
                      <w:sz w:val="16"/>
                      <w:szCs w:val="16"/>
                    </w:rPr>
                    <w:t xml:space="preserve">          </w:t>
                  </w:r>
                </w:p>
                <w:p w:rsidR="00583295" w:rsidRPr="00D163D1" w:rsidRDefault="00583295" w:rsidP="00153889">
                  <w:pPr>
                    <w:rPr>
                      <w:sz w:val="20"/>
                      <w:szCs w:val="20"/>
                    </w:rPr>
                  </w:pPr>
                  <w:r>
                    <w:rPr>
                      <w:sz w:val="16"/>
                      <w:szCs w:val="16"/>
                    </w:rPr>
                    <w:t xml:space="preserve">           </w:t>
                  </w:r>
                  <w:r w:rsidRPr="00D163D1">
                    <w:rPr>
                      <w:sz w:val="20"/>
                      <w:szCs w:val="20"/>
                    </w:rPr>
                    <w:t>DATA EXTRACTION &amp;</w:t>
                  </w:r>
                </w:p>
                <w:p w:rsidR="00583295" w:rsidRPr="00D163D1" w:rsidRDefault="00583295" w:rsidP="00153889">
                  <w:pPr>
                    <w:rPr>
                      <w:sz w:val="20"/>
                      <w:szCs w:val="20"/>
                    </w:rPr>
                  </w:pPr>
                  <w:r w:rsidRPr="00D163D1">
                    <w:rPr>
                      <w:sz w:val="20"/>
                      <w:szCs w:val="20"/>
                    </w:rPr>
                    <w:t xml:space="preserve">             IMAGE RECOVERY</w:t>
                  </w:r>
                </w:p>
                <w:p w:rsidR="00583295" w:rsidRDefault="00583295"/>
              </w:txbxContent>
            </v:textbox>
            <w10:wrap anchorx="page"/>
          </v:rect>
        </w:pict>
      </w:r>
    </w:p>
    <w:p w:rsidR="00E97F0C" w:rsidRDefault="00E97F0C" w:rsidP="00392185"/>
    <w:p w:rsidR="00E97F0C" w:rsidRDefault="004A371D" w:rsidP="00392185">
      <w:r>
        <w:rPr>
          <w:noProof/>
        </w:rPr>
        <w:pict>
          <v:shape id="_x0000_s1113" type="#_x0000_t67" style="position:absolute;left:0;text-align:left;margin-left:297.75pt;margin-top:26.9pt;width:18pt;height:24.75pt;z-index:25173708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" adj="13745" fillcolor="white [3212]" strokecolor="black [3213]" strokeweight="2pt">
            <w10:wrap anchorx="page"/>
          </v:shape>
        </w:pict>
      </w:r>
    </w:p>
    <w:p w:rsidR="00E97F0C" w:rsidRDefault="004A371D" w:rsidP="00392185">
      <w:r>
        <w:rPr>
          <w:noProof/>
        </w:rPr>
        <w:pict>
          <v:rect id="_x0000_s1114" style="position:absolute;left:0;text-align:left;margin-left:227.25pt;margin-top:24.1pt;width:157.5pt;height:62.25pt;z-index:251738112;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" filled="f" strokecolor="black [3213]" strokeweight=".5pt">
            <v:textbox style="mso-next-textbox:#_x0000_s1114">
              <w:txbxContent>
                <w:p w:rsidR="00583295" w:rsidRPr="00D163D1" w:rsidRDefault="00583295">
                  <w:pPr>
                    <w:rPr>
                      <w:sz w:val="20"/>
                      <w:szCs w:val="20"/>
                    </w:rPr>
                  </w:pPr>
                  <w:r w:rsidRPr="00D163D1">
                    <w:rPr>
                      <w:sz w:val="20"/>
                      <w:szCs w:val="20"/>
                    </w:rPr>
                    <w:t xml:space="preserve">                    GUI FORMAT</w:t>
                  </w:r>
                </w:p>
              </w:txbxContent>
            </v:textbox>
            <w10:wrap anchorx="page"/>
          </v:rect>
        </w:pict>
      </w:r>
    </w:p>
    <w:p w:rsidR="00E97F0C" w:rsidRDefault="00E97F0C" w:rsidP="00392185"/>
    <w:p w:rsidR="00E97F0C" w:rsidRDefault="00E97F0C" w:rsidP="00392185"/>
    <w:p w:rsidR="00E97F0C" w:rsidRDefault="00E97F0C" w:rsidP="00392185"/>
    <w:p w:rsidR="00C475CB" w:rsidRDefault="002636FB" w:rsidP="00C475CB">
      <w:pPr>
        <w:pStyle w:val="Caption"/>
        <w:jc w:val="both"/>
      </w:pPr>
      <w:bookmarkStart w:id="105" w:name="_Toc497060921"/>
      <w:bookmarkStart w:id="106" w:name="_Toc497245329"/>
      <w:bookmarkStart w:id="107" w:name="_Toc497245714"/>
      <w:bookmarkStart w:id="108" w:name="_Toc497246169"/>
      <w:bookmarkStart w:id="109" w:name="_Toc497247248"/>
      <w:bookmarkStart w:id="110" w:name="_Toc497250330"/>
      <w:bookmarkStart w:id="111" w:name="_Toc497296977"/>
      <w:bookmarkStart w:id="112" w:name="_Toc510555808"/>
      <w:r>
        <w:t xml:space="preserve">                                            </w:t>
      </w:r>
      <w:r w:rsidR="00906EC3">
        <w:t xml:space="preserve">           </w:t>
      </w:r>
      <w:bookmarkStart w:id="113" w:name="_Toc511776090"/>
      <w:r>
        <w:t xml:space="preserve">Figure </w:t>
      </w:r>
      <w:r w:rsidR="004A371D">
        <w:fldChar w:fldCharType="begin"/>
      </w:r>
      <w:r>
        <w:instrText xml:space="preserve"> SEQ Figure \</w:instrText>
      </w:r>
      <w:r>
        <w:rPr>
          <w:rFonts w:cs="Kokila"/>
          <w:cs/>
          <w:lang w:bidi="hi-IN"/>
        </w:rPr>
        <w:instrText xml:space="preserve">* </w:instrText>
      </w:r>
      <w:r>
        <w:instrText xml:space="preserve">ARABIC </w:instrText>
      </w:r>
      <w:r w:rsidR="004A371D">
        <w:fldChar w:fldCharType="separate"/>
      </w:r>
      <w:r w:rsidR="00041F82">
        <w:rPr>
          <w:noProof/>
        </w:rPr>
        <w:t>3</w:t>
      </w:r>
      <w:bookmarkEnd w:id="105"/>
      <w:r w:rsidR="004A371D">
        <w:fldChar w:fldCharType="end"/>
      </w:r>
      <w:r>
        <w:t xml:space="preserve"> Flowchart P</w:t>
      </w:r>
      <w:bookmarkEnd w:id="106"/>
      <w:bookmarkEnd w:id="107"/>
      <w:bookmarkEnd w:id="108"/>
      <w:bookmarkEnd w:id="109"/>
      <w:bookmarkEnd w:id="110"/>
      <w:r>
        <w:t>lanning</w:t>
      </w:r>
      <w:bookmarkStart w:id="114" w:name="_Toc511823452"/>
      <w:bookmarkEnd w:id="111"/>
      <w:bookmarkEnd w:id="112"/>
      <w:bookmarkEnd w:id="113"/>
    </w:p>
    <w:p w:rsidR="00C475CB" w:rsidRDefault="00C475CB">
      <w:pPr>
        <w:spacing w:line="240" w:lineRule="auto"/>
        <w:jc w:val="left"/>
        <w:rPr>
          <w:rFonts w:eastAsia="Times New Roman"/>
          <w:b/>
          <w:bCs/>
          <w:sz w:val="28"/>
          <w:szCs w:val="24"/>
        </w:rPr>
      </w:pPr>
      <w:r>
        <w:br w:type="page"/>
      </w:r>
    </w:p>
    <w:p w:rsidR="00EF1AB5" w:rsidRDefault="002D7FCB" w:rsidP="00FA5612">
      <w:pPr>
        <w:pStyle w:val="Heading2"/>
        <w:numPr>
          <w:ilvl w:val="0"/>
          <w:numId w:val="0"/>
        </w:numPr>
      </w:pPr>
      <w:bookmarkStart w:id="115" w:name="_Toc511849592"/>
      <w:r>
        <w:lastRenderedPageBreak/>
        <w:t>3.4</w:t>
      </w:r>
      <w:r w:rsidR="00A6272C">
        <w:rPr>
          <w:rFonts w:cs="Kokila"/>
          <w:szCs w:val="28"/>
          <w:cs/>
          <w:lang w:bidi="hi-IN"/>
        </w:rPr>
        <w:t>.</w:t>
      </w:r>
      <w:r w:rsidR="006634E5">
        <w:rPr>
          <w:rFonts w:cs="Kokila"/>
          <w:szCs w:val="28"/>
          <w:cs/>
          <w:lang w:bidi="hi-IN"/>
        </w:rPr>
        <w:t xml:space="preserve">  </w:t>
      </w:r>
      <w:r w:rsidR="00A6272C">
        <w:rPr>
          <w:rFonts w:cs="Kokila"/>
          <w:szCs w:val="28"/>
          <w:cs/>
          <w:lang w:bidi="hi-IN"/>
        </w:rPr>
        <w:t xml:space="preserve"> </w:t>
      </w:r>
      <w:r w:rsidR="00D140C2">
        <w:rPr>
          <w:rFonts w:cs="Kokila"/>
          <w:szCs w:val="28"/>
          <w:cs/>
          <w:lang w:bidi="hi-IN"/>
        </w:rPr>
        <w:t xml:space="preserve"> </w:t>
      </w:r>
      <w:r w:rsidR="00A6272C">
        <w:t>Implementation</w:t>
      </w:r>
      <w:r w:rsidR="00EF1AB5">
        <w:rPr>
          <w:rFonts w:cs="Kokila"/>
          <w:szCs w:val="28"/>
          <w:cs/>
          <w:lang w:bidi="hi-IN"/>
        </w:rPr>
        <w:t>-</w:t>
      </w:r>
      <w:r w:rsidR="00EF1AB5">
        <w:t>Logic Description</w:t>
      </w:r>
      <w:bookmarkEnd w:id="114"/>
      <w:bookmarkEnd w:id="115"/>
      <w:r w:rsidR="00B10F64">
        <w:tab/>
      </w:r>
    </w:p>
    <w:p w:rsidR="007668AD" w:rsidRPr="00A42266" w:rsidRDefault="00560E14" w:rsidP="00F10911">
      <w:r w:rsidRPr="00A42266">
        <w:t>In our proposed system, we implement the key genera</w:t>
      </w:r>
      <w:r w:rsidR="00B10F64">
        <w:t>tion by using SELECTIVE ENCRYPTION ALGORITHM</w:t>
      </w:r>
      <w:r w:rsidRPr="00A42266">
        <w:rPr>
          <w:rFonts w:cs="Kokila"/>
          <w:szCs w:val="24"/>
          <w:cs/>
          <w:lang w:bidi="hi-IN"/>
        </w:rPr>
        <w:t xml:space="preserve">. </w:t>
      </w:r>
      <w:r w:rsidR="006B3A3E">
        <w:t xml:space="preserve">In our project there are three phases </w:t>
      </w:r>
    </w:p>
    <w:p w:rsidR="007668AD" w:rsidRPr="00A42266" w:rsidRDefault="00560E14" w:rsidP="00F10911">
      <w:r w:rsidRPr="00A42266">
        <w:t xml:space="preserve">The </w:t>
      </w:r>
      <w:r w:rsidR="00376D97">
        <w:t>namely I</w:t>
      </w:r>
      <w:r w:rsidR="006B3A3E">
        <w:t>mage Encryption,</w:t>
      </w:r>
      <w:r w:rsidR="00376D97">
        <w:t xml:space="preserve"> D</w:t>
      </w:r>
      <w:r w:rsidR="006B3A3E">
        <w:t xml:space="preserve">ata embedding and image /data </w:t>
      </w:r>
      <w:r w:rsidR="00376D97">
        <w:t>r</w:t>
      </w:r>
      <w:r w:rsidR="006B3A3E">
        <w:t>ecovery phase</w:t>
      </w:r>
      <w:r w:rsidRPr="00A42266">
        <w:t xml:space="preserve"> an encrypted image</w:t>
      </w:r>
      <w:r w:rsidRPr="00A42266">
        <w:rPr>
          <w:rFonts w:cs="Kokila"/>
          <w:szCs w:val="24"/>
          <w:cs/>
          <w:lang w:bidi="hi-IN"/>
        </w:rPr>
        <w:t xml:space="preserve">. </w:t>
      </w:r>
      <w:r w:rsidR="00376D97">
        <w:rPr>
          <w:szCs w:val="24"/>
          <w:cs/>
          <w:lang w:bidi="hi-IN"/>
        </w:rPr>
        <w:t>Firstly the image is encrypted using Encryption Key.</w:t>
      </w:r>
      <w:r w:rsidR="00376D97">
        <w:t xml:space="preserve"> </w:t>
      </w:r>
      <w:r w:rsidRPr="00A42266">
        <w:t>Then, the data</w:t>
      </w:r>
      <w:r w:rsidRPr="00A42266">
        <w:rPr>
          <w:rFonts w:cs="Kokila"/>
          <w:szCs w:val="24"/>
          <w:cs/>
          <w:lang w:bidi="hi-IN"/>
        </w:rPr>
        <w:t>-</w:t>
      </w:r>
      <w:r w:rsidRPr="00A42266">
        <w:t xml:space="preserve">hider compresses the least significant bits </w:t>
      </w:r>
      <w:r w:rsidRPr="00A42266">
        <w:rPr>
          <w:rFonts w:cs="Kokila"/>
          <w:szCs w:val="24"/>
          <w:cs/>
          <w:lang w:bidi="hi-IN"/>
        </w:rPr>
        <w:t>(</w:t>
      </w:r>
      <w:r w:rsidRPr="00A42266">
        <w:t>LSB</w:t>
      </w:r>
      <w:r w:rsidRPr="00A42266">
        <w:rPr>
          <w:rFonts w:cs="Kokila"/>
          <w:szCs w:val="24"/>
          <w:cs/>
          <w:lang w:bidi="hi-IN"/>
        </w:rPr>
        <w:t xml:space="preserve">) </w:t>
      </w:r>
      <w:r w:rsidRPr="00A42266">
        <w:t>of the encrypted image using a data</w:t>
      </w:r>
      <w:r w:rsidRPr="00A42266">
        <w:rPr>
          <w:rFonts w:cs="Kokila"/>
          <w:szCs w:val="24"/>
          <w:cs/>
          <w:lang w:bidi="hi-IN"/>
        </w:rPr>
        <w:t>-</w:t>
      </w:r>
      <w:r w:rsidRPr="00A42266">
        <w:t>hiding key to create a sparse space to accommodate the additional data</w:t>
      </w:r>
      <w:r w:rsidRPr="00A42266">
        <w:rPr>
          <w:rFonts w:cs="Kokila"/>
          <w:szCs w:val="24"/>
          <w:cs/>
          <w:lang w:bidi="hi-IN"/>
        </w:rPr>
        <w:t xml:space="preserve">. </w:t>
      </w:r>
    </w:p>
    <w:p w:rsidR="007668AD" w:rsidRPr="00A42266" w:rsidRDefault="00560E14" w:rsidP="00F10911">
      <w:r w:rsidRPr="00A42266">
        <w:t>At the receiver side, the data embedded in the created space can be easily retrieved from the encrypted image containing additional data according to the data</w:t>
      </w:r>
      <w:r w:rsidRPr="00A42266">
        <w:rPr>
          <w:rFonts w:cs="Kokila"/>
          <w:szCs w:val="24"/>
          <w:cs/>
          <w:lang w:bidi="hi-IN"/>
        </w:rPr>
        <w:t>-</w:t>
      </w:r>
      <w:r w:rsidRPr="00A42266">
        <w:t>hiding key</w:t>
      </w:r>
      <w:r w:rsidRPr="00A42266">
        <w:rPr>
          <w:rFonts w:cs="Kokila"/>
          <w:szCs w:val="24"/>
          <w:cs/>
          <w:lang w:bidi="hi-IN"/>
        </w:rPr>
        <w:t xml:space="preserve">. </w:t>
      </w:r>
      <w:r w:rsidR="00376D97">
        <w:t xml:space="preserve"> </w:t>
      </w:r>
      <w:r w:rsidRPr="00A42266">
        <w:t>Since the data embedding only affects the LSB, a decryption with the encryption key can result in an image similar to the original version</w:t>
      </w:r>
      <w:r w:rsidRPr="00A42266">
        <w:rPr>
          <w:rFonts w:cs="Kokila"/>
          <w:szCs w:val="24"/>
          <w:cs/>
          <w:lang w:bidi="hi-IN"/>
        </w:rPr>
        <w:t xml:space="preserve">. </w:t>
      </w:r>
    </w:p>
    <w:p w:rsidR="007668AD" w:rsidRPr="00A42266" w:rsidRDefault="00560E14" w:rsidP="00F10911">
      <w:r w:rsidRPr="00A42266">
        <w:t>When using both of the encryption and data</w:t>
      </w:r>
      <w:r w:rsidRPr="00A42266">
        <w:rPr>
          <w:rFonts w:cs="Kokila"/>
          <w:szCs w:val="24"/>
          <w:cs/>
          <w:lang w:bidi="hi-IN"/>
        </w:rPr>
        <w:t>-</w:t>
      </w:r>
      <w:r w:rsidRPr="00A42266">
        <w:t>hiding keys, the embedded additional data can be successfully extracted and the original image can be perfectly recovered by exploiting the spatial correlation in natural image</w:t>
      </w:r>
      <w:r w:rsidRPr="00A42266">
        <w:rPr>
          <w:rFonts w:cs="Kokila"/>
          <w:szCs w:val="24"/>
          <w:cs/>
          <w:lang w:bidi="hi-IN"/>
        </w:rPr>
        <w:t>.</w:t>
      </w:r>
    </w:p>
    <w:p w:rsidR="00982E52" w:rsidRDefault="00982E52" w:rsidP="000D737A"/>
    <w:p w:rsidR="00982E52" w:rsidRDefault="00982E52" w:rsidP="000D737A"/>
    <w:p w:rsidR="00982E52" w:rsidRDefault="00982E52" w:rsidP="000D737A"/>
    <w:p w:rsidR="00982E52" w:rsidRDefault="00982E52" w:rsidP="000D737A"/>
    <w:p w:rsidR="00982E52" w:rsidRDefault="00982E52" w:rsidP="000D737A"/>
    <w:p w:rsidR="00265F62" w:rsidRDefault="00265F62" w:rsidP="000D737A"/>
    <w:p w:rsidR="00982E52" w:rsidRDefault="00982E52" w:rsidP="000D737A"/>
    <w:p w:rsidR="00FA5612" w:rsidRDefault="00FA5612">
      <w:pPr>
        <w:spacing w:line="240" w:lineRule="auto"/>
        <w:jc w:val="left"/>
      </w:pPr>
      <w:r>
        <w:br w:type="page"/>
      </w:r>
    </w:p>
    <w:p w:rsidR="00612464" w:rsidRDefault="00887778" w:rsidP="000D737A">
      <w:r>
        <w:lastRenderedPageBreak/>
        <w:t>The</w:t>
      </w:r>
      <w:r w:rsidR="00265F62">
        <w:t xml:space="preserve"> image </w:t>
      </w:r>
      <w:r>
        <w:t xml:space="preserve">below </w:t>
      </w:r>
      <w:r w:rsidR="00265F62">
        <w:t xml:space="preserve">shows the </w:t>
      </w:r>
      <w:r w:rsidR="00C64B17">
        <w:t>implementation of the proposed method.</w:t>
      </w:r>
    </w:p>
    <w:p w:rsidR="00CE6ABD" w:rsidRDefault="00CE6ABD" w:rsidP="000D737A"/>
    <w:p w:rsidR="00A42266" w:rsidRDefault="004A371D" w:rsidP="000D737A">
      <w:r>
        <w:rPr>
          <w:noProof/>
        </w:rPr>
        <w:pict>
          <v:shape id="_x0000_s1039" type="#_x0000_t202" style="position:absolute;left:0;text-align:left;margin-left:135pt;margin-top:13.6pt;width:109.5pt;height:22.5pt;z-index:25165926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SIQJwIAAE4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">
            <v:textbox style="mso-next-textbox:#_x0000_s1039">
              <w:txbxContent>
                <w:p w:rsidR="00583295" w:rsidRPr="000E67A9" w:rsidRDefault="00583295">
                  <w:pPr>
                    <w:rPr>
                      <w:sz w:val="20"/>
                      <w:szCs w:val="20"/>
                    </w:rPr>
                  </w:pPr>
                  <w:r w:rsidRPr="000E67A9">
                    <w:rPr>
                      <w:sz w:val="20"/>
                      <w:szCs w:val="20"/>
                    </w:rPr>
                    <w:t>INPUT IMAGE</w:t>
                  </w:r>
                </w:p>
              </w:txbxContent>
            </v:textbox>
            <w10:wrap type="square" anchorx="page"/>
          </v:shape>
        </w:pict>
      </w:r>
    </w:p>
    <w:p w:rsidR="00A84B74" w:rsidRDefault="004A371D" w:rsidP="00126928">
      <w:pPr>
        <w:spacing w:line="240" w:lineRule="auto"/>
      </w:pPr>
      <w:r>
        <w:rPr>
          <w:noProof/>
        </w:rPr>
        <w:pict>
          <v:shape id="Straight Arrow Connector 20" o:spid="_x0000_s1066" type="#_x0000_t32" style="position:absolute;left:0;text-align:left;margin-left:-65.65pt;margin-top:9.25pt;width:0;height:26.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" strokecolor="black [3040]">
            <v:stroke endarrow="block"/>
          </v:shape>
        </w:pict>
      </w:r>
    </w:p>
    <w:p w:rsidR="00A84B74" w:rsidRDefault="004A371D" w:rsidP="00EF1AB5">
      <w:r>
        <w:rPr>
          <w:noProof/>
        </w:rPr>
        <w:pict>
          <v:shape id="Text Box 7" o:spid="_x0000_s1040" type="#_x0000_t202" style="position:absolute;left:0;text-align:left;margin-left:29.25pt;margin-top:20.95pt;width:105.75pt;height:47.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" fillcolor="white [3201]" strokeweight=".5pt">
            <v:textbox style="mso-next-textbox:#Text Box 7">
              <w:txbxContent>
                <w:p w:rsidR="00583295" w:rsidRPr="000E67A9" w:rsidRDefault="00583295">
                  <w:pPr>
                    <w:rPr>
                      <w:sz w:val="20"/>
                      <w:szCs w:val="20"/>
                    </w:rPr>
                  </w:pPr>
                  <w:r w:rsidRPr="000E67A9">
                    <w:rPr>
                      <w:sz w:val="20"/>
                      <w:szCs w:val="20"/>
                    </w:rPr>
                    <w:t>IMAGE ENCRYPTION</w:t>
                  </w:r>
                </w:p>
              </w:txbxContent>
            </v:textbox>
          </v:shape>
        </w:pict>
      </w:r>
    </w:p>
    <w:p w:rsidR="00A84B74" w:rsidRDefault="004A371D" w:rsidP="00EF1AB5">
      <w:r>
        <w:rPr>
          <w:noProof/>
        </w:rPr>
        <w:pict>
          <v:shape id="Straight Arrow Connector 24" o:spid="_x0000_s1065" type="#_x0000_t32" style="position:absolute;left:0;text-align:left;margin-left:135pt;margin-top:12.1pt;width:60pt;height:.75pt;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" strokecolor="black [3040]">
            <v:stroke endarrow="block"/>
          </v:shape>
        </w:pict>
      </w:r>
      <w:r>
        <w:rPr>
          <w:noProof/>
        </w:rPr>
        <w:pict>
          <v:shape id="Text Box 9" o:spid="_x0000_s1041" type="#_x0000_t202" style="position:absolute;left:0;text-align:left;margin-left:195.75pt;margin-top:.85pt;width:104.25pt;height:2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" fillcolor="white [3201]" strokeweight=".5pt">
            <v:textbox style="mso-next-textbox:#Text Box 9">
              <w:txbxContent>
                <w:p w:rsidR="00583295" w:rsidRPr="000E67A9" w:rsidRDefault="00583295">
                  <w:pPr>
                    <w:rPr>
                      <w:sz w:val="20"/>
                      <w:szCs w:val="20"/>
                    </w:rPr>
                  </w:pPr>
                  <w:r>
                    <w:rPr>
                      <w:sz w:val="20"/>
                      <w:szCs w:val="20"/>
                    </w:rPr>
                    <w:t>ENCRYPTION KEY</w:t>
                  </w:r>
                </w:p>
              </w:txbxContent>
            </v:textbox>
          </v:shape>
        </w:pict>
      </w:r>
    </w:p>
    <w:p w:rsidR="000D737A" w:rsidRDefault="004A371D" w:rsidP="00EF1AB5">
      <w:r>
        <w:rPr>
          <w:noProof/>
        </w:rPr>
        <w:pict>
          <v:shape id="Straight Arrow Connector 22" o:spid="_x0000_s1064" type="#_x0000_t32" style="position:absolute;left:0;text-align:left;margin-left:80.25pt;margin-top:11.5pt;width:0;height:4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" strokecolor="black [3040]">
            <v:stroke endarrow="block"/>
          </v:shape>
        </w:pict>
      </w:r>
      <w:r>
        <w:rPr>
          <w:noProof/>
        </w:rPr>
        <w:pict>
          <v:shape id="Text Box 10" o:spid="_x0000_s1042" type="#_x0000_t202" style="position:absolute;left:0;text-align:left;margin-left:185.25pt;margin-top:19pt;width:111pt;height:57.7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" fillcolor="white [3201]" strokeweight=".5pt">
            <v:textbox style="mso-next-textbox:#Text Box 10">
              <w:txbxContent>
                <w:p w:rsidR="00CF4563" w:rsidRDefault="00583295">
                  <w:pPr>
                    <w:rPr>
                      <w:sz w:val="20"/>
                      <w:szCs w:val="20"/>
                    </w:rPr>
                  </w:pPr>
                  <w:r w:rsidRPr="000E67A9">
                    <w:rPr>
                      <w:sz w:val="20"/>
                      <w:szCs w:val="20"/>
                    </w:rPr>
                    <w:t xml:space="preserve">INPUT </w:t>
                  </w:r>
                </w:p>
                <w:p w:rsidR="00583295" w:rsidRPr="000E67A9" w:rsidRDefault="00583295">
                  <w:pPr>
                    <w:rPr>
                      <w:sz w:val="20"/>
                      <w:szCs w:val="20"/>
                    </w:rPr>
                  </w:pPr>
                  <w:r w:rsidRPr="000E67A9">
                    <w:rPr>
                      <w:sz w:val="20"/>
                      <w:szCs w:val="20"/>
                    </w:rPr>
                    <w:t>ADDITIONAL</w:t>
                  </w:r>
                  <w:r w:rsidR="00CF4563">
                    <w:rPr>
                      <w:sz w:val="20"/>
                      <w:szCs w:val="20"/>
                    </w:rPr>
                    <w:t xml:space="preserve"> </w:t>
                  </w:r>
                  <w:r w:rsidRPr="000E67A9">
                    <w:rPr>
                      <w:sz w:val="20"/>
                      <w:szCs w:val="20"/>
                    </w:rPr>
                    <w:t>DATA</w:t>
                  </w:r>
                </w:p>
              </w:txbxContent>
            </v:textbox>
          </v:shape>
        </w:pict>
      </w:r>
    </w:p>
    <w:p w:rsidR="000D737A" w:rsidRDefault="004A371D" w:rsidP="00EF1AB5">
      <w:r>
        <w:rPr>
          <w:noProof/>
        </w:rPr>
        <w:pict>
          <v:line id="Straight Connector 26" o:spid="_x0000_s1063" style="position:absolute;left:0;text-align:left;z-index:251677696;visibility:visible" from="162.75pt,18.4pt" to="1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" strokecolor="black [3040]"/>
        </w:pict>
      </w:r>
      <w:r>
        <w:rPr>
          <w:noProof/>
        </w:rPr>
        <w:pict>
          <v:line id="Straight Connector 25" o:spid="_x0000_s1062" style="position:absolute;left:0;text-align:left;z-index:251676672;visibility:visible" from="162.75pt,17.65pt" to="163.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" strokecolor="black [3040]"/>
        </w:pict>
      </w:r>
      <w:r>
        <w:rPr>
          <w:noProof/>
        </w:rPr>
        <w:pict>
          <v:shape id="_x0000_s1043" type="#_x0000_t202" style="position:absolute;left:0;text-align:left;margin-left:32.25pt;margin-top:25.15pt;width:104.25pt;height:48.7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">
            <v:textbox style="mso-next-textbox:#_x0000_s1043">
              <w:txbxContent>
                <w:p w:rsidR="00583295" w:rsidRPr="000E67A9" w:rsidRDefault="00583295">
                  <w:pPr>
                    <w:rPr>
                      <w:sz w:val="20"/>
                      <w:szCs w:val="20"/>
                    </w:rPr>
                  </w:pPr>
                  <w:r>
                    <w:rPr>
                      <w:sz w:val="20"/>
                      <w:szCs w:val="20"/>
                    </w:rPr>
                    <w:t>HIDE ADDITIONAL DATA</w:t>
                  </w:r>
                </w:p>
                <w:p w:rsidR="00583295" w:rsidRDefault="00583295"/>
              </w:txbxContent>
            </v:textbox>
            <w10:wrap type="square"/>
          </v:shape>
        </w:pict>
      </w:r>
    </w:p>
    <w:p w:rsidR="000D737A" w:rsidRDefault="004A371D" w:rsidP="00EF1AB5">
      <w:r>
        <w:rPr>
          <w:noProof/>
        </w:rPr>
        <w:pict>
          <v:shape id="Straight Arrow Connector 28" o:spid="_x0000_s1061" type="#_x0000_t32" style="position:absolute;left:0;text-align:left;margin-left:134.25pt;margin-top:20.8pt;width:29.25pt;height:.7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" strokecolor="black [3040]">
            <v:stroke endarrow="block"/>
          </v:shape>
        </w:pict>
      </w:r>
    </w:p>
    <w:p w:rsidR="000D737A" w:rsidRDefault="004A371D" w:rsidP="00EF1AB5">
      <w:r>
        <w:rPr>
          <w:noProof/>
        </w:rPr>
        <w:pict>
          <v:shape id="Straight Arrow Connector 39" o:spid="_x0000_s1060" type="#_x0000_t32" style="position:absolute;left:0;text-align:left;margin-left:46.85pt;margin-top:52.1pt;width:66.75pt;height:0;rotation:9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" adj="-62130,-1,-62130" strokecolor="black [3040]">
            <v:stroke endarrow="block"/>
          </v:shape>
        </w:pict>
      </w:r>
      <w:r>
        <w:rPr>
          <w:noProof/>
        </w:rPr>
        <w:pict>
          <v:line id="Straight Connector 27" o:spid="_x0000_s1059" style="position:absolute;left:0;text-align:left;z-index:251678720;visibility:visible" from="164.25pt,24.7pt" to="18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" strokecolor="black [3040]"/>
        </w:pict>
      </w:r>
      <w:r>
        <w:rPr>
          <w:noProof/>
        </w:rPr>
        <w:pict>
          <v:shape id="Text Box 13" o:spid="_x0000_s1044" type="#_x0000_t202" style="position:absolute;left:0;text-align:left;margin-left:187.5pt;margin-top:14.2pt;width:111.75pt;height:24.75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" fillcolor="white [3201]" strokeweight=".5pt">
            <v:textbox style="mso-next-textbox:#Text Box 13">
              <w:txbxContent>
                <w:p w:rsidR="00583295" w:rsidRPr="000E67A9" w:rsidRDefault="00583295">
                  <w:pPr>
                    <w:rPr>
                      <w:sz w:val="20"/>
                      <w:szCs w:val="20"/>
                    </w:rPr>
                  </w:pPr>
                  <w:r w:rsidRPr="000E67A9">
                    <w:rPr>
                      <w:sz w:val="20"/>
                      <w:szCs w:val="20"/>
                    </w:rPr>
                    <w:t>DATA KEY</w:t>
                  </w:r>
                </w:p>
              </w:txbxContent>
            </v:textbox>
          </v:shape>
        </w:pict>
      </w:r>
    </w:p>
    <w:p w:rsidR="000D737A" w:rsidRDefault="000D737A" w:rsidP="00EF1AB5"/>
    <w:p w:rsidR="000D737A" w:rsidRDefault="004A371D" w:rsidP="00EF1AB5">
      <w:r>
        <w:rPr>
          <w:noProof/>
        </w:rPr>
        <w:pict>
          <v:shape id="Text Box 15" o:spid="_x0000_s1045" type="#_x0000_t202" style="position:absolute;left:0;text-align:left;margin-left:186pt;margin-top:17.5pt;width:113.25pt;height:4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" fillcolor="white [3201]" strokeweight=".5pt">
            <v:textbox style="mso-next-textbox:#Text Box 15">
              <w:txbxContent>
                <w:p w:rsidR="00583295" w:rsidRPr="000E67A9" w:rsidRDefault="00583295">
                  <w:pPr>
                    <w:rPr>
                      <w:sz w:val="20"/>
                      <w:szCs w:val="20"/>
                    </w:rPr>
                  </w:pPr>
                  <w:r w:rsidRPr="000E67A9">
                    <w:rPr>
                      <w:sz w:val="20"/>
                      <w:szCs w:val="20"/>
                    </w:rPr>
                    <w:t>RECEIVE</w:t>
                  </w:r>
                  <w:r>
                    <w:rPr>
                      <w:sz w:val="20"/>
                      <w:szCs w:val="20"/>
                    </w:rPr>
                    <w:t xml:space="preserve"> ENCRYPTED DATA</w:t>
                  </w:r>
                </w:p>
              </w:txbxContent>
            </v:textbox>
          </v:shape>
        </w:pict>
      </w:r>
    </w:p>
    <w:p w:rsidR="000D737A" w:rsidRDefault="004A371D" w:rsidP="00EF1AB5">
      <w:r>
        <w:rPr>
          <w:noProof/>
        </w:rPr>
        <w:pict>
          <v:shape id="Text Box 18" o:spid="_x0000_s1046" type="#_x0000_t202" style="position:absolute;left:0;text-align:left;margin-left:364.5pt;margin-top:13.15pt;width:79.5pt;height:23.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" fillcolor="white [3201]" strokeweight=".5pt">
            <v:textbox style="mso-next-textbox:#Text Box 18">
              <w:txbxContent>
                <w:p w:rsidR="00583295" w:rsidRPr="000E67A9" w:rsidRDefault="00583295">
                  <w:pPr>
                    <w:rPr>
                      <w:sz w:val="20"/>
                      <w:szCs w:val="20"/>
                    </w:rPr>
                  </w:pPr>
                  <w:r>
                    <w:rPr>
                      <w:sz w:val="20"/>
                      <w:szCs w:val="20"/>
                    </w:rPr>
                    <w:t xml:space="preserve">    DATA KEY</w:t>
                  </w:r>
                </w:p>
              </w:txbxContent>
            </v:textbox>
          </v:shape>
        </w:pict>
      </w:r>
      <w:r>
        <w:rPr>
          <w:noProof/>
        </w:rPr>
        <w:pict>
          <v:shape id="Straight Arrow Connector 29" o:spid="_x0000_s1058" type="#_x0000_t32" style="position:absolute;left:0;text-align:left;margin-left:133.5pt;margin-top:15.4pt;width:54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" strokecolor="black [3040]">
            <v:stroke endarrow="block"/>
          </v:shape>
        </w:pict>
      </w:r>
      <w:r>
        <w:rPr>
          <w:noProof/>
        </w:rPr>
        <w:pict>
          <v:shape id="Text Box 14" o:spid="_x0000_s1047" type="#_x0000_t202" style="position:absolute;left:0;text-align:left;margin-left:32.25pt;margin-top:2.65pt;width:99.75pt;height:30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" fillcolor="white [3201]" strokeweight=".5pt">
            <v:textbox style="mso-next-textbox:#Text Box 14">
              <w:txbxContent>
                <w:p w:rsidR="00583295" w:rsidRPr="000E67A9" w:rsidRDefault="00583295">
                  <w:pPr>
                    <w:rPr>
                      <w:sz w:val="20"/>
                      <w:szCs w:val="20"/>
                    </w:rPr>
                  </w:pPr>
                  <w:r>
                    <w:rPr>
                      <w:sz w:val="20"/>
                      <w:szCs w:val="20"/>
                    </w:rPr>
                    <w:t xml:space="preserve">     TRANSMIT</w:t>
                  </w:r>
                </w:p>
              </w:txbxContent>
            </v:textbox>
          </v:shape>
        </w:pict>
      </w:r>
    </w:p>
    <w:p w:rsidR="000D737A" w:rsidRDefault="004A371D" w:rsidP="00EF1AB5">
      <w:r>
        <w:rPr>
          <w:noProof/>
        </w:rPr>
        <w:pict>
          <v:shape id="Straight Arrow Connector 38" o:spid="_x0000_s1057" type="#_x0000_t32" style="position:absolute;left:0;text-align:left;margin-left:240.75pt;margin-top:10.3pt;width:0;height:25.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" strokecolor="black [3040]">
            <v:stroke endarrow="block"/>
          </v:shape>
        </w:pict>
      </w:r>
      <w:r>
        <w:rPr>
          <w:noProof/>
        </w:rPr>
        <w:pict>
          <v:line id="Straight Connector 31" o:spid="_x0000_s1056" style="position:absolute;left:0;text-align:left;z-index:251682816;visibility:visible" from="403.5pt,9.55pt" to="404.2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f7uAEAALsDAAAOAAAAZHJzL2Uyb0RvYy54bWysU8GOEzEMvSPxD1HudKZFi5Z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" strokecolor="black [3040]"/>
        </w:pict>
      </w:r>
    </w:p>
    <w:p w:rsidR="006B24B9" w:rsidRDefault="004A371D" w:rsidP="005069F1">
      <w:pPr>
        <w:pStyle w:val="Caption"/>
      </w:pPr>
      <w:r>
        <w:rPr>
          <w:noProof/>
        </w:rPr>
        <w:pict>
          <v:line id="Straight Connector 36" o:spid="_x0000_s1055" style="position:absolute;left:0;text-align:left;z-index:251686912;visibility:visible" from="285.75pt,6.7pt" to="285.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" strokecolor="black [3040]"/>
        </w:pict>
      </w:r>
      <w:r>
        <w:rPr>
          <w:noProof/>
        </w:rPr>
        <w:pict>
          <v:line id="Straight Connector 35" o:spid="_x0000_s1054" style="position:absolute;left:0;text-align:left;z-index:251685888;visibility:visible" from="199.5pt,5.95pt" to="200.2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" strokecolor="black [3040]"/>
        </w:pict>
      </w:r>
      <w:r>
        <w:rPr>
          <w:noProof/>
        </w:rPr>
        <w:pict>
          <v:line id="Straight Connector 34" o:spid="_x0000_s1053" style="position:absolute;left:0;text-align:left;z-index:251684864;visibility:visible" from="200.25pt,5.95pt" to="28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" strokecolor="black [3040]"/>
        </w:pict>
      </w:r>
      <w:r>
        <w:rPr>
          <w:noProof/>
        </w:rPr>
        <w:pict>
          <v:shape id="Straight Arrow Connector 32" o:spid="_x0000_s1052" type="#_x0000_t32" style="position:absolute;left:0;text-align:left;margin-left:336.75pt;margin-top:42.7pt;width:69pt;height:.75pt;flip:x 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" strokecolor="black [3040]">
            <v:stroke endarrow="block"/>
          </v:shape>
        </w:pict>
      </w:r>
      <w:r>
        <w:rPr>
          <w:noProof/>
        </w:rPr>
        <w:pict>
          <v:shape id="Straight Arrow Connector 30" o:spid="_x0000_s1051" type="#_x0000_t32" style="position:absolute;left:0;text-align:left;margin-left:126pt;margin-top:58.45pt;width:28.5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" strokecolor="black [3040]">
            <v:stroke endarrow="block"/>
          </v:shape>
        </w:pict>
      </w:r>
      <w:r>
        <w:rPr>
          <w:noProof/>
        </w:rPr>
        <w:pict>
          <v:shape id="Text Box 19" o:spid="_x0000_s1048" type="#_x0000_t202" style="position:absolute;left:0;text-align:left;margin-left:270.75pt;margin-top:27.7pt;width:69pt;height:47.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" fillcolor="white [3201]" strokeweight=".5pt">
            <v:textbox style="mso-next-textbox:#Text Box 19">
              <w:txbxContent>
                <w:p w:rsidR="00583295" w:rsidRDefault="00583295">
                  <w:pPr>
                    <w:rPr>
                      <w:sz w:val="20"/>
                      <w:szCs w:val="20"/>
                    </w:rPr>
                  </w:pPr>
                  <w:r w:rsidRPr="000E67A9">
                    <w:rPr>
                      <w:sz w:val="20"/>
                      <w:szCs w:val="20"/>
                    </w:rPr>
                    <w:t>DECODE</w:t>
                  </w:r>
                </w:p>
                <w:p w:rsidR="00583295" w:rsidRPr="000E67A9" w:rsidRDefault="00583295">
                  <w:pPr>
                    <w:rPr>
                      <w:sz w:val="20"/>
                      <w:szCs w:val="20"/>
                    </w:rPr>
                  </w:pPr>
                  <w:r>
                    <w:rPr>
                      <w:sz w:val="20"/>
                      <w:szCs w:val="20"/>
                    </w:rPr>
                    <w:t>DATA</w:t>
                  </w:r>
                </w:p>
              </w:txbxContent>
            </v:textbox>
          </v:shape>
        </w:pict>
      </w:r>
      <w:r>
        <w:rPr>
          <w:noProof/>
        </w:rPr>
        <w:pict>
          <v:shape id="Text Box 17" o:spid="_x0000_s1049" type="#_x0000_t202" style="position:absolute;left:0;text-align:left;margin-left:153pt;margin-top:30.7pt;width:66pt;height:50.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" fillcolor="white [3201]" strokeweight=".5pt">
            <v:textbox style="mso-next-textbox:#Text Box 17">
              <w:txbxContent>
                <w:p w:rsidR="00583295" w:rsidRDefault="00583295">
                  <w:pPr>
                    <w:rPr>
                      <w:sz w:val="20"/>
                      <w:szCs w:val="20"/>
                    </w:rPr>
                  </w:pPr>
                  <w:r>
                    <w:rPr>
                      <w:sz w:val="20"/>
                      <w:szCs w:val="20"/>
                    </w:rPr>
                    <w:t>DECRYPT</w:t>
                  </w:r>
                </w:p>
                <w:p w:rsidR="00583295" w:rsidRPr="000E67A9" w:rsidRDefault="00583295">
                  <w:pPr>
                    <w:rPr>
                      <w:sz w:val="20"/>
                      <w:szCs w:val="20"/>
                    </w:rPr>
                  </w:pPr>
                  <w:r>
                    <w:rPr>
                      <w:sz w:val="20"/>
                      <w:szCs w:val="20"/>
                    </w:rPr>
                    <w:t>IMAGE</w:t>
                  </w:r>
                </w:p>
              </w:txbxContent>
            </v:textbox>
          </v:shape>
        </w:pict>
      </w:r>
      <w:r>
        <w:rPr>
          <w:noProof/>
        </w:rPr>
        <w:pict>
          <v:shape id="_x0000_s1050" type="#_x0000_t202" style="position:absolute;left:0;text-align:left;margin-left:36.75pt;margin-top:29.95pt;width:88.5pt;height:110.6pt;z-index:25166950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">
            <v:textbox style="mso-next-textbox:#_x0000_s1050;mso-fit-shape-to-text:t">
              <w:txbxContent>
                <w:p w:rsidR="00583295" w:rsidRPr="000E67A9" w:rsidRDefault="00583295">
                  <w:pPr>
                    <w:rPr>
                      <w:sz w:val="20"/>
                      <w:szCs w:val="20"/>
                    </w:rPr>
                  </w:pPr>
                  <w:r w:rsidRPr="000E67A9">
                    <w:rPr>
                      <w:sz w:val="20"/>
                      <w:szCs w:val="20"/>
                    </w:rPr>
                    <w:t>ENCRYPTION KEY</w:t>
                  </w:r>
                </w:p>
              </w:txbxContent>
            </v:textbox>
            <w10:wrap type="square"/>
          </v:shape>
        </w:pict>
      </w:r>
    </w:p>
    <w:p w:rsidR="006B24B9" w:rsidRPr="006B24B9" w:rsidRDefault="006B24B9" w:rsidP="006B24B9"/>
    <w:p w:rsidR="006B24B9" w:rsidRPr="006B24B9" w:rsidRDefault="006B24B9" w:rsidP="006B24B9"/>
    <w:p w:rsidR="006B24B9" w:rsidRPr="006B24B9" w:rsidRDefault="006B24B9" w:rsidP="006B24B9"/>
    <w:p w:rsidR="005D4166" w:rsidRDefault="00612464" w:rsidP="005069F1">
      <w:pPr>
        <w:pStyle w:val="Caption"/>
      </w:pPr>
      <w:bookmarkStart w:id="116" w:name="_Toc497060923"/>
      <w:bookmarkStart w:id="117" w:name="_Toc497060990"/>
      <w:bookmarkStart w:id="118" w:name="_Toc497245331"/>
      <w:bookmarkStart w:id="119" w:name="_Toc497245716"/>
      <w:bookmarkStart w:id="120" w:name="_Toc497246171"/>
      <w:bookmarkStart w:id="121" w:name="_Toc497247250"/>
      <w:bookmarkStart w:id="122" w:name="_Toc497250332"/>
      <w:bookmarkStart w:id="123" w:name="_Toc497296979"/>
      <w:bookmarkStart w:id="124" w:name="_Toc510555809"/>
      <w:bookmarkStart w:id="125" w:name="_Toc511776091"/>
      <w:r>
        <w:t xml:space="preserve">Figure </w:t>
      </w:r>
      <w:r w:rsidR="004A371D">
        <w:fldChar w:fldCharType="begin"/>
      </w:r>
      <w:r>
        <w:instrText xml:space="preserve"> SEQ Figure \</w:instrText>
      </w:r>
      <w:r>
        <w:rPr>
          <w:rFonts w:cs="Kokila"/>
          <w:cs/>
          <w:lang w:bidi="hi-IN"/>
        </w:rPr>
        <w:instrText xml:space="preserve">* </w:instrText>
      </w:r>
      <w:r>
        <w:instrText xml:space="preserve">ARABIC </w:instrText>
      </w:r>
      <w:r w:rsidR="004A371D">
        <w:fldChar w:fldCharType="separate"/>
      </w:r>
      <w:r w:rsidR="00041F82">
        <w:rPr>
          <w:noProof/>
        </w:rPr>
        <w:t>4</w:t>
      </w:r>
      <w:r w:rsidR="004A371D">
        <w:fldChar w:fldCharType="end"/>
      </w:r>
      <w:bookmarkEnd w:id="116"/>
      <w:bookmarkEnd w:id="117"/>
      <w:bookmarkEnd w:id="118"/>
      <w:bookmarkEnd w:id="119"/>
      <w:bookmarkEnd w:id="120"/>
      <w:bookmarkEnd w:id="121"/>
      <w:bookmarkEnd w:id="122"/>
      <w:r w:rsidR="001114E3">
        <w:t xml:space="preserve"> </w:t>
      </w:r>
      <w:r w:rsidR="00F10911">
        <w:t>Separable reversible data hiding in an encrypted image</w:t>
      </w:r>
      <w:bookmarkEnd w:id="123"/>
      <w:bookmarkEnd w:id="124"/>
      <w:bookmarkEnd w:id="125"/>
    </w:p>
    <w:p w:rsidR="002D7FCB" w:rsidRDefault="002D7FCB" w:rsidP="002D7FCB">
      <w:pPr>
        <w:spacing w:line="240" w:lineRule="auto"/>
        <w:jc w:val="left"/>
      </w:pPr>
      <w:r>
        <w:rPr>
          <w:b/>
          <w:bCs/>
        </w:rPr>
        <w:br w:type="page"/>
      </w:r>
    </w:p>
    <w:p w:rsidR="002D7FCB" w:rsidRDefault="002D7FCB" w:rsidP="002D7FCB">
      <w:pPr>
        <w:pStyle w:val="Heading2"/>
        <w:numPr>
          <w:ilvl w:val="0"/>
          <w:numId w:val="0"/>
        </w:numPr>
      </w:pPr>
      <w:bookmarkStart w:id="126" w:name="_Toc511823453"/>
      <w:bookmarkStart w:id="127" w:name="_Toc511849593"/>
      <w:r>
        <w:lastRenderedPageBreak/>
        <w:t xml:space="preserve">3.5.   </w:t>
      </w:r>
      <w:r w:rsidR="00D140C2">
        <w:t xml:space="preserve"> </w:t>
      </w:r>
      <w:r>
        <w:t>Methodology</w:t>
      </w:r>
      <w:bookmarkEnd w:id="126"/>
      <w:bookmarkEnd w:id="127"/>
    </w:p>
    <w:p w:rsidR="002D7FCB" w:rsidRDefault="002D7FCB" w:rsidP="002D7FCB">
      <w:pPr>
        <w:spacing w:line="360" w:lineRule="auto"/>
        <w:rPr>
          <w:sz w:val="28"/>
          <w:szCs w:val="28"/>
        </w:rPr>
      </w:pPr>
    </w:p>
    <w:p w:rsidR="002D7FCB" w:rsidRPr="004E7FD4" w:rsidRDefault="002D7FCB" w:rsidP="002D7FCB">
      <w:pPr>
        <w:rPr>
          <w:szCs w:val="24"/>
        </w:rPr>
      </w:pPr>
      <w:r w:rsidRPr="004E7FD4">
        <w:rPr>
          <w:szCs w:val="24"/>
        </w:rPr>
        <w:t>1. INPUT IMAGE INITIALIZATION:</w:t>
      </w:r>
    </w:p>
    <w:p w:rsidR="002D7FCB" w:rsidRDefault="002D7FCB" w:rsidP="002D7FCB">
      <w:pPr>
        <w:rPr>
          <w:szCs w:val="24"/>
        </w:rPr>
      </w:pPr>
      <w:r>
        <w:rPr>
          <w:szCs w:val="24"/>
        </w:rPr>
        <w:t>W</w:t>
      </w:r>
      <w:r w:rsidRPr="004E7FD4">
        <w:rPr>
          <w:szCs w:val="24"/>
        </w:rPr>
        <w:t>e initialize the given image (i.e.) get the input image from user by using the keyword ‘uigetfile’. This contains only the pathname and filename. To read the image filename, we used ‘imread’ command. This read image was store in a variable as a matrix. Then we estimate the size of the given image using ‘size’ command. This give</w:t>
      </w:r>
      <w:r>
        <w:rPr>
          <w:szCs w:val="24"/>
        </w:rPr>
        <w:t>s</w:t>
      </w:r>
      <w:r w:rsidRPr="004E7FD4">
        <w:rPr>
          <w:szCs w:val="24"/>
        </w:rPr>
        <w:t xml:space="preserve"> information of size of given image to estimate whether the given text was within the size of input image.</w:t>
      </w:r>
    </w:p>
    <w:p w:rsidR="002D7FCB" w:rsidRPr="004E7FD4" w:rsidRDefault="002D7FCB" w:rsidP="002D7FCB">
      <w:pPr>
        <w:rPr>
          <w:szCs w:val="24"/>
        </w:rPr>
      </w:pPr>
    </w:p>
    <w:p w:rsidR="002D7FCB" w:rsidRPr="004E7FD4" w:rsidRDefault="002D7FCB" w:rsidP="002D7FCB">
      <w:pPr>
        <w:rPr>
          <w:szCs w:val="24"/>
        </w:rPr>
      </w:pPr>
      <w:r w:rsidRPr="004E7FD4">
        <w:rPr>
          <w:szCs w:val="24"/>
        </w:rPr>
        <w:t>2. IMAGE ENCRYPTION:</w:t>
      </w:r>
    </w:p>
    <w:p w:rsidR="002D7FCB" w:rsidRPr="004E7FD4" w:rsidRDefault="002D7FCB" w:rsidP="002D7FCB">
      <w:pPr>
        <w:rPr>
          <w:szCs w:val="24"/>
        </w:rPr>
      </w:pPr>
      <w:r w:rsidRPr="004E7FD4">
        <w:rPr>
          <w:szCs w:val="24"/>
        </w:rPr>
        <w:t>Assume the original image with a size of N1XN2 is in uncompressed format and each pixel with gray value falling into [0, 255] is represented by 8 bits. Denote the bits of a pixel as b</w:t>
      </w:r>
      <w:r w:rsidRPr="004E7FD4">
        <w:rPr>
          <w:szCs w:val="24"/>
          <w:vertAlign w:val="subscript"/>
        </w:rPr>
        <w:t>i,j,0</w:t>
      </w:r>
      <w:r w:rsidRPr="004E7FD4">
        <w:rPr>
          <w:szCs w:val="24"/>
        </w:rPr>
        <w:t>,</w:t>
      </w:r>
      <w:r>
        <w:rPr>
          <w:szCs w:val="24"/>
        </w:rPr>
        <w:t xml:space="preserve"> </w:t>
      </w:r>
      <w:r w:rsidRPr="004E7FD4">
        <w:rPr>
          <w:szCs w:val="24"/>
        </w:rPr>
        <w:t>b</w:t>
      </w:r>
      <w:r w:rsidRPr="004E7FD4">
        <w:rPr>
          <w:szCs w:val="24"/>
          <w:vertAlign w:val="subscript"/>
        </w:rPr>
        <w:t>i,j,1</w:t>
      </w:r>
      <w:r w:rsidRPr="004E7FD4">
        <w:rPr>
          <w:szCs w:val="24"/>
        </w:rPr>
        <w:t>,…,b</w:t>
      </w:r>
      <w:r w:rsidRPr="004E7FD4">
        <w:rPr>
          <w:szCs w:val="24"/>
          <w:vertAlign w:val="subscript"/>
        </w:rPr>
        <w:t xml:space="preserve">i,j,7 </w:t>
      </w:r>
      <w:r w:rsidRPr="004E7FD4">
        <w:rPr>
          <w:szCs w:val="24"/>
        </w:rPr>
        <w:t xml:space="preserve">where 1&lt;=i&lt;=N1 and1&lt;=j&lt;=N2, the gray value as, and the number of pixels as N(N=N1XN2). That implies </w:t>
      </w:r>
    </w:p>
    <w:p w:rsidR="002D7FCB" w:rsidRPr="004E7FD4" w:rsidRDefault="002D7FCB" w:rsidP="002D7FCB">
      <w:pPr>
        <w:rPr>
          <w:szCs w:val="24"/>
        </w:rPr>
      </w:pPr>
      <w:r w:rsidRPr="004E7FD4">
        <w:rPr>
          <w:szCs w:val="24"/>
        </w:rPr>
        <w:tab/>
        <w:t>b</w:t>
      </w:r>
      <w:r w:rsidRPr="004E7FD4">
        <w:rPr>
          <w:szCs w:val="24"/>
          <w:vertAlign w:val="subscript"/>
        </w:rPr>
        <w:t>i,j,u</w:t>
      </w:r>
      <w:r>
        <w:rPr>
          <w:szCs w:val="24"/>
          <w:vertAlign w:val="subscript"/>
        </w:rPr>
        <w:t xml:space="preserve"> </w:t>
      </w:r>
      <w:r w:rsidRPr="004E7FD4">
        <w:rPr>
          <w:szCs w:val="24"/>
        </w:rPr>
        <w:t xml:space="preserve"> = [p</w:t>
      </w:r>
      <w:r w:rsidRPr="004E7FD4">
        <w:rPr>
          <w:szCs w:val="24"/>
          <w:vertAlign w:val="subscript"/>
        </w:rPr>
        <w:t>i,j</w:t>
      </w:r>
      <w:r>
        <w:rPr>
          <w:szCs w:val="24"/>
          <w:vertAlign w:val="subscript"/>
        </w:rPr>
        <w:t xml:space="preserve"> </w:t>
      </w:r>
      <w:r>
        <w:rPr>
          <w:szCs w:val="24"/>
        </w:rPr>
        <w:t>/</w:t>
      </w:r>
      <w:r w:rsidRPr="004E7FD4">
        <w:rPr>
          <w:szCs w:val="24"/>
        </w:rPr>
        <w:t>2</w:t>
      </w:r>
      <w:r w:rsidRPr="004E7FD4">
        <w:rPr>
          <w:szCs w:val="24"/>
          <w:vertAlign w:val="superscript"/>
        </w:rPr>
        <w:t>u</w:t>
      </w:r>
      <w:r>
        <w:rPr>
          <w:szCs w:val="24"/>
        </w:rPr>
        <w:t xml:space="preserve">]mod 2    , </w:t>
      </w:r>
      <w:r w:rsidRPr="004E7FD4">
        <w:rPr>
          <w:szCs w:val="24"/>
        </w:rPr>
        <w:t xml:space="preserve">  u=0,1,2,…,7</w:t>
      </w:r>
    </w:p>
    <w:p w:rsidR="002D7FCB" w:rsidRDefault="002D7FCB" w:rsidP="002D7FCB">
      <w:pPr>
        <w:rPr>
          <w:szCs w:val="24"/>
        </w:rPr>
      </w:pPr>
      <w:r w:rsidRPr="004E7FD4">
        <w:rPr>
          <w:szCs w:val="24"/>
        </w:rPr>
        <w:t>In encryption phase, the exclusive-or results of the original bits and pseudo-random bits are calculated.</w:t>
      </w:r>
    </w:p>
    <w:p w:rsidR="002D7FCB" w:rsidRDefault="002D7FCB" w:rsidP="002D7FCB">
      <w:pPr>
        <w:rPr>
          <w:szCs w:val="24"/>
        </w:rPr>
      </w:pPr>
    </w:p>
    <w:p w:rsidR="002D7FCB" w:rsidRPr="004E7FD4" w:rsidRDefault="002D7FCB" w:rsidP="002D7FCB">
      <w:pPr>
        <w:rPr>
          <w:szCs w:val="24"/>
        </w:rPr>
      </w:pPr>
      <w:r w:rsidRPr="004E7FD4">
        <w:rPr>
          <w:szCs w:val="24"/>
        </w:rPr>
        <w:t>3. DATA EMBEDDING:</w:t>
      </w:r>
    </w:p>
    <w:p w:rsidR="002D7FCB" w:rsidRPr="004E7FD4" w:rsidRDefault="002D7FCB" w:rsidP="002D7FCB">
      <w:pPr>
        <w:rPr>
          <w:szCs w:val="24"/>
        </w:rPr>
      </w:pPr>
      <w:r w:rsidRPr="004E7FD4">
        <w:rPr>
          <w:szCs w:val="24"/>
        </w:rPr>
        <w:t>In the data embedding phase, some parameters are embedded into a small number of encrypted pixels, and the LSB of the other encrypted pixels are compressed to create a space for accommodating the additional data and the original data at the positions occupied by the parameters. The detailed procedure is as follows. According to a data-hiding key, the data-</w:t>
      </w:r>
      <w:r w:rsidRPr="004E7FD4">
        <w:rPr>
          <w:szCs w:val="24"/>
        </w:rPr>
        <w:lastRenderedPageBreak/>
        <w:t>hider pseudo-randomly selects N</w:t>
      </w:r>
      <w:r w:rsidRPr="004E7FD4">
        <w:rPr>
          <w:szCs w:val="24"/>
          <w:vertAlign w:val="subscript"/>
        </w:rPr>
        <w:t>p</w:t>
      </w:r>
      <w:r w:rsidRPr="004E7FD4">
        <w:rPr>
          <w:szCs w:val="24"/>
        </w:rPr>
        <w:t xml:space="preserve"> encrypted pixels that will be used to carry the parameters for data hiding.</w:t>
      </w:r>
    </w:p>
    <w:p w:rsidR="002D7FCB" w:rsidRDefault="002D7FCB" w:rsidP="002D7FCB">
      <w:pPr>
        <w:rPr>
          <w:szCs w:val="24"/>
        </w:rPr>
      </w:pPr>
    </w:p>
    <w:p w:rsidR="002D7FCB" w:rsidRPr="004E7FD4" w:rsidRDefault="002D7FCB" w:rsidP="002D7FCB">
      <w:pPr>
        <w:rPr>
          <w:szCs w:val="24"/>
        </w:rPr>
      </w:pPr>
      <w:r>
        <w:rPr>
          <w:szCs w:val="24"/>
        </w:rPr>
        <w:t>4.</w:t>
      </w:r>
      <w:r w:rsidRPr="004E7FD4">
        <w:rPr>
          <w:szCs w:val="24"/>
        </w:rPr>
        <w:t xml:space="preserve"> DATA EXTRACTION AND IMAGE RECOVERY:</w:t>
      </w:r>
    </w:p>
    <w:p w:rsidR="002D7FCB" w:rsidRPr="004E7FD4" w:rsidRDefault="002D7FCB" w:rsidP="002D7FCB">
      <w:pPr>
        <w:rPr>
          <w:szCs w:val="24"/>
        </w:rPr>
      </w:pPr>
      <w:r w:rsidRPr="004E7FD4">
        <w:rPr>
          <w:szCs w:val="24"/>
        </w:rPr>
        <w:t>In this phase, we will consider the three cases that a receiver has only the data-hiding key, only the encryption key, and both the data-hiding and encryption keys, respectively.</w:t>
      </w:r>
    </w:p>
    <w:p w:rsidR="002D7FCB" w:rsidRPr="004E7FD4" w:rsidRDefault="002D7FCB" w:rsidP="002D7FCB">
      <w:pPr>
        <w:rPr>
          <w:szCs w:val="24"/>
        </w:rPr>
      </w:pPr>
      <w:r w:rsidRPr="004E7FD4">
        <w:rPr>
          <w:szCs w:val="24"/>
        </w:rPr>
        <w:t>With an encrypted image containing embedded data, if the receiver has only the data-hiding key, he may first obtain the values of the parameters and from the LSB of the selected encrypted pixels. Note that because of the pseudo-random pixel selection and permutation, any attacker without the data-hiding key cannot obtain the parameter values and the pixel-groups, therefore cannot extract the embedded data. Furthermore, although the receiver having the data-hiding key can successfully extract the embedded data, he cannot get any information about the original image content.</w:t>
      </w:r>
    </w:p>
    <w:p w:rsidR="002D7FCB" w:rsidRPr="004E7FD4" w:rsidRDefault="002D7FCB" w:rsidP="002D7FCB">
      <w:pPr>
        <w:rPr>
          <w:szCs w:val="24"/>
        </w:rPr>
      </w:pPr>
    </w:p>
    <w:p w:rsidR="002D7FCB" w:rsidRPr="004E7FD4" w:rsidRDefault="002D7FCB" w:rsidP="002D7FCB">
      <w:pPr>
        <w:rPr>
          <w:szCs w:val="24"/>
        </w:rPr>
      </w:pPr>
      <w:r w:rsidRPr="004E7FD4">
        <w:rPr>
          <w:szCs w:val="24"/>
        </w:rPr>
        <w:t>5. COMPUTE PSNR VALUE:</w:t>
      </w:r>
    </w:p>
    <w:p w:rsidR="002D7FCB" w:rsidRPr="004E7FD4" w:rsidRDefault="002D7FCB" w:rsidP="002D7FCB">
      <w:pPr>
        <w:rPr>
          <w:szCs w:val="24"/>
        </w:rPr>
      </w:pPr>
      <w:r>
        <w:rPr>
          <w:szCs w:val="24"/>
        </w:rPr>
        <w:t>W</w:t>
      </w:r>
      <w:r w:rsidRPr="004E7FD4">
        <w:rPr>
          <w:szCs w:val="24"/>
        </w:rPr>
        <w:t>e compute the PSNR value for input image and decrypted image. Peak Signal-to-Noise Ratio, often abbreviated PSNR, is an engineering term for the ratio between the maximum possible power of a signal and the power of corrupting noise that affects the fidelity of its representation. Because many signals have a very wide dynamic range, PSNR is usually expressed in terms of the logarithmic decibel scale.</w:t>
      </w:r>
    </w:p>
    <w:p w:rsidR="002D7FCB" w:rsidRPr="004E7FD4" w:rsidRDefault="002D7FCB" w:rsidP="002D7FCB">
      <w:pPr>
        <w:rPr>
          <w:szCs w:val="24"/>
        </w:rPr>
      </w:pPr>
      <w:r w:rsidRPr="004E7FD4">
        <w:rPr>
          <w:szCs w:val="24"/>
        </w:rPr>
        <w:t>PSNR is most easily defined via the mean squared error (</w:t>
      </w:r>
      <w:r w:rsidRPr="004E7FD4">
        <w:rPr>
          <w:i/>
          <w:iCs/>
          <w:szCs w:val="24"/>
        </w:rPr>
        <w:t>MSE</w:t>
      </w:r>
      <w:r w:rsidRPr="004E7FD4">
        <w:rPr>
          <w:szCs w:val="24"/>
        </w:rPr>
        <w:t>). Using this PSNR value we can compare our algorithm with other algorithm that our method gives better result than previous method.</w:t>
      </w:r>
    </w:p>
    <w:p w:rsidR="002D7FCB" w:rsidRPr="004B156B" w:rsidRDefault="002D7FCB" w:rsidP="00700573">
      <w:pPr>
        <w:pStyle w:val="Heading1"/>
      </w:pPr>
      <w:bookmarkStart w:id="128" w:name="_Toc511823454"/>
      <w:bookmarkStart w:id="129" w:name="_Toc511849594"/>
      <w:r w:rsidRPr="004B156B">
        <w:lastRenderedPageBreak/>
        <w:t>CHA PTER 4</w:t>
      </w:r>
      <w:bookmarkEnd w:id="128"/>
      <w:bookmarkEnd w:id="129"/>
    </w:p>
    <w:p w:rsidR="001D7A73" w:rsidRDefault="001D7A73" w:rsidP="002D5421">
      <w:pPr>
        <w:pStyle w:val="Heading2"/>
        <w:numPr>
          <w:ilvl w:val="0"/>
          <w:numId w:val="0"/>
        </w:numPr>
      </w:pPr>
      <w:bookmarkStart w:id="130" w:name="_Toc511849595"/>
      <w:r w:rsidRPr="0019257D">
        <w:t>4</w:t>
      </w:r>
      <w:r w:rsidRPr="0019257D">
        <w:rPr>
          <w:cs/>
          <w:lang w:bidi="hi-IN"/>
        </w:rPr>
        <w:t>.</w:t>
      </w:r>
      <w:r w:rsidR="002D7FCB" w:rsidRPr="0019257D">
        <w:t>1</w:t>
      </w:r>
      <w:r w:rsidRPr="0019257D">
        <w:rPr>
          <w:cs/>
          <w:lang w:bidi="hi-IN"/>
        </w:rPr>
        <w:t xml:space="preserve">. </w:t>
      </w:r>
      <w:r w:rsidR="006634E5" w:rsidRPr="0019257D">
        <w:rPr>
          <w:cs/>
          <w:lang w:bidi="hi-IN"/>
        </w:rPr>
        <w:t xml:space="preserve">  </w:t>
      </w:r>
      <w:r w:rsidRPr="0019257D">
        <w:t>Milestones</w:t>
      </w:r>
      <w:bookmarkEnd w:id="130"/>
    </w:p>
    <w:p w:rsidR="00DC5CDC" w:rsidRDefault="00860B1B" w:rsidP="00DC5CDC">
      <w:r>
        <w:t>There were several milestones set some of few are listed below:</w:t>
      </w:r>
    </w:p>
    <w:p w:rsidR="00DC5CDC" w:rsidRPr="00DC5CDC" w:rsidRDefault="00DC5CDC" w:rsidP="00DC5CDC">
      <w:pPr>
        <w:jc w:val="left"/>
      </w:pPr>
      <w:r>
        <w:rPr>
          <w:szCs w:val="24"/>
        </w:rPr>
        <w:t xml:space="preserve">1. </w:t>
      </w:r>
      <w:r w:rsidRPr="00DC5CDC">
        <w:rPr>
          <w:szCs w:val="24"/>
        </w:rPr>
        <w:t>Input Image initialization</w:t>
      </w:r>
    </w:p>
    <w:p w:rsidR="00DC5CDC" w:rsidRPr="00DC5CDC" w:rsidRDefault="00DC5CDC" w:rsidP="00DC5CDC">
      <w:pPr>
        <w:jc w:val="left"/>
        <w:rPr>
          <w:szCs w:val="24"/>
        </w:rPr>
      </w:pPr>
      <w:r>
        <w:rPr>
          <w:szCs w:val="24"/>
        </w:rPr>
        <w:t xml:space="preserve">2. </w:t>
      </w:r>
      <w:r w:rsidRPr="00DC5CDC">
        <w:rPr>
          <w:szCs w:val="24"/>
        </w:rPr>
        <w:t xml:space="preserve">Generation of image encryption key </w:t>
      </w:r>
      <w:r w:rsidR="0003487B" w:rsidRPr="00DC5CDC">
        <w:rPr>
          <w:szCs w:val="24"/>
        </w:rPr>
        <w:t>and Image</w:t>
      </w:r>
      <w:r w:rsidRPr="00DC5CDC">
        <w:rPr>
          <w:szCs w:val="24"/>
        </w:rPr>
        <w:t xml:space="preserve"> Encryption </w:t>
      </w:r>
    </w:p>
    <w:p w:rsidR="00DC5CDC" w:rsidRPr="00DC5CDC" w:rsidRDefault="00DC5CDC" w:rsidP="00DC5CDC">
      <w:pPr>
        <w:jc w:val="left"/>
        <w:rPr>
          <w:szCs w:val="24"/>
        </w:rPr>
      </w:pPr>
      <w:r>
        <w:rPr>
          <w:szCs w:val="24"/>
        </w:rPr>
        <w:t xml:space="preserve">3. </w:t>
      </w:r>
      <w:r w:rsidRPr="00DC5CDC">
        <w:rPr>
          <w:szCs w:val="24"/>
        </w:rPr>
        <w:t>Data embedding in the input image</w:t>
      </w:r>
    </w:p>
    <w:p w:rsidR="00DC5CDC" w:rsidRPr="00DC5CDC" w:rsidRDefault="00DC5CDC" w:rsidP="00DC5CDC">
      <w:pPr>
        <w:jc w:val="left"/>
        <w:rPr>
          <w:szCs w:val="24"/>
        </w:rPr>
      </w:pPr>
      <w:r>
        <w:rPr>
          <w:szCs w:val="24"/>
        </w:rPr>
        <w:t xml:space="preserve">4. </w:t>
      </w:r>
      <w:r w:rsidRPr="00DC5CDC">
        <w:rPr>
          <w:szCs w:val="24"/>
        </w:rPr>
        <w:t xml:space="preserve">Generation of data </w:t>
      </w:r>
      <w:r w:rsidR="0003487B" w:rsidRPr="00DC5CDC">
        <w:rPr>
          <w:szCs w:val="24"/>
        </w:rPr>
        <w:t>hiding key</w:t>
      </w:r>
      <w:r w:rsidRPr="00DC5CDC">
        <w:rPr>
          <w:szCs w:val="24"/>
        </w:rPr>
        <w:t xml:space="preserve">  </w:t>
      </w:r>
    </w:p>
    <w:p w:rsidR="00DC5CDC" w:rsidRDefault="00DC5CDC" w:rsidP="00DC5CDC">
      <w:pPr>
        <w:jc w:val="left"/>
        <w:rPr>
          <w:szCs w:val="24"/>
        </w:rPr>
      </w:pPr>
      <w:r>
        <w:rPr>
          <w:szCs w:val="24"/>
        </w:rPr>
        <w:t xml:space="preserve">5. </w:t>
      </w:r>
      <w:r w:rsidRPr="00DC5CDC">
        <w:rPr>
          <w:szCs w:val="24"/>
        </w:rPr>
        <w:t xml:space="preserve">Recovering data and image </w:t>
      </w:r>
    </w:p>
    <w:p w:rsidR="00DC5CDC" w:rsidRPr="00DC5CDC" w:rsidRDefault="00DC5CDC" w:rsidP="00DC5CDC">
      <w:pPr>
        <w:jc w:val="left"/>
        <w:rPr>
          <w:szCs w:val="24"/>
        </w:rPr>
      </w:pPr>
      <w:r>
        <w:rPr>
          <w:szCs w:val="24"/>
        </w:rPr>
        <w:t>6.</w:t>
      </w:r>
      <w:r w:rsidR="0003487B">
        <w:rPr>
          <w:szCs w:val="24"/>
        </w:rPr>
        <w:t xml:space="preserve"> </w:t>
      </w:r>
      <w:r w:rsidRPr="00DC5CDC">
        <w:rPr>
          <w:szCs w:val="24"/>
        </w:rPr>
        <w:t>Calculation of Peak Signal to Noise Ratio</w:t>
      </w:r>
    </w:p>
    <w:p w:rsidR="001D7A73" w:rsidRPr="001D7A73" w:rsidRDefault="001D7A73">
      <w:pPr>
        <w:spacing w:line="240" w:lineRule="auto"/>
        <w:jc w:val="left"/>
        <w:rPr>
          <w:rFonts w:eastAsia="Times New Roman"/>
          <w:b/>
          <w:bCs/>
          <w:sz w:val="28"/>
          <w:szCs w:val="28"/>
        </w:rPr>
      </w:pPr>
    </w:p>
    <w:p w:rsidR="002D5421" w:rsidRDefault="002D5421" w:rsidP="002D5421">
      <w:pPr>
        <w:pStyle w:val="Heading2"/>
        <w:numPr>
          <w:ilvl w:val="0"/>
          <w:numId w:val="0"/>
        </w:numPr>
      </w:pPr>
      <w:r w:rsidRPr="0019257D">
        <w:t>4</w:t>
      </w:r>
      <w:r w:rsidRPr="0019257D">
        <w:rPr>
          <w:cs/>
          <w:lang w:bidi="hi-IN"/>
        </w:rPr>
        <w:t>.</w:t>
      </w:r>
      <w:r>
        <w:t>2</w:t>
      </w:r>
      <w:r w:rsidRPr="0019257D">
        <w:rPr>
          <w:cs/>
          <w:lang w:bidi="hi-IN"/>
        </w:rPr>
        <w:t xml:space="preserve">.   </w:t>
      </w:r>
      <w:r>
        <w:t>Achievements</w:t>
      </w:r>
    </w:p>
    <w:p w:rsidR="002D5421" w:rsidRPr="002D5421" w:rsidRDefault="002D5421" w:rsidP="002D5421">
      <w:r>
        <w:t xml:space="preserve">The milestones are successfully achieved. The image is encrypted using encryption key and data is embedded in the image. The data is hidden with the help of data hiding key. </w:t>
      </w:r>
      <w:r w:rsidR="00860B1B">
        <w:t>Furthermore after the completion of encryption process the data and image is retrieved back by applying the decryption key.</w:t>
      </w:r>
    </w:p>
    <w:p w:rsidR="001D7A73" w:rsidRDefault="001D7A73">
      <w:pPr>
        <w:spacing w:line="240" w:lineRule="auto"/>
        <w:jc w:val="left"/>
        <w:rPr>
          <w:rFonts w:eastAsia="Times New Roman"/>
          <w:b/>
          <w:bCs/>
          <w:sz w:val="28"/>
          <w:szCs w:val="24"/>
        </w:rPr>
      </w:pPr>
    </w:p>
    <w:p w:rsidR="002D5421" w:rsidRDefault="002D5421">
      <w:pPr>
        <w:spacing w:line="240" w:lineRule="auto"/>
        <w:jc w:val="left"/>
        <w:rPr>
          <w:rFonts w:eastAsia="Times New Roman"/>
          <w:b/>
          <w:bCs/>
          <w:sz w:val="28"/>
          <w:szCs w:val="24"/>
        </w:rPr>
      </w:pPr>
      <w:bookmarkStart w:id="131" w:name="_Toc511823455"/>
      <w:bookmarkStart w:id="132" w:name="_Toc511849596"/>
      <w:r>
        <w:br w:type="page"/>
      </w:r>
    </w:p>
    <w:p w:rsidR="007C09C6" w:rsidRDefault="00A6272C" w:rsidP="005E27DC">
      <w:pPr>
        <w:pStyle w:val="Heading2"/>
        <w:numPr>
          <w:ilvl w:val="0"/>
          <w:numId w:val="0"/>
        </w:numPr>
      </w:pPr>
      <w:r>
        <w:lastRenderedPageBreak/>
        <w:t>4</w:t>
      </w:r>
      <w:r>
        <w:rPr>
          <w:rFonts w:cs="Kokila"/>
          <w:szCs w:val="28"/>
          <w:cs/>
          <w:lang w:bidi="hi-IN"/>
        </w:rPr>
        <w:t>.</w:t>
      </w:r>
      <w:r w:rsidR="00860B1B">
        <w:t>3</w:t>
      </w:r>
      <w:r w:rsidR="000F5CC6">
        <w:t>.</w:t>
      </w:r>
      <w:r w:rsidR="000F5CC6" w:rsidRPr="007C09C6">
        <w:t xml:space="preserve"> </w:t>
      </w:r>
      <w:r w:rsidR="006634E5">
        <w:t xml:space="preserve">  </w:t>
      </w:r>
      <w:r w:rsidR="000F5CC6" w:rsidRPr="007C09C6">
        <w:t>Individual</w:t>
      </w:r>
      <w:r w:rsidR="0072728B">
        <w:t xml:space="preserve"> and Team work report</w:t>
      </w:r>
      <w:bookmarkEnd w:id="131"/>
      <w:bookmarkEnd w:id="132"/>
    </w:p>
    <w:p w:rsidR="00546ABC" w:rsidRPr="00546ABC" w:rsidRDefault="00F10911" w:rsidP="00546ABC">
      <w:r>
        <w:t xml:space="preserve">The below table shows the individual </w:t>
      </w:r>
      <w:r w:rsidR="001D57F9">
        <w:t>work report</w:t>
      </w:r>
    </w:p>
    <w:p w:rsidR="005E2A00" w:rsidRPr="005E2A00" w:rsidRDefault="00765609" w:rsidP="00765609">
      <w:pPr>
        <w:pStyle w:val="Caption"/>
      </w:pPr>
      <w:bookmarkStart w:id="133" w:name="_Toc510556017"/>
      <w:bookmarkStart w:id="134" w:name="_Toc511776008"/>
      <w:r>
        <w:t xml:space="preserve">Table </w:t>
      </w:r>
      <w:fldSimple w:instr=" SEQ Table \* ARABIC ">
        <w:r>
          <w:rPr>
            <w:noProof/>
          </w:rPr>
          <w:t>1</w:t>
        </w:r>
      </w:fldSimple>
      <w:r w:rsidR="00BE460C">
        <w:t xml:space="preserve"> </w:t>
      </w:r>
      <w:r w:rsidR="001D7A73">
        <w:t>Individ</w:t>
      </w:r>
      <w:r>
        <w:t>ual Report</w:t>
      </w:r>
      <w:bookmarkEnd w:id="133"/>
      <w:bookmarkEnd w:id="134"/>
    </w:p>
    <w:tbl>
      <w:tblPr>
        <w:tblStyle w:val="TableGrid"/>
        <w:tblW w:w="8594" w:type="dxa"/>
        <w:tblInd w:w="175" w:type="dxa"/>
        <w:tblLook w:val="04A0"/>
      </w:tblPr>
      <w:tblGrid>
        <w:gridCol w:w="1955"/>
        <w:gridCol w:w="6639"/>
      </w:tblGrid>
      <w:tr w:rsidR="006756CD" w:rsidTr="00327729">
        <w:trPr>
          <w:trHeight w:val="751"/>
        </w:trPr>
        <w:tc>
          <w:tcPr>
            <w:tcW w:w="1955" w:type="dxa"/>
          </w:tcPr>
          <w:p w:rsidR="006756CD" w:rsidRDefault="006756CD" w:rsidP="00546ABC">
            <w:pPr>
              <w:jc w:val="center"/>
            </w:pPr>
            <w:r>
              <w:t>TEAM MEMBER</w:t>
            </w:r>
          </w:p>
        </w:tc>
        <w:tc>
          <w:tcPr>
            <w:tcW w:w="6639" w:type="dxa"/>
          </w:tcPr>
          <w:p w:rsidR="00546ABC" w:rsidRDefault="006756CD" w:rsidP="00546ABC">
            <w:pPr>
              <w:jc w:val="center"/>
            </w:pPr>
            <w:r>
              <w:t>WORK ASSIGNED</w:t>
            </w:r>
          </w:p>
        </w:tc>
      </w:tr>
      <w:tr w:rsidR="006756CD" w:rsidTr="00327729">
        <w:trPr>
          <w:trHeight w:val="1447"/>
        </w:trPr>
        <w:tc>
          <w:tcPr>
            <w:tcW w:w="1955" w:type="dxa"/>
          </w:tcPr>
          <w:p w:rsidR="006756CD" w:rsidRDefault="0058045B" w:rsidP="005E2A00">
            <w:r>
              <w:t>ABHINAV JHA</w:t>
            </w:r>
          </w:p>
          <w:p w:rsidR="0058045B" w:rsidRDefault="0058045B" w:rsidP="005E2A00">
            <w:r>
              <w:t>0812EC141007</w:t>
            </w:r>
          </w:p>
        </w:tc>
        <w:tc>
          <w:tcPr>
            <w:tcW w:w="6639" w:type="dxa"/>
          </w:tcPr>
          <w:p w:rsidR="00546ABC" w:rsidRDefault="006756CD" w:rsidP="005E2A00">
            <w:r>
              <w:t>Searched IEEE papers and research paper</w:t>
            </w:r>
            <w:r>
              <w:rPr>
                <w:rFonts w:cs="Kokila"/>
                <w:szCs w:val="24"/>
                <w:cs/>
                <w:lang w:bidi="hi-IN"/>
              </w:rPr>
              <w:t xml:space="preserve">. </w:t>
            </w:r>
            <w:r w:rsidR="00546ABC">
              <w:t>Study on cryptography</w:t>
            </w:r>
            <w:r w:rsidR="00546ABC">
              <w:rPr>
                <w:rFonts w:cs="Kokila"/>
                <w:szCs w:val="24"/>
                <w:cs/>
                <w:lang w:bidi="hi-IN"/>
              </w:rPr>
              <w:t xml:space="preserve">. </w:t>
            </w:r>
            <w:r>
              <w:t xml:space="preserve">Worked on </w:t>
            </w:r>
            <w:r w:rsidR="00546ABC">
              <w:t>non</w:t>
            </w:r>
            <w:r w:rsidR="00546ABC">
              <w:rPr>
                <w:rFonts w:cs="Kokila"/>
                <w:szCs w:val="24"/>
                <w:cs/>
                <w:lang w:bidi="hi-IN"/>
              </w:rPr>
              <w:t>-</w:t>
            </w:r>
            <w:r w:rsidR="00546ABC">
              <w:t>separable</w:t>
            </w:r>
            <w:r>
              <w:t xml:space="preserve"> reversible data hiding in an encrypted </w:t>
            </w:r>
            <w:r w:rsidR="00546ABC">
              <w:t>image</w:t>
            </w:r>
            <w:r w:rsidR="00546ABC">
              <w:rPr>
                <w:rFonts w:cs="Kokila"/>
                <w:szCs w:val="24"/>
                <w:cs/>
                <w:lang w:bidi="hi-IN"/>
              </w:rPr>
              <w:t xml:space="preserve">. </w:t>
            </w:r>
            <w:r w:rsidR="00B10F64">
              <w:t xml:space="preserve">Study on </w:t>
            </w:r>
            <w:r w:rsidR="00327729">
              <w:t>Selective Encryption</w:t>
            </w:r>
            <w:r w:rsidR="00546ABC">
              <w:rPr>
                <w:rFonts w:cs="Kokila"/>
                <w:szCs w:val="24"/>
                <w:cs/>
                <w:lang w:bidi="hi-IN"/>
              </w:rPr>
              <w:t xml:space="preserve">. </w:t>
            </w:r>
            <w:r w:rsidR="00546ABC">
              <w:t>MATLAB coding</w:t>
            </w:r>
          </w:p>
        </w:tc>
      </w:tr>
      <w:tr w:rsidR="006756CD" w:rsidTr="00327729">
        <w:trPr>
          <w:trHeight w:val="1905"/>
        </w:trPr>
        <w:tc>
          <w:tcPr>
            <w:tcW w:w="1955" w:type="dxa"/>
          </w:tcPr>
          <w:p w:rsidR="006756CD" w:rsidRDefault="0058045B" w:rsidP="006756CD">
            <w:r>
              <w:t xml:space="preserve">AKSHANSHI JAIN </w:t>
            </w:r>
          </w:p>
          <w:p w:rsidR="0058045B" w:rsidRDefault="0058045B" w:rsidP="006756CD">
            <w:r>
              <w:t>0812EC141016</w:t>
            </w:r>
          </w:p>
          <w:p w:rsidR="0058045B" w:rsidRDefault="0058045B" w:rsidP="006756CD"/>
        </w:tc>
        <w:tc>
          <w:tcPr>
            <w:tcW w:w="6639" w:type="dxa"/>
          </w:tcPr>
          <w:p w:rsidR="00546ABC" w:rsidRDefault="006756CD" w:rsidP="006756CD">
            <w:r>
              <w:t>Searched IEEE papers and research paper</w:t>
            </w:r>
            <w:r>
              <w:rPr>
                <w:rFonts w:cs="Kokila"/>
                <w:szCs w:val="24"/>
                <w:cs/>
                <w:lang w:bidi="hi-IN"/>
              </w:rPr>
              <w:t>.</w:t>
            </w:r>
            <w:r w:rsidR="00546ABC">
              <w:t xml:space="preserve"> Study on cryptography</w:t>
            </w:r>
            <w:r w:rsidR="00546ABC">
              <w:rPr>
                <w:rFonts w:cs="Kokila"/>
                <w:szCs w:val="24"/>
                <w:cs/>
                <w:lang w:bidi="hi-IN"/>
              </w:rPr>
              <w:t xml:space="preserve">. </w:t>
            </w:r>
            <w:r w:rsidR="00546ABC">
              <w:t>Worked on study of separable</w:t>
            </w:r>
            <w:r>
              <w:rPr>
                <w:rFonts w:cs="Kokila"/>
                <w:szCs w:val="24"/>
                <w:cs/>
                <w:lang w:bidi="hi-IN"/>
              </w:rPr>
              <w:t>-</w:t>
            </w:r>
            <w:r>
              <w:t xml:space="preserve">reversible data hiding in encrypted </w:t>
            </w:r>
            <w:r w:rsidR="00546ABC">
              <w:t>image</w:t>
            </w:r>
            <w:r w:rsidR="00546ABC">
              <w:rPr>
                <w:rFonts w:cs="Kokila"/>
                <w:szCs w:val="24"/>
                <w:cs/>
                <w:lang w:bidi="hi-IN"/>
              </w:rPr>
              <w:t xml:space="preserve">. </w:t>
            </w:r>
            <w:r w:rsidR="00546ABC">
              <w:t xml:space="preserve">Study on </w:t>
            </w:r>
            <w:r w:rsidR="00327729">
              <w:t>Selective Encryption</w:t>
            </w:r>
            <w:r w:rsidR="00546ABC">
              <w:rPr>
                <w:rFonts w:cs="Kokila"/>
                <w:szCs w:val="24"/>
                <w:cs/>
                <w:lang w:bidi="hi-IN"/>
              </w:rPr>
              <w:t xml:space="preserve">. </w:t>
            </w:r>
            <w:r w:rsidR="00546ABC">
              <w:t>Documentation work</w:t>
            </w:r>
            <w:r w:rsidR="00546ABC">
              <w:rPr>
                <w:rFonts w:cs="Kokila"/>
                <w:szCs w:val="24"/>
                <w:cs/>
                <w:lang w:bidi="hi-IN"/>
              </w:rPr>
              <w:t xml:space="preserve">. </w:t>
            </w:r>
            <w:r w:rsidR="00546ABC">
              <w:t>MATLAB coding</w:t>
            </w:r>
          </w:p>
        </w:tc>
      </w:tr>
      <w:tr w:rsidR="006756CD" w:rsidTr="00327729">
        <w:trPr>
          <w:trHeight w:val="1901"/>
        </w:trPr>
        <w:tc>
          <w:tcPr>
            <w:tcW w:w="1955" w:type="dxa"/>
          </w:tcPr>
          <w:p w:rsidR="006756CD" w:rsidRDefault="00B10F64" w:rsidP="006756CD">
            <w:r>
              <w:t>AKSHITA PATHAK</w:t>
            </w:r>
          </w:p>
          <w:p w:rsidR="0058045B" w:rsidRDefault="00B10F64" w:rsidP="006756CD">
            <w:r>
              <w:t>0812EC141019</w:t>
            </w:r>
          </w:p>
        </w:tc>
        <w:tc>
          <w:tcPr>
            <w:tcW w:w="6639" w:type="dxa"/>
          </w:tcPr>
          <w:p w:rsidR="00546ABC" w:rsidRDefault="006756CD" w:rsidP="006756CD">
            <w:r>
              <w:t>Searched IE</w:t>
            </w:r>
            <w:r w:rsidR="00546ABC">
              <w:t>EE papers and research paper</w:t>
            </w:r>
            <w:r w:rsidR="00546ABC">
              <w:rPr>
                <w:rFonts w:cs="Kokila"/>
                <w:szCs w:val="24"/>
                <w:cs/>
                <w:lang w:bidi="hi-IN"/>
              </w:rPr>
              <w:t xml:space="preserve">. </w:t>
            </w:r>
            <w:r w:rsidR="00546ABC">
              <w:t>Study on cryptography</w:t>
            </w:r>
            <w:r w:rsidR="00546ABC">
              <w:rPr>
                <w:rFonts w:cs="Kokila"/>
                <w:szCs w:val="24"/>
                <w:cs/>
                <w:lang w:bidi="hi-IN"/>
              </w:rPr>
              <w:t xml:space="preserve">. </w:t>
            </w:r>
            <w:r w:rsidR="00546ABC">
              <w:t>Worked</w:t>
            </w:r>
            <w:r>
              <w:t xml:space="preserve"> on separable reversible data hiding in an encrypted image</w:t>
            </w:r>
            <w:r w:rsidR="00546ABC">
              <w:rPr>
                <w:rFonts w:cs="Kokila"/>
                <w:szCs w:val="24"/>
                <w:cs/>
                <w:lang w:bidi="hi-IN"/>
              </w:rPr>
              <w:t>.</w:t>
            </w:r>
            <w:r w:rsidR="00327729">
              <w:t>Study on Selective Encryption</w:t>
            </w:r>
            <w:r w:rsidR="00546ABC">
              <w:rPr>
                <w:rFonts w:cs="Kokila"/>
                <w:szCs w:val="24"/>
                <w:cs/>
                <w:lang w:bidi="hi-IN"/>
              </w:rPr>
              <w:t xml:space="preserve">. </w:t>
            </w:r>
            <w:r w:rsidR="00546ABC">
              <w:t>Documentation work</w:t>
            </w:r>
            <w:r w:rsidR="00327729">
              <w:t>.</w:t>
            </w:r>
            <w:r w:rsidR="00546ABC">
              <w:t xml:space="preserve"> MATLAB coding</w:t>
            </w:r>
            <w:r w:rsidR="00546ABC">
              <w:rPr>
                <w:rFonts w:cs="Kokila"/>
                <w:szCs w:val="24"/>
                <w:cs/>
                <w:lang w:bidi="hi-IN"/>
              </w:rPr>
              <w:t>.</w:t>
            </w:r>
          </w:p>
        </w:tc>
      </w:tr>
      <w:tr w:rsidR="006756CD" w:rsidTr="00327729">
        <w:trPr>
          <w:trHeight w:val="2001"/>
        </w:trPr>
        <w:tc>
          <w:tcPr>
            <w:tcW w:w="1955" w:type="dxa"/>
          </w:tcPr>
          <w:p w:rsidR="006756CD" w:rsidRDefault="0058045B" w:rsidP="006756CD">
            <w:r>
              <w:t xml:space="preserve">AMAN THAKUR </w:t>
            </w:r>
          </w:p>
          <w:p w:rsidR="0058045B" w:rsidRDefault="0058045B" w:rsidP="006756CD">
            <w:r>
              <w:t>0812EC141025</w:t>
            </w:r>
          </w:p>
        </w:tc>
        <w:tc>
          <w:tcPr>
            <w:tcW w:w="6639" w:type="dxa"/>
          </w:tcPr>
          <w:p w:rsidR="00546ABC" w:rsidRDefault="006756CD" w:rsidP="006756CD">
            <w:r>
              <w:t>Searched IEEE papers and research paper</w:t>
            </w:r>
            <w:r>
              <w:rPr>
                <w:rFonts w:cs="Kokila"/>
                <w:szCs w:val="24"/>
                <w:cs/>
                <w:lang w:bidi="hi-IN"/>
              </w:rPr>
              <w:t>.</w:t>
            </w:r>
            <w:r w:rsidR="00546ABC">
              <w:t xml:space="preserve"> Study on cryptography</w:t>
            </w:r>
            <w:r w:rsidR="00546ABC">
              <w:rPr>
                <w:rFonts w:cs="Kokila"/>
                <w:szCs w:val="24"/>
                <w:cs/>
                <w:lang w:bidi="hi-IN"/>
              </w:rPr>
              <w:t>.</w:t>
            </w:r>
            <w:r>
              <w:t xml:space="preserve"> Worked on study of non</w:t>
            </w:r>
            <w:r>
              <w:rPr>
                <w:rFonts w:cs="Kokila"/>
                <w:szCs w:val="24"/>
                <w:cs/>
                <w:lang w:bidi="hi-IN"/>
              </w:rPr>
              <w:t>-</w:t>
            </w:r>
            <w:r>
              <w:t>reversible data hiding in encrypted image</w:t>
            </w:r>
            <w:r w:rsidR="00546ABC">
              <w:rPr>
                <w:rFonts w:cs="Kokila"/>
                <w:szCs w:val="24"/>
                <w:cs/>
                <w:lang w:bidi="hi-IN"/>
              </w:rPr>
              <w:t>.</w:t>
            </w:r>
            <w:r w:rsidR="00327729">
              <w:t>Study on Selective Encryption</w:t>
            </w:r>
            <w:r w:rsidR="0087725A">
              <w:rPr>
                <w:rFonts w:cs="Kokila"/>
                <w:szCs w:val="24"/>
                <w:cs/>
                <w:lang w:bidi="hi-IN"/>
              </w:rPr>
              <w:t xml:space="preserve">. </w:t>
            </w:r>
            <w:r w:rsidR="0087725A">
              <w:t>MATLAB coding</w:t>
            </w:r>
            <w:r w:rsidR="0087725A">
              <w:rPr>
                <w:rFonts w:cs="Kokila"/>
                <w:szCs w:val="24"/>
                <w:cs/>
                <w:lang w:bidi="hi-IN"/>
              </w:rPr>
              <w:t>.</w:t>
            </w:r>
          </w:p>
        </w:tc>
      </w:tr>
    </w:tbl>
    <w:p w:rsidR="005E2A00" w:rsidRPr="005E2A00" w:rsidRDefault="005E2A00" w:rsidP="005E2A00"/>
    <w:p w:rsidR="003F3B01" w:rsidRPr="003F3B01" w:rsidRDefault="003F3B01" w:rsidP="00560E14">
      <w:pPr>
        <w:pStyle w:val="ListParagraph"/>
        <w:keepNext/>
        <w:keepLines/>
        <w:numPr>
          <w:ilvl w:val="0"/>
          <w:numId w:val="7"/>
        </w:numPr>
        <w:spacing w:before="200"/>
        <w:contextualSpacing w:val="0"/>
        <w:outlineLvl w:val="1"/>
        <w:rPr>
          <w:rFonts w:eastAsia="Times New Roman"/>
          <w:b/>
          <w:bCs/>
          <w:vanish/>
          <w:sz w:val="28"/>
          <w:szCs w:val="24"/>
        </w:rPr>
      </w:pPr>
      <w:bookmarkStart w:id="135" w:name="_Toc494963121"/>
      <w:bookmarkStart w:id="136" w:name="_Toc494963157"/>
      <w:bookmarkStart w:id="137" w:name="_Toc494963193"/>
      <w:bookmarkStart w:id="138" w:name="_Toc494963229"/>
      <w:bookmarkStart w:id="139" w:name="_Toc494963428"/>
      <w:bookmarkStart w:id="140" w:name="_Toc494963503"/>
      <w:bookmarkStart w:id="141" w:name="_Toc511230050"/>
      <w:bookmarkStart w:id="142" w:name="_Toc511245460"/>
      <w:bookmarkStart w:id="143" w:name="_Toc511245849"/>
      <w:bookmarkStart w:id="144" w:name="_Toc511246002"/>
      <w:bookmarkStart w:id="145" w:name="_Toc511775526"/>
      <w:bookmarkStart w:id="146" w:name="_Toc511823430"/>
      <w:bookmarkStart w:id="147" w:name="_Toc511823456"/>
      <w:bookmarkStart w:id="148" w:name="_Toc511823545"/>
      <w:bookmarkStart w:id="149" w:name="_Toc511823775"/>
      <w:bookmarkStart w:id="150" w:name="_Toc511830534"/>
      <w:bookmarkStart w:id="151" w:name="_Toc51184959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29321E" w:rsidRPr="00E26944" w:rsidRDefault="002D7FCB" w:rsidP="00700573">
      <w:pPr>
        <w:pStyle w:val="Heading1"/>
      </w:pPr>
      <w:bookmarkStart w:id="152" w:name="_Toc494963129"/>
      <w:bookmarkStart w:id="153" w:name="_Toc494963165"/>
      <w:bookmarkStart w:id="154" w:name="_Toc494963201"/>
      <w:bookmarkStart w:id="155" w:name="_Toc494963237"/>
      <w:bookmarkStart w:id="156" w:name="_Toc494963436"/>
      <w:bookmarkStart w:id="157" w:name="_Toc494963511"/>
      <w:bookmarkStart w:id="158" w:name="_Toc511230057"/>
      <w:bookmarkStart w:id="159" w:name="_Toc511245467"/>
      <w:bookmarkStart w:id="160" w:name="_Toc511245856"/>
      <w:bookmarkStart w:id="161" w:name="_Toc511246009"/>
      <w:bookmarkStart w:id="162" w:name="_Toc511823457"/>
      <w:bookmarkStart w:id="163" w:name="_Toc511849598"/>
      <w:bookmarkStart w:id="164" w:name="_Toc493094069"/>
      <w:bookmarkEnd w:id="152"/>
      <w:bookmarkEnd w:id="153"/>
      <w:bookmarkEnd w:id="154"/>
      <w:bookmarkEnd w:id="155"/>
      <w:bookmarkEnd w:id="156"/>
      <w:bookmarkEnd w:id="157"/>
      <w:bookmarkEnd w:id="158"/>
      <w:bookmarkEnd w:id="159"/>
      <w:bookmarkEnd w:id="160"/>
      <w:bookmarkEnd w:id="161"/>
      <w:r>
        <w:t xml:space="preserve">chapter </w:t>
      </w:r>
      <w:bookmarkEnd w:id="162"/>
      <w:r w:rsidR="006E5E70">
        <w:t>5</w:t>
      </w:r>
      <w:bookmarkEnd w:id="163"/>
    </w:p>
    <w:p w:rsidR="007C09C6" w:rsidRPr="002D7FCB" w:rsidRDefault="007C09C6" w:rsidP="003708AD">
      <w:pPr>
        <w:pStyle w:val="Caption"/>
        <w:rPr>
          <w:rFonts w:eastAsia="Times New Roman"/>
          <w:b/>
          <w:bCs w:val="0"/>
          <w:vanish/>
          <w:sz w:val="32"/>
          <w:szCs w:val="32"/>
        </w:rPr>
      </w:pPr>
    </w:p>
    <w:p w:rsidR="00C64B17" w:rsidRPr="002D7FCB" w:rsidRDefault="002D7FCB" w:rsidP="00C511A5">
      <w:pPr>
        <w:keepNext/>
        <w:keepLines/>
        <w:spacing w:before="200"/>
        <w:outlineLvl w:val="1"/>
        <w:rPr>
          <w:b/>
          <w:bCs/>
          <w:sz w:val="32"/>
          <w:szCs w:val="32"/>
          <w:lang w:bidi="hi-IN"/>
        </w:rPr>
      </w:pPr>
      <w:bookmarkStart w:id="165" w:name="_Toc511823458"/>
      <w:bookmarkStart w:id="166" w:name="_Toc511849599"/>
      <w:bookmarkStart w:id="167" w:name="_Toc493094071"/>
      <w:bookmarkEnd w:id="164"/>
      <w:r w:rsidRPr="002D7FCB">
        <w:rPr>
          <w:b/>
          <w:bCs/>
          <w:sz w:val="32"/>
          <w:szCs w:val="32"/>
          <w:lang w:bidi="hi-IN"/>
        </w:rPr>
        <w:t>RESULT</w:t>
      </w:r>
      <w:bookmarkEnd w:id="165"/>
      <w:bookmarkEnd w:id="166"/>
    </w:p>
    <w:p w:rsidR="00041F82" w:rsidRPr="00041F82" w:rsidRDefault="00C64B17" w:rsidP="00C64B17">
      <w:pPr>
        <w:rPr>
          <w:szCs w:val="24"/>
          <w:lang w:bidi="hi-IN"/>
        </w:rPr>
      </w:pPr>
      <w:r w:rsidRPr="00041F82">
        <w:rPr>
          <w:szCs w:val="24"/>
          <w:lang w:bidi="hi-IN"/>
        </w:rPr>
        <w:t xml:space="preserve">This image includes the process of Input Image </w:t>
      </w:r>
      <w:r w:rsidR="00041F82" w:rsidRPr="00041F82">
        <w:rPr>
          <w:szCs w:val="24"/>
          <w:lang w:bidi="hi-IN"/>
        </w:rPr>
        <w:t>Initialization</w:t>
      </w:r>
      <w:r w:rsidRPr="00041F82">
        <w:rPr>
          <w:szCs w:val="24"/>
          <w:lang w:bidi="hi-IN"/>
        </w:rPr>
        <w:t>,</w:t>
      </w:r>
      <w:r w:rsidR="00041F82" w:rsidRPr="00041F82">
        <w:rPr>
          <w:szCs w:val="24"/>
          <w:lang w:bidi="hi-IN"/>
        </w:rPr>
        <w:t xml:space="preserve"> Generation of Encryption key, Data Embedding and Generation of Data hiding key.</w:t>
      </w:r>
    </w:p>
    <w:p w:rsidR="00041F82" w:rsidRDefault="00041F82" w:rsidP="00C64B17">
      <w:pPr>
        <w:rPr>
          <w:sz w:val="36"/>
          <w:szCs w:val="36"/>
          <w:lang w:bidi="hi-IN"/>
        </w:rPr>
      </w:pPr>
    </w:p>
    <w:p w:rsidR="00041F82" w:rsidRDefault="0072728B" w:rsidP="0003487B">
      <w:pPr>
        <w:jc w:val="center"/>
        <w:rPr>
          <w:sz w:val="36"/>
          <w:szCs w:val="36"/>
          <w:lang w:bidi="hi-IN"/>
        </w:rPr>
      </w:pPr>
      <w:r>
        <w:rPr>
          <w:noProof/>
          <w:sz w:val="36"/>
          <w:szCs w:val="36"/>
        </w:rPr>
        <w:drawing>
          <wp:inline distT="0" distB="0" distL="0" distR="0">
            <wp:extent cx="3591426" cy="3619048"/>
            <wp:effectExtent l="19050" t="0" r="9024"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tretch>
                      <a:fillRect/>
                    </a:stretch>
                  </pic:blipFill>
                  <pic:spPr bwMode="auto">
                    <a:xfrm>
                      <a:off x="0" y="0"/>
                      <a:ext cx="3591426" cy="3619048"/>
                    </a:xfrm>
                    <a:prstGeom prst="rect">
                      <a:avLst/>
                    </a:prstGeom>
                    <a:noFill/>
                    <a:ln w="9525">
                      <a:noFill/>
                      <a:miter lim="800000"/>
                      <a:headEnd/>
                      <a:tailEnd/>
                    </a:ln>
                  </pic:spPr>
                </pic:pic>
              </a:graphicData>
            </a:graphic>
          </wp:inline>
        </w:drawing>
      </w:r>
    </w:p>
    <w:p w:rsidR="00FA5612" w:rsidRDefault="00FA5612" w:rsidP="0003487B">
      <w:pPr>
        <w:jc w:val="center"/>
        <w:rPr>
          <w:sz w:val="36"/>
          <w:szCs w:val="36"/>
          <w:lang w:bidi="hi-IN"/>
        </w:rPr>
      </w:pPr>
    </w:p>
    <w:p w:rsidR="00C64B17" w:rsidRPr="00C64B17" w:rsidRDefault="00041F82" w:rsidP="00041F82">
      <w:pPr>
        <w:pStyle w:val="Caption"/>
        <w:rPr>
          <w:sz w:val="36"/>
          <w:szCs w:val="36"/>
          <w:lang w:bidi="hi-IN"/>
        </w:rPr>
      </w:pPr>
      <w:bookmarkStart w:id="168" w:name="_Toc511776092"/>
      <w:r>
        <w:t xml:space="preserve">Figure </w:t>
      </w:r>
      <w:fldSimple w:instr=" SEQ Figure \* ARABIC ">
        <w:r>
          <w:rPr>
            <w:noProof/>
          </w:rPr>
          <w:t>5</w:t>
        </w:r>
      </w:fldSimple>
      <w:r>
        <w:t xml:space="preserve"> Output at the sender’s side</w:t>
      </w:r>
      <w:bookmarkEnd w:id="168"/>
      <w:r>
        <w:rPr>
          <w:sz w:val="36"/>
          <w:szCs w:val="36"/>
          <w:lang w:bidi="hi-IN"/>
        </w:rPr>
        <w:t xml:space="preserve"> </w:t>
      </w:r>
    </w:p>
    <w:p w:rsidR="000B54D9" w:rsidRDefault="000B54D9" w:rsidP="00C475CB">
      <w:pPr>
        <w:rPr>
          <w:lang w:bidi="hi-IN"/>
        </w:rPr>
      </w:pPr>
      <w:bookmarkStart w:id="169" w:name="_Toc511775535"/>
      <w:bookmarkStart w:id="170" w:name="_Toc511823459"/>
    </w:p>
    <w:p w:rsidR="000B54D9" w:rsidRDefault="000B54D9" w:rsidP="00C475CB">
      <w:pPr>
        <w:rPr>
          <w:lang w:bidi="hi-IN"/>
        </w:rPr>
      </w:pPr>
    </w:p>
    <w:p w:rsidR="000B54D9" w:rsidRDefault="000B54D9" w:rsidP="00C475CB">
      <w:pPr>
        <w:rPr>
          <w:lang w:bidi="hi-IN"/>
        </w:rPr>
      </w:pPr>
    </w:p>
    <w:p w:rsidR="00C64B17" w:rsidRDefault="00041F82" w:rsidP="00C475CB">
      <w:pPr>
        <w:rPr>
          <w:lang w:bidi="hi-IN"/>
        </w:rPr>
      </w:pPr>
      <w:r w:rsidRPr="00041F82">
        <w:rPr>
          <w:lang w:bidi="hi-IN"/>
        </w:rPr>
        <w:lastRenderedPageBreak/>
        <w:t>This image include</w:t>
      </w:r>
      <w:r>
        <w:rPr>
          <w:lang w:bidi="hi-IN"/>
        </w:rPr>
        <w:t>s</w:t>
      </w:r>
      <w:r w:rsidRPr="00041F82">
        <w:rPr>
          <w:lang w:bidi="hi-IN"/>
        </w:rPr>
        <w:t xml:space="preserve"> the process of Extraction </w:t>
      </w:r>
      <w:r>
        <w:rPr>
          <w:lang w:bidi="hi-IN"/>
        </w:rPr>
        <w:t>of Image and the Data independently by applying Decryption key. Also calculation of PSNR value is done.</w:t>
      </w:r>
      <w:bookmarkEnd w:id="169"/>
      <w:bookmarkEnd w:id="170"/>
    </w:p>
    <w:p w:rsidR="0020289E" w:rsidRPr="00041F82" w:rsidRDefault="0020289E" w:rsidP="00C511A5">
      <w:pPr>
        <w:keepNext/>
        <w:keepLines/>
        <w:spacing w:before="200"/>
        <w:outlineLvl w:val="1"/>
        <w:rPr>
          <w:bCs/>
          <w:szCs w:val="24"/>
          <w:lang w:bidi="hi-IN"/>
        </w:rPr>
      </w:pPr>
    </w:p>
    <w:p w:rsidR="000B1FFC" w:rsidRDefault="0072728B" w:rsidP="00700573">
      <w:pPr>
        <w:keepNext/>
        <w:keepLines/>
        <w:spacing w:before="200"/>
        <w:jc w:val="center"/>
        <w:outlineLvl w:val="1"/>
        <w:rPr>
          <w:b/>
          <w:bCs/>
          <w:sz w:val="36"/>
          <w:szCs w:val="36"/>
          <w:lang w:bidi="hi-IN"/>
        </w:rPr>
      </w:pPr>
      <w:r>
        <w:rPr>
          <w:b/>
          <w:bCs/>
          <w:noProof/>
          <w:sz w:val="36"/>
          <w:szCs w:val="36"/>
        </w:rPr>
        <w:drawing>
          <wp:inline distT="0" distB="0" distL="0" distR="0">
            <wp:extent cx="4285715" cy="2333333"/>
            <wp:effectExtent l="19050" t="0" r="5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tretch>
                      <a:fillRect/>
                    </a:stretch>
                  </pic:blipFill>
                  <pic:spPr bwMode="auto">
                    <a:xfrm>
                      <a:off x="0" y="0"/>
                      <a:ext cx="4285715" cy="2333333"/>
                    </a:xfrm>
                    <a:prstGeom prst="rect">
                      <a:avLst/>
                    </a:prstGeom>
                    <a:noFill/>
                    <a:ln w="9525">
                      <a:noFill/>
                      <a:miter lim="800000"/>
                      <a:headEnd/>
                      <a:tailEnd/>
                    </a:ln>
                  </pic:spPr>
                </pic:pic>
              </a:graphicData>
            </a:graphic>
          </wp:inline>
        </w:drawing>
      </w:r>
    </w:p>
    <w:p w:rsidR="00C64B17" w:rsidRDefault="00041F82" w:rsidP="00041F82">
      <w:pPr>
        <w:pStyle w:val="Caption"/>
        <w:rPr>
          <w:b/>
          <w:u w:val="single"/>
        </w:rPr>
      </w:pPr>
      <w:bookmarkStart w:id="171" w:name="_Toc511776093"/>
      <w:r>
        <w:t xml:space="preserve">Figure </w:t>
      </w:r>
      <w:fldSimple w:instr=" SEQ Figure \* ARABIC ">
        <w:r>
          <w:rPr>
            <w:noProof/>
          </w:rPr>
          <w:t>6</w:t>
        </w:r>
      </w:fldSimple>
      <w:r>
        <w:t xml:space="preserve"> Output at the receiver's side</w:t>
      </w:r>
      <w:bookmarkEnd w:id="171"/>
    </w:p>
    <w:p w:rsidR="00C64B17" w:rsidRDefault="00C64B17" w:rsidP="00C511A5">
      <w:pPr>
        <w:keepNext/>
        <w:keepLines/>
        <w:spacing w:before="200"/>
        <w:outlineLvl w:val="1"/>
        <w:rPr>
          <w:b/>
          <w:sz w:val="20"/>
          <w:szCs w:val="20"/>
          <w:u w:val="single"/>
        </w:rPr>
      </w:pPr>
    </w:p>
    <w:p w:rsidR="005B1D6F" w:rsidRDefault="005B1D6F" w:rsidP="00C511A5">
      <w:pPr>
        <w:keepNext/>
        <w:keepLines/>
        <w:spacing w:before="200"/>
        <w:outlineLvl w:val="1"/>
        <w:rPr>
          <w:b/>
          <w:sz w:val="20"/>
          <w:szCs w:val="20"/>
          <w:u w:val="single"/>
        </w:rPr>
      </w:pPr>
    </w:p>
    <w:p w:rsidR="00F4330B" w:rsidRDefault="00F4330B" w:rsidP="00F4330B"/>
    <w:p w:rsidR="0072728B" w:rsidRDefault="0072728B">
      <w:pPr>
        <w:spacing w:line="240" w:lineRule="auto"/>
        <w:jc w:val="left"/>
        <w:rPr>
          <w:b/>
          <w:bCs/>
          <w:caps/>
          <w:sz w:val="36"/>
          <w:szCs w:val="36"/>
        </w:rPr>
      </w:pPr>
      <w:bookmarkStart w:id="172" w:name="_GoBack"/>
      <w:bookmarkEnd w:id="172"/>
      <w:r>
        <w:br w:type="page"/>
      </w:r>
    </w:p>
    <w:p w:rsidR="00B10F21" w:rsidRPr="00E26944" w:rsidRDefault="00B10F21" w:rsidP="00700573">
      <w:pPr>
        <w:pStyle w:val="Heading1"/>
      </w:pPr>
      <w:bookmarkStart w:id="173" w:name="_Toc511823460"/>
      <w:bookmarkStart w:id="174" w:name="_Toc511849600"/>
      <w:r w:rsidRPr="00E26944">
        <w:lastRenderedPageBreak/>
        <w:t xml:space="preserve">CHAPTER </w:t>
      </w:r>
      <w:bookmarkEnd w:id="167"/>
      <w:bookmarkEnd w:id="173"/>
      <w:bookmarkEnd w:id="174"/>
      <w:r w:rsidR="00C53D24">
        <w:t>6</w:t>
      </w:r>
    </w:p>
    <w:p w:rsidR="003F3B01" w:rsidRPr="003F3B01" w:rsidRDefault="003F3B01" w:rsidP="00560E14">
      <w:pPr>
        <w:pStyle w:val="ListParagraph"/>
        <w:keepNext/>
        <w:keepLines/>
        <w:numPr>
          <w:ilvl w:val="0"/>
          <w:numId w:val="8"/>
        </w:numPr>
        <w:spacing w:before="200"/>
        <w:contextualSpacing w:val="0"/>
        <w:outlineLvl w:val="1"/>
        <w:rPr>
          <w:rFonts w:eastAsia="Times New Roman"/>
          <w:b/>
          <w:bCs/>
          <w:vanish/>
          <w:sz w:val="28"/>
          <w:szCs w:val="24"/>
        </w:rPr>
      </w:pPr>
      <w:bookmarkStart w:id="175" w:name="_Toc494963132"/>
      <w:bookmarkStart w:id="176" w:name="_Toc494963168"/>
      <w:bookmarkStart w:id="177" w:name="_Toc494963204"/>
      <w:bookmarkStart w:id="178" w:name="_Toc494963240"/>
      <w:bookmarkStart w:id="179" w:name="_Toc494963439"/>
      <w:bookmarkStart w:id="180" w:name="_Toc494963514"/>
      <w:bookmarkStart w:id="181" w:name="_Toc511230060"/>
      <w:bookmarkStart w:id="182" w:name="_Toc511245470"/>
      <w:bookmarkStart w:id="183" w:name="_Toc511245859"/>
      <w:bookmarkStart w:id="184" w:name="_Toc511246012"/>
      <w:bookmarkStart w:id="185" w:name="_Toc511775537"/>
      <w:bookmarkStart w:id="186" w:name="_Toc511823435"/>
      <w:bookmarkStart w:id="187" w:name="_Toc511823461"/>
      <w:bookmarkStart w:id="188" w:name="_Toc511823550"/>
      <w:bookmarkStart w:id="189" w:name="_Toc511823779"/>
      <w:bookmarkStart w:id="190" w:name="_Toc511830538"/>
      <w:bookmarkStart w:id="191" w:name="_Toc511849601"/>
      <w:bookmarkStart w:id="192" w:name="_Toc493094072"/>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1000D7" w:rsidRDefault="00C53D24" w:rsidP="005E27DC">
      <w:pPr>
        <w:pStyle w:val="Heading2"/>
        <w:numPr>
          <w:ilvl w:val="0"/>
          <w:numId w:val="0"/>
        </w:numPr>
        <w:ind w:left="432" w:hanging="432"/>
      </w:pPr>
      <w:bookmarkStart w:id="193" w:name="_Toc511823462"/>
      <w:bookmarkStart w:id="194" w:name="_Toc511849602"/>
      <w:r>
        <w:t>6</w:t>
      </w:r>
      <w:r w:rsidR="00010798">
        <w:t>.1</w:t>
      </w:r>
      <w:r w:rsidR="00BC328B">
        <w:t>.</w:t>
      </w:r>
      <w:r w:rsidR="00B66BC8">
        <w:t xml:space="preserve">  </w:t>
      </w:r>
      <w:r w:rsidR="00F54514">
        <w:t xml:space="preserve">  </w:t>
      </w:r>
      <w:r w:rsidR="00BC328B" w:rsidRPr="00E26944">
        <w:t>Conclusion</w:t>
      </w:r>
      <w:r w:rsidR="00B10F21" w:rsidRPr="00E26944">
        <w:t xml:space="preserve"> and Future Scope</w:t>
      </w:r>
      <w:bookmarkEnd w:id="192"/>
      <w:bookmarkEnd w:id="193"/>
      <w:bookmarkEnd w:id="194"/>
    </w:p>
    <w:p w:rsidR="005C1E85" w:rsidRDefault="00E70E46" w:rsidP="00E70E46">
      <w:pPr>
        <w:rPr>
          <w:bCs/>
          <w:szCs w:val="24"/>
        </w:rPr>
      </w:pPr>
      <w:r w:rsidRPr="00E70E46">
        <w:rPr>
          <w:bCs/>
          <w:szCs w:val="24"/>
        </w:rPr>
        <w:t>In this</w:t>
      </w:r>
      <w:r w:rsidR="00C511A5">
        <w:rPr>
          <w:bCs/>
          <w:szCs w:val="24"/>
        </w:rPr>
        <w:t xml:space="preserve"> project</w:t>
      </w:r>
      <w:r w:rsidRPr="00E70E46">
        <w:rPr>
          <w:bCs/>
          <w:szCs w:val="24"/>
        </w:rPr>
        <w:t xml:space="preserve"> data hiding in encrypted image is proposed, which consists of image encryption, data embedding and data</w:t>
      </w:r>
      <w:r w:rsidRPr="00E70E46">
        <w:rPr>
          <w:rFonts w:cs="Kokila"/>
          <w:bCs/>
          <w:szCs w:val="24"/>
          <w:cs/>
          <w:lang w:bidi="hi-IN"/>
        </w:rPr>
        <w:t>-</w:t>
      </w:r>
      <w:r w:rsidRPr="00E70E46">
        <w:rPr>
          <w:bCs/>
          <w:szCs w:val="24"/>
        </w:rPr>
        <w:t>extraction</w:t>
      </w:r>
      <w:r w:rsidRPr="00E70E46">
        <w:rPr>
          <w:rFonts w:cs="Kokila"/>
          <w:bCs/>
          <w:szCs w:val="24"/>
          <w:cs/>
          <w:lang w:bidi="hi-IN"/>
        </w:rPr>
        <w:t>/</w:t>
      </w:r>
      <w:r w:rsidRPr="00E70E46">
        <w:rPr>
          <w:bCs/>
          <w:szCs w:val="24"/>
        </w:rPr>
        <w:t>image</w:t>
      </w:r>
      <w:r w:rsidRPr="00E70E46">
        <w:rPr>
          <w:rFonts w:cs="Kokila"/>
          <w:bCs/>
          <w:szCs w:val="24"/>
          <w:cs/>
          <w:lang w:bidi="hi-IN"/>
        </w:rPr>
        <w:t>-</w:t>
      </w:r>
      <w:r w:rsidRPr="00E70E46">
        <w:rPr>
          <w:bCs/>
          <w:szCs w:val="24"/>
        </w:rPr>
        <w:t>recovery phases</w:t>
      </w:r>
      <w:r w:rsidR="00C511A5">
        <w:rPr>
          <w:bCs/>
          <w:szCs w:val="24"/>
        </w:rPr>
        <w:t xml:space="preserve"> </w:t>
      </w:r>
      <w:r w:rsidRPr="00E70E46">
        <w:rPr>
          <w:bCs/>
          <w:szCs w:val="24"/>
        </w:rPr>
        <w:t>by using</w:t>
      </w:r>
    </w:p>
    <w:p w:rsidR="00E70E46" w:rsidRPr="00E70E46" w:rsidRDefault="00C511A5" w:rsidP="00E70E46">
      <w:pPr>
        <w:rPr>
          <w:bCs/>
          <w:szCs w:val="24"/>
        </w:rPr>
      </w:pPr>
      <w:r>
        <w:rPr>
          <w:bCs/>
          <w:szCs w:val="24"/>
        </w:rPr>
        <w:t>Selective Encryption</w:t>
      </w:r>
      <w:r w:rsidR="00E70E46" w:rsidRPr="00E70E46">
        <w:rPr>
          <w:bCs/>
          <w:szCs w:val="24"/>
        </w:rPr>
        <w:t xml:space="preserve"> method</w:t>
      </w:r>
      <w:r w:rsidR="00E70E46" w:rsidRPr="00E70E46">
        <w:rPr>
          <w:rFonts w:cs="Kokila"/>
          <w:bCs/>
          <w:szCs w:val="24"/>
          <w:cs/>
          <w:lang w:bidi="hi-IN"/>
        </w:rPr>
        <w:t xml:space="preserve">. </w:t>
      </w:r>
      <w:r w:rsidR="00E70E46" w:rsidRPr="00E70E46">
        <w:rPr>
          <w:bCs/>
          <w:szCs w:val="24"/>
        </w:rPr>
        <w:t>Here we include another key act as password to decrypt the encrypted image</w:t>
      </w:r>
      <w:r w:rsidR="00E70E46" w:rsidRPr="00E70E46">
        <w:rPr>
          <w:rFonts w:cs="Kokila"/>
          <w:bCs/>
          <w:szCs w:val="24"/>
          <w:cs/>
          <w:lang w:bidi="hi-IN"/>
        </w:rPr>
        <w:t xml:space="preserve">. </w:t>
      </w:r>
      <w:r w:rsidR="00E70E46" w:rsidRPr="00E70E46">
        <w:rPr>
          <w:bCs/>
          <w:szCs w:val="24"/>
        </w:rPr>
        <w:t>With an encrypted image containing additional data, the receiver may extract the additional data using only the data</w:t>
      </w:r>
      <w:r w:rsidR="00E70E46" w:rsidRPr="00E70E46">
        <w:rPr>
          <w:rFonts w:cs="Kokila"/>
          <w:bCs/>
          <w:szCs w:val="24"/>
          <w:cs/>
          <w:lang w:bidi="hi-IN"/>
        </w:rPr>
        <w:t>-</w:t>
      </w:r>
      <w:r w:rsidR="00E70E46" w:rsidRPr="00E70E46">
        <w:rPr>
          <w:bCs/>
          <w:szCs w:val="24"/>
        </w:rPr>
        <w:t>hiding key, or obtain an image similar to the original one using only the encryption key</w:t>
      </w:r>
      <w:r w:rsidR="00E70E46" w:rsidRPr="00E70E46">
        <w:rPr>
          <w:rFonts w:cs="Kokila"/>
          <w:bCs/>
          <w:szCs w:val="24"/>
          <w:cs/>
          <w:lang w:bidi="hi-IN"/>
        </w:rPr>
        <w:t xml:space="preserve">. </w:t>
      </w:r>
      <w:r w:rsidR="00E70E46" w:rsidRPr="00E70E46">
        <w:rPr>
          <w:bCs/>
          <w:szCs w:val="24"/>
        </w:rPr>
        <w:t>When the receiver has both of the keys, he can extract the additional data and recover the original content without any error by exploiting the spatial correlation in natural image if the amount of additional data is not too large</w:t>
      </w:r>
      <w:r w:rsidR="00E70E46" w:rsidRPr="00E70E46">
        <w:rPr>
          <w:rFonts w:cs="Kokila"/>
          <w:bCs/>
          <w:szCs w:val="24"/>
          <w:cs/>
          <w:lang w:bidi="hi-IN"/>
        </w:rPr>
        <w:t>.</w:t>
      </w:r>
    </w:p>
    <w:p w:rsidR="00E70E46" w:rsidRDefault="00E70E46" w:rsidP="00E70E46">
      <w:pPr>
        <w:spacing w:line="360" w:lineRule="auto"/>
        <w:rPr>
          <w:bCs/>
          <w:szCs w:val="24"/>
        </w:rPr>
      </w:pPr>
    </w:p>
    <w:p w:rsidR="00E70E46" w:rsidRPr="00623F2F" w:rsidRDefault="00E70E46" w:rsidP="00E70E46">
      <w:pPr>
        <w:spacing w:line="360" w:lineRule="auto"/>
        <w:rPr>
          <w:b/>
          <w:bCs/>
          <w:sz w:val="28"/>
          <w:szCs w:val="28"/>
        </w:rPr>
      </w:pPr>
      <w:r w:rsidRPr="00623F2F">
        <w:rPr>
          <w:b/>
          <w:bCs/>
          <w:sz w:val="28"/>
          <w:szCs w:val="28"/>
        </w:rPr>
        <w:t>FUTURE ENHANCEMENT</w:t>
      </w:r>
    </w:p>
    <w:p w:rsidR="00E70E46" w:rsidRPr="00E70E46" w:rsidRDefault="00E70E46" w:rsidP="00E70E46">
      <w:pPr>
        <w:spacing w:line="360" w:lineRule="auto"/>
        <w:jc w:val="left"/>
        <w:rPr>
          <w:b/>
          <w:bCs/>
          <w:szCs w:val="24"/>
        </w:rPr>
      </w:pPr>
    </w:p>
    <w:p w:rsidR="00E70E46" w:rsidRPr="00E70E46" w:rsidRDefault="00E70E46" w:rsidP="00E70E46">
      <w:pPr>
        <w:spacing w:line="360" w:lineRule="auto"/>
        <w:jc w:val="left"/>
        <w:rPr>
          <w:bCs/>
          <w:szCs w:val="24"/>
        </w:rPr>
      </w:pPr>
      <w:r w:rsidRPr="00E70E46">
        <w:rPr>
          <w:bCs/>
          <w:szCs w:val="24"/>
        </w:rPr>
        <w:t>In future, we implement this process of image encryption and data hiding in video sequence efficiently</w:t>
      </w:r>
      <w:r w:rsidRPr="00E70E46">
        <w:rPr>
          <w:rFonts w:cs="Kokila"/>
          <w:bCs/>
          <w:szCs w:val="24"/>
          <w:cs/>
          <w:lang w:bidi="hi-IN"/>
        </w:rPr>
        <w:t>.</w:t>
      </w:r>
    </w:p>
    <w:p w:rsidR="001B3BE2" w:rsidRPr="001B3BE2" w:rsidRDefault="001B3BE2" w:rsidP="001B3BE2"/>
    <w:p w:rsidR="003A5292" w:rsidRDefault="003F3B01" w:rsidP="007B4443">
      <w:r>
        <w:rPr>
          <w:rFonts w:cs="Kokila"/>
          <w:szCs w:val="24"/>
          <w:cs/>
          <w:lang w:bidi="hi-IN"/>
        </w:rPr>
        <w:br w:type="page"/>
      </w:r>
    </w:p>
    <w:sdt>
      <w:sdtPr>
        <w:rPr>
          <w:b/>
          <w:sz w:val="24"/>
          <w:szCs w:val="22"/>
        </w:rPr>
        <w:id w:val="619195825"/>
        <w:docPartObj>
          <w:docPartGallery w:val="Bibliographies"/>
          <w:docPartUnique/>
        </w:docPartObj>
      </w:sdtPr>
      <w:sdtEndPr>
        <w:rPr>
          <w:b w:val="0"/>
          <w:bCs w:val="0"/>
          <w:caps w:val="0"/>
          <w:szCs w:val="24"/>
        </w:rPr>
      </w:sdtEndPr>
      <w:sdtContent>
        <w:bookmarkStart w:id="195" w:name="_Toc511823463" w:displacedByCustomXml="prev"/>
        <w:bookmarkStart w:id="196" w:name="_Toc511849603" w:displacedByCustomXml="prev"/>
        <w:p w:rsidR="003A5292" w:rsidRPr="00EA3438" w:rsidRDefault="003A5292" w:rsidP="00700573">
          <w:pPr>
            <w:pStyle w:val="Heading1"/>
          </w:pPr>
          <w:r w:rsidRPr="00EA3438">
            <w:t>References</w:t>
          </w:r>
          <w:bookmarkEnd w:id="196"/>
          <w:bookmarkEnd w:id="195"/>
        </w:p>
        <w:sdt>
          <w:sdtPr>
            <w:rPr>
              <w:szCs w:val="24"/>
            </w:rPr>
            <w:id w:val="-573587230"/>
            <w:bibliography/>
          </w:sdtPr>
          <w:sdtContent>
            <w:p w:rsidR="00EA3438" w:rsidRPr="00EA3438" w:rsidRDefault="00EA3438" w:rsidP="00EA3438">
              <w:pPr>
                <w:rPr>
                  <w:szCs w:val="24"/>
                </w:rPr>
              </w:pPr>
              <w:r w:rsidRPr="00EA3438">
                <w:rPr>
                  <w:szCs w:val="24"/>
                </w:rPr>
                <w:t xml:space="preserve">[1] M. Johnson, P. Ishwar, V. M. Prabhakaran, D. Schonberg, and K. Ramchandran, “On compressing encrypted data,” IEEE Trans. Signal Process., vol. 52, no. 10, pp. 2992–3006, Oct. 2004. </w:t>
              </w:r>
            </w:p>
            <w:p w:rsidR="00EA3438" w:rsidRPr="00EA3438" w:rsidRDefault="00EA3438" w:rsidP="00EA3438">
              <w:pPr>
                <w:rPr>
                  <w:szCs w:val="24"/>
                </w:rPr>
              </w:pPr>
              <w:r w:rsidRPr="00EA3438">
                <w:rPr>
                  <w:szCs w:val="24"/>
                </w:rPr>
                <w:t>[2] W. Liu, W. Zeng, L. Dong, and Q. Yao, “Efficient compression of encrypted grayscale images,” IEEE Trans. Image Process., vol. 19, no. 4, pp. 1097–1102, Apr. 2010.</w:t>
              </w:r>
            </w:p>
            <w:p w:rsidR="00EA3438" w:rsidRDefault="00EA3438" w:rsidP="00EA3438">
              <w:pPr>
                <w:rPr>
                  <w:szCs w:val="24"/>
                </w:rPr>
              </w:pPr>
              <w:r w:rsidRPr="00EA3438">
                <w:rPr>
                  <w:szCs w:val="24"/>
                </w:rPr>
                <w:t>[3] X. Zhang, “Lossy compression and iterative reconstruction for encrypted image,” IEEE Trans. Inform. Forensics Security, vol. 6, no. 1, pp. 53–58, Feb. 2011.</w:t>
              </w:r>
            </w:p>
            <w:p w:rsidR="00EA3438" w:rsidRPr="00EA3438" w:rsidRDefault="00EA3438" w:rsidP="00EA3438">
              <w:pPr>
                <w:rPr>
                  <w:szCs w:val="24"/>
                </w:rPr>
              </w:pPr>
              <w:r>
                <w:rPr>
                  <w:szCs w:val="24"/>
                </w:rPr>
                <w:t>[4</w:t>
              </w:r>
              <w:r w:rsidRPr="00EA3438">
                <w:rPr>
                  <w:szCs w:val="24"/>
                </w:rPr>
                <w:t>] S. Lian, Z. Liu, Z. Ren, and H. Wang, “Commutative encryption and watermarking in video compression,” IEEE Trans. Circuits Syst. Video Technol., vol. 17, no. 6, pp. 774–778, Jun. 2007.</w:t>
              </w:r>
            </w:p>
            <w:p w:rsidR="00EA3438" w:rsidRPr="00EA3438" w:rsidRDefault="00EA3438" w:rsidP="00EA3438">
              <w:pPr>
                <w:rPr>
                  <w:szCs w:val="24"/>
                </w:rPr>
              </w:pPr>
              <w:r>
                <w:rPr>
                  <w:szCs w:val="24"/>
                </w:rPr>
                <w:t>[5</w:t>
              </w:r>
              <w:r w:rsidRPr="00EA3438">
                <w:rPr>
                  <w:szCs w:val="24"/>
                </w:rPr>
                <w:t xml:space="preserve">] X. Zhang, “Reversible data hiding in encrypted image,” IEEE Signal Process. Lett., vol. 18, no. 4, pp. 255–258, Apr. 2011. </w:t>
              </w:r>
            </w:p>
            <w:p w:rsidR="00EA3438" w:rsidRPr="00EA3438" w:rsidRDefault="00EA3438" w:rsidP="00EA3438">
              <w:pPr>
                <w:rPr>
                  <w:szCs w:val="24"/>
                </w:rPr>
              </w:pPr>
              <w:r>
                <w:rPr>
                  <w:szCs w:val="24"/>
                </w:rPr>
                <w:t>[6</w:t>
              </w:r>
              <w:r w:rsidRPr="00EA3438">
                <w:rPr>
                  <w:szCs w:val="24"/>
                </w:rPr>
                <w:t>] J. Tian, “Reversible data embedding using a difference expansion,” IEEE Trans. Circuits Syst. Video Technol., vol. 13, no. 8, pp. 890–896, Aug. 2003.</w:t>
              </w:r>
            </w:p>
            <w:p w:rsidR="00EA3438" w:rsidRPr="00EA3438" w:rsidRDefault="00EA3438" w:rsidP="00EA3438">
              <w:pPr>
                <w:rPr>
                  <w:szCs w:val="24"/>
                </w:rPr>
              </w:pPr>
              <w:r>
                <w:rPr>
                  <w:szCs w:val="24"/>
                </w:rPr>
                <w:t>[7</w:t>
              </w:r>
              <w:r w:rsidRPr="00EA3438">
                <w:rPr>
                  <w:szCs w:val="24"/>
                </w:rPr>
                <w:t>] Z. Ni, Y.-Q. Shi, N. Ansari, and W. Su, “Reversible data hiding,” IEEE Trans. Circuits Syst. Video Technol., vol. 16, no. 3, pp. 354–362, Mar. 2006.</w:t>
              </w:r>
            </w:p>
            <w:p w:rsidR="00EA3438" w:rsidRPr="00EA3438" w:rsidRDefault="00EA3438" w:rsidP="00EA3438">
              <w:pPr>
                <w:rPr>
                  <w:szCs w:val="24"/>
                </w:rPr>
              </w:pPr>
              <w:r>
                <w:rPr>
                  <w:szCs w:val="24"/>
                </w:rPr>
                <w:t>[8</w:t>
              </w:r>
              <w:r w:rsidRPr="00EA3438">
                <w:rPr>
                  <w:szCs w:val="24"/>
                </w:rPr>
                <w:t xml:space="preserve">] M. U. Celik, G. Sharma, A. M. Tekalp, and E. Saber, “Lossless generalized- LSB data embedding,” IEEE Trans. Image Process., vol. 14, no. 2, pp. 253–266, Feb. 2005. </w:t>
              </w:r>
            </w:p>
            <w:p w:rsidR="00EA3438" w:rsidRPr="00EA3438" w:rsidRDefault="00EA3438" w:rsidP="00EA3438">
              <w:pPr>
                <w:rPr>
                  <w:szCs w:val="24"/>
                </w:rPr>
              </w:pPr>
              <w:r>
                <w:rPr>
                  <w:szCs w:val="24"/>
                </w:rPr>
                <w:t>[9</w:t>
              </w:r>
              <w:r w:rsidRPr="00EA3438">
                <w:rPr>
                  <w:szCs w:val="24"/>
                </w:rPr>
                <w:t>] W. Hong, T.-S. Chen, Y.-P. Chang, and C.-W. Shiu, “A high capacity reversible data hiding scheme using orthogonal projection and prediction error modification,” Signal Process., vol. 90, pp. 2911–2922, 2010.</w:t>
              </w:r>
            </w:p>
            <w:p w:rsidR="00EA3438" w:rsidRPr="00EA3438" w:rsidRDefault="00EA3438" w:rsidP="00EA3438">
              <w:pPr>
                <w:rPr>
                  <w:szCs w:val="24"/>
                </w:rPr>
              </w:pPr>
              <w:r>
                <w:rPr>
                  <w:szCs w:val="24"/>
                </w:rPr>
                <w:lastRenderedPageBreak/>
                <w:t>[10</w:t>
              </w:r>
              <w:r w:rsidRPr="00EA3438">
                <w:rPr>
                  <w:szCs w:val="24"/>
                </w:rPr>
                <w:t>] C.-C. Chang, C.-C. Lin, and Y.-H. Chen, “Reversible data-embedding scheme using differences between original and predicted pixel values,” IET Inform. Security, vol. 2, no. 2, pp. 35–46, 2008.</w:t>
              </w:r>
            </w:p>
            <w:p w:rsidR="00325525" w:rsidRPr="00EA3438" w:rsidRDefault="004A371D" w:rsidP="00EA3438">
              <w:pPr>
                <w:rPr>
                  <w:szCs w:val="24"/>
                </w:rPr>
              </w:pPr>
            </w:p>
          </w:sdtContent>
        </w:sdt>
      </w:sdtContent>
    </w:sdt>
    <w:p w:rsidR="00392464" w:rsidRPr="00EA3438" w:rsidRDefault="00392464" w:rsidP="00EA3438">
      <w:pPr>
        <w:rPr>
          <w:szCs w:val="24"/>
        </w:rPr>
      </w:pPr>
    </w:p>
    <w:p w:rsidR="00392464" w:rsidRPr="00EA3438" w:rsidRDefault="00392464" w:rsidP="00EA3438">
      <w:pPr>
        <w:rPr>
          <w:szCs w:val="24"/>
        </w:rPr>
      </w:pPr>
    </w:p>
    <w:p w:rsidR="00392464" w:rsidRPr="00EA3438" w:rsidRDefault="00392464" w:rsidP="00EA3438">
      <w:pPr>
        <w:rPr>
          <w:szCs w:val="24"/>
        </w:rPr>
      </w:pPr>
    </w:p>
    <w:p w:rsidR="00392464" w:rsidRPr="00EA3438" w:rsidRDefault="00392464" w:rsidP="00EA3438">
      <w:pPr>
        <w:rPr>
          <w:szCs w:val="24"/>
        </w:rPr>
      </w:pPr>
    </w:p>
    <w:p w:rsidR="00392464" w:rsidRPr="00EA3438" w:rsidRDefault="00392464" w:rsidP="00EA3438">
      <w:pPr>
        <w:rPr>
          <w:szCs w:val="24"/>
        </w:rPr>
      </w:pPr>
    </w:p>
    <w:p w:rsidR="00392464" w:rsidRPr="00EA3438" w:rsidRDefault="00392464" w:rsidP="00EA3438">
      <w:pPr>
        <w:rPr>
          <w:szCs w:val="24"/>
        </w:rPr>
      </w:pPr>
    </w:p>
    <w:p w:rsidR="00392464" w:rsidRPr="00EA3438" w:rsidRDefault="00392464" w:rsidP="00EA3438">
      <w:pPr>
        <w:rPr>
          <w:szCs w:val="24"/>
        </w:rPr>
      </w:pPr>
    </w:p>
    <w:sectPr w:rsidR="00392464" w:rsidRPr="00EA3438" w:rsidSect="00D32CE1">
      <w:footerReference w:type="default" r:id="rId13"/>
      <w:pgSz w:w="12240" w:h="15840" w:code="1"/>
      <w:pgMar w:top="1440" w:right="1077" w:bottom="1440" w:left="2160" w:header="720" w:footer="720" w:gutter="0"/>
      <w:pgNumType w:start="2"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4B0" w:rsidRDefault="008374B0" w:rsidP="00FE078C">
      <w:r>
        <w:separator/>
      </w:r>
    </w:p>
    <w:p w:rsidR="008374B0" w:rsidRDefault="008374B0" w:rsidP="00FE078C"/>
  </w:endnote>
  <w:endnote w:type="continuationSeparator" w:id="1">
    <w:p w:rsidR="008374B0" w:rsidRDefault="008374B0" w:rsidP="00FE078C">
      <w:r>
        <w:continuationSeparator/>
      </w:r>
    </w:p>
    <w:p w:rsidR="008374B0" w:rsidRDefault="008374B0" w:rsidP="00FE078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vantGarde">
    <w:altName w:val="Century Gothic"/>
    <w:panose1 w:val="00000000000000000000"/>
    <w:charset w:val="00"/>
    <w:family w:val="swiss"/>
    <w:notTrueType/>
    <w:pitch w:val="default"/>
    <w:sig w:usb0="00000003" w:usb1="00000000" w:usb2="00000000" w:usb3="00000000" w:csb0="00000001" w:csb1="00000000"/>
  </w:font>
  <w:font w:name="Kokila">
    <w:altName w:val="Arial"/>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95" w:rsidRDefault="00583295" w:rsidP="00FE078C">
    <w:pPr>
      <w:pStyle w:val="Footer"/>
    </w:pPr>
    <w:r>
      <w:tab/>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95" w:rsidRDefault="00583295">
    <w:pPr>
      <w:pStyle w:val="Footer"/>
      <w:pBdr>
        <w:top w:val="thinThickSmallGap" w:sz="24" w:space="1" w:color="622423" w:themeColor="accent2" w:themeShade="7F"/>
      </w:pBdr>
      <w:rPr>
        <w:rFonts w:asciiTheme="majorHAnsi" w:hAnsiTheme="majorHAnsi"/>
      </w:rPr>
    </w:pPr>
    <w:r>
      <w:rPr>
        <w:rFonts w:asciiTheme="majorHAnsi" w:hAnsiTheme="majorHAnsi"/>
      </w:rPr>
      <w:t xml:space="preserve">Department of Electronics and Communication Engineering, Medicaps Indore </w:t>
    </w:r>
    <w:r>
      <w:rPr>
        <w:rFonts w:asciiTheme="majorHAnsi" w:hAnsiTheme="majorHAnsi"/>
      </w:rPr>
      <w:ptab w:relativeTo="margin" w:alignment="right" w:leader="none"/>
    </w:r>
    <w:r>
      <w:rPr>
        <w:rFonts w:asciiTheme="majorHAnsi" w:hAnsiTheme="majorHAnsi"/>
      </w:rPr>
      <w:t xml:space="preserve">Page </w:t>
    </w:r>
    <w:fldSimple w:instr=" PAGE   \* MERGEFORMAT ">
      <w:r w:rsidR="00CE6ABD" w:rsidRPr="00CE6ABD">
        <w:rPr>
          <w:rFonts w:asciiTheme="majorHAnsi" w:hAnsiTheme="majorHAnsi"/>
          <w:noProof/>
        </w:rPr>
        <w:t>3</w:t>
      </w:r>
    </w:fldSimple>
  </w:p>
  <w:p w:rsidR="00583295" w:rsidRDefault="0058329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4B0" w:rsidRDefault="008374B0" w:rsidP="00FE078C">
      <w:r>
        <w:separator/>
      </w:r>
    </w:p>
    <w:p w:rsidR="008374B0" w:rsidRDefault="008374B0" w:rsidP="00FE078C"/>
  </w:footnote>
  <w:footnote w:type="continuationSeparator" w:id="1">
    <w:p w:rsidR="008374B0" w:rsidRDefault="008374B0" w:rsidP="00FE078C">
      <w:r>
        <w:continuationSeparator/>
      </w:r>
    </w:p>
    <w:p w:rsidR="008374B0" w:rsidRDefault="008374B0" w:rsidP="00FE078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2"/>
      <w:numFmt w:val="decimal"/>
      <w:lvlText w:val="%1."/>
      <w:lvlJc w:val="left"/>
      <w:pPr>
        <w:tabs>
          <w:tab w:val="num" w:pos="4320"/>
        </w:tabs>
        <w:ind w:left="4320" w:hanging="3450"/>
      </w:pPr>
      <w:rPr>
        <w:b/>
        <w:bCs/>
        <w:color w:val="000000"/>
        <w:sz w:val="28"/>
      </w:rPr>
    </w:lvl>
  </w:abstractNum>
  <w:abstractNum w:abstractNumId="1">
    <w:nsid w:val="00000003"/>
    <w:multiLevelType w:val="singleLevel"/>
    <w:tmpl w:val="238E406E"/>
    <w:name w:val="WW8Num2"/>
    <w:lvl w:ilvl="0">
      <w:start w:val="1"/>
      <w:numFmt w:val="decimal"/>
      <w:lvlText w:val="%1."/>
      <w:lvlJc w:val="left"/>
      <w:pPr>
        <w:tabs>
          <w:tab w:val="num" w:pos="1230"/>
        </w:tabs>
        <w:ind w:left="1230" w:hanging="360"/>
      </w:pPr>
      <w:rPr>
        <w:b w:val="0"/>
        <w:sz w:val="28"/>
        <w:szCs w:val="28"/>
      </w:rPr>
    </w:lvl>
  </w:abstractNum>
  <w:abstractNum w:abstractNumId="2">
    <w:nsid w:val="09AE10D5"/>
    <w:multiLevelType w:val="hybridMultilevel"/>
    <w:tmpl w:val="C32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D4095"/>
    <w:multiLevelType w:val="multilevel"/>
    <w:tmpl w:val="FE0844DE"/>
    <w:lvl w:ilvl="0">
      <w:start w:val="1"/>
      <w:numFmt w:val="decimal"/>
      <w:lvlText w:val="%1."/>
      <w:lvlJc w:val="left"/>
      <w:pPr>
        <w:ind w:left="360" w:hanging="360"/>
      </w:pPr>
    </w:lvl>
    <w:lvl w:ilvl="1">
      <w:start w:val="1"/>
      <w:numFmt w:val="decimal"/>
      <w:pStyle w:val="Heading2"/>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793A28"/>
    <w:multiLevelType w:val="hybridMultilevel"/>
    <w:tmpl w:val="B702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95446"/>
    <w:multiLevelType w:val="multilevel"/>
    <w:tmpl w:val="A0C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33001F"/>
    <w:multiLevelType w:val="hybridMultilevel"/>
    <w:tmpl w:val="AD52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D08D4"/>
    <w:multiLevelType w:val="hybridMultilevel"/>
    <w:tmpl w:val="BDE0C4E6"/>
    <w:lvl w:ilvl="0" w:tplc="2F3A17E6">
      <w:start w:val="1"/>
      <w:numFmt w:val="bullet"/>
      <w:lvlText w:val=""/>
      <w:lvlJc w:val="left"/>
      <w:pPr>
        <w:tabs>
          <w:tab w:val="num" w:pos="720"/>
        </w:tabs>
        <w:ind w:left="720" w:hanging="360"/>
      </w:pPr>
      <w:rPr>
        <w:rFonts w:ascii="Wingdings 3" w:hAnsi="Wingdings 3" w:hint="default"/>
      </w:rPr>
    </w:lvl>
    <w:lvl w:ilvl="1" w:tplc="1EA4029E" w:tentative="1">
      <w:start w:val="1"/>
      <w:numFmt w:val="bullet"/>
      <w:lvlText w:val=""/>
      <w:lvlJc w:val="left"/>
      <w:pPr>
        <w:tabs>
          <w:tab w:val="num" w:pos="1440"/>
        </w:tabs>
        <w:ind w:left="1440" w:hanging="360"/>
      </w:pPr>
      <w:rPr>
        <w:rFonts w:ascii="Wingdings 3" w:hAnsi="Wingdings 3" w:hint="default"/>
      </w:rPr>
    </w:lvl>
    <w:lvl w:ilvl="2" w:tplc="B43A9C82" w:tentative="1">
      <w:start w:val="1"/>
      <w:numFmt w:val="bullet"/>
      <w:lvlText w:val=""/>
      <w:lvlJc w:val="left"/>
      <w:pPr>
        <w:tabs>
          <w:tab w:val="num" w:pos="2160"/>
        </w:tabs>
        <w:ind w:left="2160" w:hanging="360"/>
      </w:pPr>
      <w:rPr>
        <w:rFonts w:ascii="Wingdings 3" w:hAnsi="Wingdings 3" w:hint="default"/>
      </w:rPr>
    </w:lvl>
    <w:lvl w:ilvl="3" w:tplc="B2B0A1DC" w:tentative="1">
      <w:start w:val="1"/>
      <w:numFmt w:val="bullet"/>
      <w:lvlText w:val=""/>
      <w:lvlJc w:val="left"/>
      <w:pPr>
        <w:tabs>
          <w:tab w:val="num" w:pos="2880"/>
        </w:tabs>
        <w:ind w:left="2880" w:hanging="360"/>
      </w:pPr>
      <w:rPr>
        <w:rFonts w:ascii="Wingdings 3" w:hAnsi="Wingdings 3" w:hint="default"/>
      </w:rPr>
    </w:lvl>
    <w:lvl w:ilvl="4" w:tplc="FC8650EA" w:tentative="1">
      <w:start w:val="1"/>
      <w:numFmt w:val="bullet"/>
      <w:lvlText w:val=""/>
      <w:lvlJc w:val="left"/>
      <w:pPr>
        <w:tabs>
          <w:tab w:val="num" w:pos="3600"/>
        </w:tabs>
        <w:ind w:left="3600" w:hanging="360"/>
      </w:pPr>
      <w:rPr>
        <w:rFonts w:ascii="Wingdings 3" w:hAnsi="Wingdings 3" w:hint="default"/>
      </w:rPr>
    </w:lvl>
    <w:lvl w:ilvl="5" w:tplc="9CB44034" w:tentative="1">
      <w:start w:val="1"/>
      <w:numFmt w:val="bullet"/>
      <w:lvlText w:val=""/>
      <w:lvlJc w:val="left"/>
      <w:pPr>
        <w:tabs>
          <w:tab w:val="num" w:pos="4320"/>
        </w:tabs>
        <w:ind w:left="4320" w:hanging="360"/>
      </w:pPr>
      <w:rPr>
        <w:rFonts w:ascii="Wingdings 3" w:hAnsi="Wingdings 3" w:hint="default"/>
      </w:rPr>
    </w:lvl>
    <w:lvl w:ilvl="6" w:tplc="620E312E" w:tentative="1">
      <w:start w:val="1"/>
      <w:numFmt w:val="bullet"/>
      <w:lvlText w:val=""/>
      <w:lvlJc w:val="left"/>
      <w:pPr>
        <w:tabs>
          <w:tab w:val="num" w:pos="5040"/>
        </w:tabs>
        <w:ind w:left="5040" w:hanging="360"/>
      </w:pPr>
      <w:rPr>
        <w:rFonts w:ascii="Wingdings 3" w:hAnsi="Wingdings 3" w:hint="default"/>
      </w:rPr>
    </w:lvl>
    <w:lvl w:ilvl="7" w:tplc="1466D192" w:tentative="1">
      <w:start w:val="1"/>
      <w:numFmt w:val="bullet"/>
      <w:lvlText w:val=""/>
      <w:lvlJc w:val="left"/>
      <w:pPr>
        <w:tabs>
          <w:tab w:val="num" w:pos="5760"/>
        </w:tabs>
        <w:ind w:left="5760" w:hanging="360"/>
      </w:pPr>
      <w:rPr>
        <w:rFonts w:ascii="Wingdings 3" w:hAnsi="Wingdings 3" w:hint="default"/>
      </w:rPr>
    </w:lvl>
    <w:lvl w:ilvl="8" w:tplc="8CF07874" w:tentative="1">
      <w:start w:val="1"/>
      <w:numFmt w:val="bullet"/>
      <w:lvlText w:val=""/>
      <w:lvlJc w:val="left"/>
      <w:pPr>
        <w:tabs>
          <w:tab w:val="num" w:pos="6480"/>
        </w:tabs>
        <w:ind w:left="6480" w:hanging="360"/>
      </w:pPr>
      <w:rPr>
        <w:rFonts w:ascii="Wingdings 3" w:hAnsi="Wingdings 3"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6485B7A"/>
    <w:multiLevelType w:val="hybridMultilevel"/>
    <w:tmpl w:val="CBB2E96E"/>
    <w:lvl w:ilvl="0" w:tplc="6AF6D8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850DC3"/>
    <w:multiLevelType w:val="hybridMultilevel"/>
    <w:tmpl w:val="52F4AB44"/>
    <w:lvl w:ilvl="0" w:tplc="BA280478">
      <w:start w:val="1"/>
      <w:numFmt w:val="bullet"/>
      <w:lvlText w:val=""/>
      <w:lvlJc w:val="left"/>
      <w:pPr>
        <w:tabs>
          <w:tab w:val="num" w:pos="720"/>
        </w:tabs>
        <w:ind w:left="720" w:hanging="360"/>
      </w:pPr>
      <w:rPr>
        <w:rFonts w:ascii="Wingdings 3" w:hAnsi="Wingdings 3" w:hint="default"/>
      </w:rPr>
    </w:lvl>
    <w:lvl w:ilvl="1" w:tplc="D1F8AC3C" w:tentative="1">
      <w:start w:val="1"/>
      <w:numFmt w:val="bullet"/>
      <w:lvlText w:val=""/>
      <w:lvlJc w:val="left"/>
      <w:pPr>
        <w:tabs>
          <w:tab w:val="num" w:pos="1440"/>
        </w:tabs>
        <w:ind w:left="1440" w:hanging="360"/>
      </w:pPr>
      <w:rPr>
        <w:rFonts w:ascii="Wingdings 3" w:hAnsi="Wingdings 3" w:hint="default"/>
      </w:rPr>
    </w:lvl>
    <w:lvl w:ilvl="2" w:tplc="1084EE5C" w:tentative="1">
      <w:start w:val="1"/>
      <w:numFmt w:val="bullet"/>
      <w:lvlText w:val=""/>
      <w:lvlJc w:val="left"/>
      <w:pPr>
        <w:tabs>
          <w:tab w:val="num" w:pos="2160"/>
        </w:tabs>
        <w:ind w:left="2160" w:hanging="360"/>
      </w:pPr>
      <w:rPr>
        <w:rFonts w:ascii="Wingdings 3" w:hAnsi="Wingdings 3" w:hint="default"/>
      </w:rPr>
    </w:lvl>
    <w:lvl w:ilvl="3" w:tplc="058412CC" w:tentative="1">
      <w:start w:val="1"/>
      <w:numFmt w:val="bullet"/>
      <w:lvlText w:val=""/>
      <w:lvlJc w:val="left"/>
      <w:pPr>
        <w:tabs>
          <w:tab w:val="num" w:pos="2880"/>
        </w:tabs>
        <w:ind w:left="2880" w:hanging="360"/>
      </w:pPr>
      <w:rPr>
        <w:rFonts w:ascii="Wingdings 3" w:hAnsi="Wingdings 3" w:hint="default"/>
      </w:rPr>
    </w:lvl>
    <w:lvl w:ilvl="4" w:tplc="708053F8" w:tentative="1">
      <w:start w:val="1"/>
      <w:numFmt w:val="bullet"/>
      <w:lvlText w:val=""/>
      <w:lvlJc w:val="left"/>
      <w:pPr>
        <w:tabs>
          <w:tab w:val="num" w:pos="3600"/>
        </w:tabs>
        <w:ind w:left="3600" w:hanging="360"/>
      </w:pPr>
      <w:rPr>
        <w:rFonts w:ascii="Wingdings 3" w:hAnsi="Wingdings 3" w:hint="default"/>
      </w:rPr>
    </w:lvl>
    <w:lvl w:ilvl="5" w:tplc="E4A88226" w:tentative="1">
      <w:start w:val="1"/>
      <w:numFmt w:val="bullet"/>
      <w:lvlText w:val=""/>
      <w:lvlJc w:val="left"/>
      <w:pPr>
        <w:tabs>
          <w:tab w:val="num" w:pos="4320"/>
        </w:tabs>
        <w:ind w:left="4320" w:hanging="360"/>
      </w:pPr>
      <w:rPr>
        <w:rFonts w:ascii="Wingdings 3" w:hAnsi="Wingdings 3" w:hint="default"/>
      </w:rPr>
    </w:lvl>
    <w:lvl w:ilvl="6" w:tplc="629A1F94" w:tentative="1">
      <w:start w:val="1"/>
      <w:numFmt w:val="bullet"/>
      <w:lvlText w:val=""/>
      <w:lvlJc w:val="left"/>
      <w:pPr>
        <w:tabs>
          <w:tab w:val="num" w:pos="5040"/>
        </w:tabs>
        <w:ind w:left="5040" w:hanging="360"/>
      </w:pPr>
      <w:rPr>
        <w:rFonts w:ascii="Wingdings 3" w:hAnsi="Wingdings 3" w:hint="default"/>
      </w:rPr>
    </w:lvl>
    <w:lvl w:ilvl="7" w:tplc="E4BA4A7A" w:tentative="1">
      <w:start w:val="1"/>
      <w:numFmt w:val="bullet"/>
      <w:lvlText w:val=""/>
      <w:lvlJc w:val="left"/>
      <w:pPr>
        <w:tabs>
          <w:tab w:val="num" w:pos="5760"/>
        </w:tabs>
        <w:ind w:left="5760" w:hanging="360"/>
      </w:pPr>
      <w:rPr>
        <w:rFonts w:ascii="Wingdings 3" w:hAnsi="Wingdings 3" w:hint="default"/>
      </w:rPr>
    </w:lvl>
    <w:lvl w:ilvl="8" w:tplc="C0A2B136" w:tentative="1">
      <w:start w:val="1"/>
      <w:numFmt w:val="bullet"/>
      <w:lvlText w:val=""/>
      <w:lvlJc w:val="left"/>
      <w:pPr>
        <w:tabs>
          <w:tab w:val="num" w:pos="6480"/>
        </w:tabs>
        <w:ind w:left="6480" w:hanging="360"/>
      </w:pPr>
      <w:rPr>
        <w:rFonts w:ascii="Wingdings 3" w:hAnsi="Wingdings 3" w:hint="default"/>
      </w:rPr>
    </w:lvl>
  </w:abstractNum>
  <w:abstractNum w:abstractNumId="11">
    <w:nsid w:val="65DF5B85"/>
    <w:multiLevelType w:val="hybridMultilevel"/>
    <w:tmpl w:val="693EF9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7F91230"/>
    <w:multiLevelType w:val="multilevel"/>
    <w:tmpl w:val="823A941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402C58"/>
    <w:multiLevelType w:val="hybridMultilevel"/>
    <w:tmpl w:val="F1F87D58"/>
    <w:lvl w:ilvl="0" w:tplc="04090001">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6">
    <w:nsid w:val="70176C84"/>
    <w:multiLevelType w:val="hybridMultilevel"/>
    <w:tmpl w:val="BC4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E6723F"/>
    <w:multiLevelType w:val="multilevel"/>
    <w:tmpl w:val="50B6E0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D7F4F00"/>
    <w:multiLevelType w:val="hybridMultilevel"/>
    <w:tmpl w:val="00540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3"/>
  </w:num>
  <w:num w:numId="3">
    <w:abstractNumId w:val="14"/>
  </w:num>
  <w:num w:numId="4">
    <w:abstractNumId w:val="8"/>
  </w:num>
  <w:num w:numId="5">
    <w:abstractNumId w:val="1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11"/>
  </w:num>
  <w:num w:numId="11">
    <w:abstractNumId w:val="7"/>
  </w:num>
  <w:num w:numId="12">
    <w:abstractNumId w:val="10"/>
  </w:num>
  <w:num w:numId="13">
    <w:abstractNumId w:val="16"/>
  </w:num>
  <w:num w:numId="14">
    <w:abstractNumId w:val="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2"/>
  </w:num>
  <w:num w:numId="19">
    <w:abstractNumId w:val="17"/>
  </w:num>
  <w:num w:numId="20">
    <w:abstractNumId w:val="3"/>
  </w:num>
  <w:num w:numId="21">
    <w:abstractNumId w:val="3"/>
  </w:num>
  <w:num w:numId="22">
    <w:abstractNumId w:val="3"/>
  </w:num>
  <w:num w:numId="23">
    <w:abstractNumId w:val="4"/>
  </w:num>
  <w:num w:numId="24">
    <w:abstractNumId w:val="1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displayBackgroundShape/>
  <w:attachedTemplate r:id="rId1"/>
  <w:defaultTabStop w:val="720"/>
  <w:drawingGridHorizontalSpacing w:val="120"/>
  <w:displayHorizontalDrawingGridEvery w:val="2"/>
  <w:characterSpacingControl w:val="doNotCompress"/>
  <w:hdrShapeDefaults>
    <o:shapedefaults v:ext="edit" spidmax="60418">
      <o:colormru v:ext="edit" colors="#ffffe0"/>
    </o:shapedefaults>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jA2MTWwNLcwMzS0NDVR0lEKTi0uzszPAymwrAUAM9XyOiwAAAA="/>
  </w:docVars>
  <w:rsids>
    <w:rsidRoot w:val="00BC233A"/>
    <w:rsid w:val="00001C25"/>
    <w:rsid w:val="00002B69"/>
    <w:rsid w:val="0000502A"/>
    <w:rsid w:val="0000527D"/>
    <w:rsid w:val="00006523"/>
    <w:rsid w:val="00010798"/>
    <w:rsid w:val="00010846"/>
    <w:rsid w:val="0001179D"/>
    <w:rsid w:val="0001244E"/>
    <w:rsid w:val="000127D2"/>
    <w:rsid w:val="00012888"/>
    <w:rsid w:val="0001337C"/>
    <w:rsid w:val="0001349F"/>
    <w:rsid w:val="0001368A"/>
    <w:rsid w:val="00013951"/>
    <w:rsid w:val="00013B1F"/>
    <w:rsid w:val="00015ED9"/>
    <w:rsid w:val="00017006"/>
    <w:rsid w:val="00020D6F"/>
    <w:rsid w:val="00021248"/>
    <w:rsid w:val="0002313C"/>
    <w:rsid w:val="000248AD"/>
    <w:rsid w:val="00024913"/>
    <w:rsid w:val="00024B0A"/>
    <w:rsid w:val="00026F54"/>
    <w:rsid w:val="00027462"/>
    <w:rsid w:val="00030C4C"/>
    <w:rsid w:val="00032C87"/>
    <w:rsid w:val="00033ACE"/>
    <w:rsid w:val="0003487B"/>
    <w:rsid w:val="000355EA"/>
    <w:rsid w:val="00040702"/>
    <w:rsid w:val="00041444"/>
    <w:rsid w:val="00041E5F"/>
    <w:rsid w:val="00041F82"/>
    <w:rsid w:val="00043D5B"/>
    <w:rsid w:val="0004533F"/>
    <w:rsid w:val="00045CCC"/>
    <w:rsid w:val="000464FE"/>
    <w:rsid w:val="00046E65"/>
    <w:rsid w:val="0005054D"/>
    <w:rsid w:val="00050FDD"/>
    <w:rsid w:val="00051AD7"/>
    <w:rsid w:val="00054200"/>
    <w:rsid w:val="00057FA4"/>
    <w:rsid w:val="00060B80"/>
    <w:rsid w:val="00063270"/>
    <w:rsid w:val="00063360"/>
    <w:rsid w:val="00064381"/>
    <w:rsid w:val="00066238"/>
    <w:rsid w:val="00070599"/>
    <w:rsid w:val="0007093B"/>
    <w:rsid w:val="00070F24"/>
    <w:rsid w:val="00070FB5"/>
    <w:rsid w:val="00071908"/>
    <w:rsid w:val="00074998"/>
    <w:rsid w:val="00075A3B"/>
    <w:rsid w:val="00077D03"/>
    <w:rsid w:val="00082649"/>
    <w:rsid w:val="00082F3F"/>
    <w:rsid w:val="00083A8F"/>
    <w:rsid w:val="00085C65"/>
    <w:rsid w:val="0008772C"/>
    <w:rsid w:val="000878A1"/>
    <w:rsid w:val="00087AA8"/>
    <w:rsid w:val="00090D17"/>
    <w:rsid w:val="00091EF6"/>
    <w:rsid w:val="000926A9"/>
    <w:rsid w:val="000926BC"/>
    <w:rsid w:val="000944C2"/>
    <w:rsid w:val="00095EC7"/>
    <w:rsid w:val="000960A7"/>
    <w:rsid w:val="000A30CB"/>
    <w:rsid w:val="000A6922"/>
    <w:rsid w:val="000A6AAE"/>
    <w:rsid w:val="000B0F79"/>
    <w:rsid w:val="000B1FFC"/>
    <w:rsid w:val="000B3826"/>
    <w:rsid w:val="000B395D"/>
    <w:rsid w:val="000B44DD"/>
    <w:rsid w:val="000B4B9B"/>
    <w:rsid w:val="000B4BF8"/>
    <w:rsid w:val="000B54D9"/>
    <w:rsid w:val="000B61A5"/>
    <w:rsid w:val="000B6F49"/>
    <w:rsid w:val="000B73C3"/>
    <w:rsid w:val="000B7C13"/>
    <w:rsid w:val="000C0A35"/>
    <w:rsid w:val="000C0D08"/>
    <w:rsid w:val="000C1D84"/>
    <w:rsid w:val="000C33C7"/>
    <w:rsid w:val="000C3DE9"/>
    <w:rsid w:val="000C4F25"/>
    <w:rsid w:val="000C6BC9"/>
    <w:rsid w:val="000C755E"/>
    <w:rsid w:val="000D0B33"/>
    <w:rsid w:val="000D0D49"/>
    <w:rsid w:val="000D258C"/>
    <w:rsid w:val="000D377B"/>
    <w:rsid w:val="000D3F6B"/>
    <w:rsid w:val="000D4739"/>
    <w:rsid w:val="000D4778"/>
    <w:rsid w:val="000D4935"/>
    <w:rsid w:val="000D4EEB"/>
    <w:rsid w:val="000D4F65"/>
    <w:rsid w:val="000D737A"/>
    <w:rsid w:val="000E1645"/>
    <w:rsid w:val="000E1EF6"/>
    <w:rsid w:val="000E257B"/>
    <w:rsid w:val="000E2F56"/>
    <w:rsid w:val="000E36A6"/>
    <w:rsid w:val="000E5203"/>
    <w:rsid w:val="000E570B"/>
    <w:rsid w:val="000E67A9"/>
    <w:rsid w:val="000E7376"/>
    <w:rsid w:val="000F260E"/>
    <w:rsid w:val="000F5CC6"/>
    <w:rsid w:val="000F6971"/>
    <w:rsid w:val="000F6BE9"/>
    <w:rsid w:val="000F715D"/>
    <w:rsid w:val="000F73E9"/>
    <w:rsid w:val="001000D7"/>
    <w:rsid w:val="001013A2"/>
    <w:rsid w:val="0010258B"/>
    <w:rsid w:val="001034FF"/>
    <w:rsid w:val="00103947"/>
    <w:rsid w:val="00103E53"/>
    <w:rsid w:val="00104898"/>
    <w:rsid w:val="00106298"/>
    <w:rsid w:val="0010647C"/>
    <w:rsid w:val="00106C68"/>
    <w:rsid w:val="001076E0"/>
    <w:rsid w:val="001109C4"/>
    <w:rsid w:val="001114E3"/>
    <w:rsid w:val="00111D3E"/>
    <w:rsid w:val="00113A44"/>
    <w:rsid w:val="00114497"/>
    <w:rsid w:val="00116785"/>
    <w:rsid w:val="00121E09"/>
    <w:rsid w:val="0012224D"/>
    <w:rsid w:val="00122970"/>
    <w:rsid w:val="001259FE"/>
    <w:rsid w:val="001260FD"/>
    <w:rsid w:val="00126492"/>
    <w:rsid w:val="001266DD"/>
    <w:rsid w:val="00126928"/>
    <w:rsid w:val="00127264"/>
    <w:rsid w:val="00127A26"/>
    <w:rsid w:val="00130D16"/>
    <w:rsid w:val="00130DA7"/>
    <w:rsid w:val="001319DB"/>
    <w:rsid w:val="00132F6C"/>
    <w:rsid w:val="00133634"/>
    <w:rsid w:val="00133B00"/>
    <w:rsid w:val="00135232"/>
    <w:rsid w:val="0013559F"/>
    <w:rsid w:val="00137876"/>
    <w:rsid w:val="00141CF6"/>
    <w:rsid w:val="0014272C"/>
    <w:rsid w:val="00143A14"/>
    <w:rsid w:val="00143E42"/>
    <w:rsid w:val="00144744"/>
    <w:rsid w:val="00144CDB"/>
    <w:rsid w:val="00144D34"/>
    <w:rsid w:val="00145748"/>
    <w:rsid w:val="00146775"/>
    <w:rsid w:val="00150B37"/>
    <w:rsid w:val="00151703"/>
    <w:rsid w:val="00151712"/>
    <w:rsid w:val="00152219"/>
    <w:rsid w:val="00153889"/>
    <w:rsid w:val="0015413D"/>
    <w:rsid w:val="00154BFA"/>
    <w:rsid w:val="0015615B"/>
    <w:rsid w:val="00157262"/>
    <w:rsid w:val="00160F96"/>
    <w:rsid w:val="001617D9"/>
    <w:rsid w:val="00161CF7"/>
    <w:rsid w:val="00161D48"/>
    <w:rsid w:val="0016241E"/>
    <w:rsid w:val="0016326E"/>
    <w:rsid w:val="00163326"/>
    <w:rsid w:val="00163B88"/>
    <w:rsid w:val="001643AE"/>
    <w:rsid w:val="001648E2"/>
    <w:rsid w:val="0016549B"/>
    <w:rsid w:val="00165ABB"/>
    <w:rsid w:val="00165D16"/>
    <w:rsid w:val="00166809"/>
    <w:rsid w:val="00167B25"/>
    <w:rsid w:val="0017005F"/>
    <w:rsid w:val="00170B47"/>
    <w:rsid w:val="001721E8"/>
    <w:rsid w:val="00172C41"/>
    <w:rsid w:val="00173E67"/>
    <w:rsid w:val="00175853"/>
    <w:rsid w:val="00175CDE"/>
    <w:rsid w:val="00176681"/>
    <w:rsid w:val="0017753D"/>
    <w:rsid w:val="00180415"/>
    <w:rsid w:val="00180EE8"/>
    <w:rsid w:val="00182436"/>
    <w:rsid w:val="00182ECF"/>
    <w:rsid w:val="001846A2"/>
    <w:rsid w:val="00185331"/>
    <w:rsid w:val="00185CC5"/>
    <w:rsid w:val="00186C14"/>
    <w:rsid w:val="00187526"/>
    <w:rsid w:val="00187CDC"/>
    <w:rsid w:val="00190B9A"/>
    <w:rsid w:val="001923A3"/>
    <w:rsid w:val="0019257D"/>
    <w:rsid w:val="00192787"/>
    <w:rsid w:val="001950DD"/>
    <w:rsid w:val="00195BE1"/>
    <w:rsid w:val="00196728"/>
    <w:rsid w:val="00197064"/>
    <w:rsid w:val="00197681"/>
    <w:rsid w:val="00197B00"/>
    <w:rsid w:val="00197FC2"/>
    <w:rsid w:val="001A183D"/>
    <w:rsid w:val="001A19E1"/>
    <w:rsid w:val="001A1AEE"/>
    <w:rsid w:val="001A3416"/>
    <w:rsid w:val="001A3745"/>
    <w:rsid w:val="001A437F"/>
    <w:rsid w:val="001A4490"/>
    <w:rsid w:val="001A4540"/>
    <w:rsid w:val="001A51EA"/>
    <w:rsid w:val="001A6F60"/>
    <w:rsid w:val="001B0648"/>
    <w:rsid w:val="001B1F7A"/>
    <w:rsid w:val="001B28DD"/>
    <w:rsid w:val="001B3922"/>
    <w:rsid w:val="001B3BE2"/>
    <w:rsid w:val="001B440F"/>
    <w:rsid w:val="001B64C7"/>
    <w:rsid w:val="001C202F"/>
    <w:rsid w:val="001C24DB"/>
    <w:rsid w:val="001C37B7"/>
    <w:rsid w:val="001C47BB"/>
    <w:rsid w:val="001C4962"/>
    <w:rsid w:val="001C4BFA"/>
    <w:rsid w:val="001C5252"/>
    <w:rsid w:val="001C61C8"/>
    <w:rsid w:val="001C70F8"/>
    <w:rsid w:val="001C7102"/>
    <w:rsid w:val="001C754A"/>
    <w:rsid w:val="001C7D3A"/>
    <w:rsid w:val="001D0AB8"/>
    <w:rsid w:val="001D1AD0"/>
    <w:rsid w:val="001D1B4A"/>
    <w:rsid w:val="001D2461"/>
    <w:rsid w:val="001D3708"/>
    <w:rsid w:val="001D57F9"/>
    <w:rsid w:val="001D7A73"/>
    <w:rsid w:val="001E0750"/>
    <w:rsid w:val="001E1AF7"/>
    <w:rsid w:val="001E1CE2"/>
    <w:rsid w:val="001E2E7E"/>
    <w:rsid w:val="001E3103"/>
    <w:rsid w:val="001E39F7"/>
    <w:rsid w:val="001E3A0F"/>
    <w:rsid w:val="001E3D06"/>
    <w:rsid w:val="001E4646"/>
    <w:rsid w:val="001E5747"/>
    <w:rsid w:val="001E6730"/>
    <w:rsid w:val="001E72AF"/>
    <w:rsid w:val="001E7BB1"/>
    <w:rsid w:val="001F0EB1"/>
    <w:rsid w:val="001F229B"/>
    <w:rsid w:val="001F3861"/>
    <w:rsid w:val="001F3B2B"/>
    <w:rsid w:val="001F3CA2"/>
    <w:rsid w:val="001F6182"/>
    <w:rsid w:val="001F6A4A"/>
    <w:rsid w:val="001F6F29"/>
    <w:rsid w:val="001F7B67"/>
    <w:rsid w:val="00200D79"/>
    <w:rsid w:val="00201F5B"/>
    <w:rsid w:val="00202766"/>
    <w:rsid w:val="0020289E"/>
    <w:rsid w:val="00202BDE"/>
    <w:rsid w:val="002059C2"/>
    <w:rsid w:val="00206320"/>
    <w:rsid w:val="00207890"/>
    <w:rsid w:val="002079CF"/>
    <w:rsid w:val="002106AE"/>
    <w:rsid w:val="00210914"/>
    <w:rsid w:val="002112B6"/>
    <w:rsid w:val="0021209F"/>
    <w:rsid w:val="002124E0"/>
    <w:rsid w:val="00213455"/>
    <w:rsid w:val="002156C8"/>
    <w:rsid w:val="00215783"/>
    <w:rsid w:val="00215AE3"/>
    <w:rsid w:val="002167B3"/>
    <w:rsid w:val="00216F4F"/>
    <w:rsid w:val="002200BF"/>
    <w:rsid w:val="00221008"/>
    <w:rsid w:val="002247AC"/>
    <w:rsid w:val="00224D8D"/>
    <w:rsid w:val="0022567D"/>
    <w:rsid w:val="00226806"/>
    <w:rsid w:val="00227C90"/>
    <w:rsid w:val="00227CB0"/>
    <w:rsid w:val="00230565"/>
    <w:rsid w:val="0023101B"/>
    <w:rsid w:val="0023103E"/>
    <w:rsid w:val="00231711"/>
    <w:rsid w:val="00232DE7"/>
    <w:rsid w:val="00233821"/>
    <w:rsid w:val="00233B71"/>
    <w:rsid w:val="0023463C"/>
    <w:rsid w:val="00234C0C"/>
    <w:rsid w:val="00234C77"/>
    <w:rsid w:val="00237235"/>
    <w:rsid w:val="00237971"/>
    <w:rsid w:val="0024055B"/>
    <w:rsid w:val="00240EA5"/>
    <w:rsid w:val="00241447"/>
    <w:rsid w:val="002428A6"/>
    <w:rsid w:val="00242E3E"/>
    <w:rsid w:val="00243DDE"/>
    <w:rsid w:val="00243E58"/>
    <w:rsid w:val="002442E3"/>
    <w:rsid w:val="00245F61"/>
    <w:rsid w:val="00246B09"/>
    <w:rsid w:val="00247387"/>
    <w:rsid w:val="00247868"/>
    <w:rsid w:val="00251EA0"/>
    <w:rsid w:val="00251EEC"/>
    <w:rsid w:val="00252916"/>
    <w:rsid w:val="00253BFA"/>
    <w:rsid w:val="00255963"/>
    <w:rsid w:val="0025635F"/>
    <w:rsid w:val="00257E69"/>
    <w:rsid w:val="0026073B"/>
    <w:rsid w:val="002624DC"/>
    <w:rsid w:val="00262BC8"/>
    <w:rsid w:val="002636FB"/>
    <w:rsid w:val="0026385D"/>
    <w:rsid w:val="00263DD1"/>
    <w:rsid w:val="00263E7A"/>
    <w:rsid w:val="00264AA9"/>
    <w:rsid w:val="00265F0E"/>
    <w:rsid w:val="00265F62"/>
    <w:rsid w:val="0027073D"/>
    <w:rsid w:val="0027254A"/>
    <w:rsid w:val="00273EB6"/>
    <w:rsid w:val="0027551D"/>
    <w:rsid w:val="00275713"/>
    <w:rsid w:val="0027686F"/>
    <w:rsid w:val="00277232"/>
    <w:rsid w:val="002774DE"/>
    <w:rsid w:val="0027757D"/>
    <w:rsid w:val="00281054"/>
    <w:rsid w:val="002810B1"/>
    <w:rsid w:val="002829BA"/>
    <w:rsid w:val="00284845"/>
    <w:rsid w:val="002862A1"/>
    <w:rsid w:val="00286D2A"/>
    <w:rsid w:val="00286DA4"/>
    <w:rsid w:val="00287818"/>
    <w:rsid w:val="00290209"/>
    <w:rsid w:val="002904F7"/>
    <w:rsid w:val="0029321E"/>
    <w:rsid w:val="00293FCD"/>
    <w:rsid w:val="002944F5"/>
    <w:rsid w:val="0029566D"/>
    <w:rsid w:val="002977FB"/>
    <w:rsid w:val="002A0226"/>
    <w:rsid w:val="002A07FF"/>
    <w:rsid w:val="002A4A48"/>
    <w:rsid w:val="002A7397"/>
    <w:rsid w:val="002B03EA"/>
    <w:rsid w:val="002B0658"/>
    <w:rsid w:val="002B3434"/>
    <w:rsid w:val="002B41F0"/>
    <w:rsid w:val="002B42A4"/>
    <w:rsid w:val="002B46E6"/>
    <w:rsid w:val="002B4FCB"/>
    <w:rsid w:val="002B6BE6"/>
    <w:rsid w:val="002C0966"/>
    <w:rsid w:val="002C2AB4"/>
    <w:rsid w:val="002C2B5F"/>
    <w:rsid w:val="002C5D34"/>
    <w:rsid w:val="002C5DBB"/>
    <w:rsid w:val="002C773B"/>
    <w:rsid w:val="002D0154"/>
    <w:rsid w:val="002D0E60"/>
    <w:rsid w:val="002D1FBE"/>
    <w:rsid w:val="002D5421"/>
    <w:rsid w:val="002D579F"/>
    <w:rsid w:val="002D639B"/>
    <w:rsid w:val="002D6D00"/>
    <w:rsid w:val="002D7FCB"/>
    <w:rsid w:val="002E032C"/>
    <w:rsid w:val="002E33FD"/>
    <w:rsid w:val="002E47CE"/>
    <w:rsid w:val="002E4A62"/>
    <w:rsid w:val="002E5394"/>
    <w:rsid w:val="002E6234"/>
    <w:rsid w:val="002E6A1B"/>
    <w:rsid w:val="002E6AF3"/>
    <w:rsid w:val="002F133B"/>
    <w:rsid w:val="002F2409"/>
    <w:rsid w:val="002F2443"/>
    <w:rsid w:val="002F66D2"/>
    <w:rsid w:val="002F6C26"/>
    <w:rsid w:val="002F724C"/>
    <w:rsid w:val="002F73E7"/>
    <w:rsid w:val="002F7C9D"/>
    <w:rsid w:val="003001EB"/>
    <w:rsid w:val="0030054B"/>
    <w:rsid w:val="00300BBE"/>
    <w:rsid w:val="0030238D"/>
    <w:rsid w:val="003034BE"/>
    <w:rsid w:val="00303C63"/>
    <w:rsid w:val="003042EA"/>
    <w:rsid w:val="003046AF"/>
    <w:rsid w:val="00304BE2"/>
    <w:rsid w:val="00304F89"/>
    <w:rsid w:val="003055BD"/>
    <w:rsid w:val="00306118"/>
    <w:rsid w:val="003066B8"/>
    <w:rsid w:val="00306BBD"/>
    <w:rsid w:val="00306DA2"/>
    <w:rsid w:val="003071E7"/>
    <w:rsid w:val="00307EC7"/>
    <w:rsid w:val="003102BE"/>
    <w:rsid w:val="00311F2E"/>
    <w:rsid w:val="003124FD"/>
    <w:rsid w:val="003139C5"/>
    <w:rsid w:val="003141BC"/>
    <w:rsid w:val="00315126"/>
    <w:rsid w:val="003154EB"/>
    <w:rsid w:val="00315780"/>
    <w:rsid w:val="00316506"/>
    <w:rsid w:val="003174A1"/>
    <w:rsid w:val="003175FE"/>
    <w:rsid w:val="00317827"/>
    <w:rsid w:val="00317D93"/>
    <w:rsid w:val="00320EA8"/>
    <w:rsid w:val="003218B2"/>
    <w:rsid w:val="0032196C"/>
    <w:rsid w:val="00322A02"/>
    <w:rsid w:val="003234D2"/>
    <w:rsid w:val="003251FC"/>
    <w:rsid w:val="00325525"/>
    <w:rsid w:val="00325A0E"/>
    <w:rsid w:val="00326255"/>
    <w:rsid w:val="003268A8"/>
    <w:rsid w:val="00327729"/>
    <w:rsid w:val="00331317"/>
    <w:rsid w:val="00331954"/>
    <w:rsid w:val="00332C33"/>
    <w:rsid w:val="0033595F"/>
    <w:rsid w:val="00335CA7"/>
    <w:rsid w:val="00336392"/>
    <w:rsid w:val="003376FC"/>
    <w:rsid w:val="00337D3C"/>
    <w:rsid w:val="00340EFE"/>
    <w:rsid w:val="00340F56"/>
    <w:rsid w:val="0034181C"/>
    <w:rsid w:val="003418A0"/>
    <w:rsid w:val="00342021"/>
    <w:rsid w:val="0034370F"/>
    <w:rsid w:val="00344390"/>
    <w:rsid w:val="003446CB"/>
    <w:rsid w:val="00344D38"/>
    <w:rsid w:val="0034555B"/>
    <w:rsid w:val="00346CF5"/>
    <w:rsid w:val="00347333"/>
    <w:rsid w:val="00350A2F"/>
    <w:rsid w:val="00354003"/>
    <w:rsid w:val="0035437A"/>
    <w:rsid w:val="003548BE"/>
    <w:rsid w:val="00357262"/>
    <w:rsid w:val="00357973"/>
    <w:rsid w:val="003606CC"/>
    <w:rsid w:val="0036163D"/>
    <w:rsid w:val="00361CD0"/>
    <w:rsid w:val="003637F4"/>
    <w:rsid w:val="00364292"/>
    <w:rsid w:val="00364431"/>
    <w:rsid w:val="00364DF2"/>
    <w:rsid w:val="00364E4C"/>
    <w:rsid w:val="00365625"/>
    <w:rsid w:val="0036696D"/>
    <w:rsid w:val="00366F3B"/>
    <w:rsid w:val="003701A0"/>
    <w:rsid w:val="003708AD"/>
    <w:rsid w:val="00371E6E"/>
    <w:rsid w:val="00371F4B"/>
    <w:rsid w:val="0037239C"/>
    <w:rsid w:val="003731F7"/>
    <w:rsid w:val="003759A8"/>
    <w:rsid w:val="00376D97"/>
    <w:rsid w:val="003770C8"/>
    <w:rsid w:val="00381028"/>
    <w:rsid w:val="00383DDC"/>
    <w:rsid w:val="0038518C"/>
    <w:rsid w:val="003857C4"/>
    <w:rsid w:val="0038691D"/>
    <w:rsid w:val="00387015"/>
    <w:rsid w:val="00387C1B"/>
    <w:rsid w:val="00387F43"/>
    <w:rsid w:val="003918E9"/>
    <w:rsid w:val="00392185"/>
    <w:rsid w:val="00392464"/>
    <w:rsid w:val="00392561"/>
    <w:rsid w:val="003934D8"/>
    <w:rsid w:val="00395357"/>
    <w:rsid w:val="003967AF"/>
    <w:rsid w:val="00396D37"/>
    <w:rsid w:val="00397FE4"/>
    <w:rsid w:val="003A13F6"/>
    <w:rsid w:val="003A24AE"/>
    <w:rsid w:val="003A28E5"/>
    <w:rsid w:val="003A2ED4"/>
    <w:rsid w:val="003A34DF"/>
    <w:rsid w:val="003A3B79"/>
    <w:rsid w:val="003A4787"/>
    <w:rsid w:val="003A5292"/>
    <w:rsid w:val="003A6416"/>
    <w:rsid w:val="003A6B97"/>
    <w:rsid w:val="003A6BB6"/>
    <w:rsid w:val="003B0A00"/>
    <w:rsid w:val="003B0D59"/>
    <w:rsid w:val="003B2E98"/>
    <w:rsid w:val="003B2EEC"/>
    <w:rsid w:val="003B3064"/>
    <w:rsid w:val="003B380C"/>
    <w:rsid w:val="003C1445"/>
    <w:rsid w:val="003C17BD"/>
    <w:rsid w:val="003C1890"/>
    <w:rsid w:val="003C2ED1"/>
    <w:rsid w:val="003C47D2"/>
    <w:rsid w:val="003C5955"/>
    <w:rsid w:val="003C5D68"/>
    <w:rsid w:val="003C74E5"/>
    <w:rsid w:val="003C7DF1"/>
    <w:rsid w:val="003D0330"/>
    <w:rsid w:val="003D0DDF"/>
    <w:rsid w:val="003D2C51"/>
    <w:rsid w:val="003D41CE"/>
    <w:rsid w:val="003D4E55"/>
    <w:rsid w:val="003D6140"/>
    <w:rsid w:val="003D75B6"/>
    <w:rsid w:val="003E234A"/>
    <w:rsid w:val="003E2584"/>
    <w:rsid w:val="003E4193"/>
    <w:rsid w:val="003E4BCF"/>
    <w:rsid w:val="003E790A"/>
    <w:rsid w:val="003E7B7A"/>
    <w:rsid w:val="003E7D8A"/>
    <w:rsid w:val="003F0293"/>
    <w:rsid w:val="003F092C"/>
    <w:rsid w:val="003F2367"/>
    <w:rsid w:val="003F35CE"/>
    <w:rsid w:val="003F3B01"/>
    <w:rsid w:val="003F51A3"/>
    <w:rsid w:val="003F530A"/>
    <w:rsid w:val="003F557B"/>
    <w:rsid w:val="003F557F"/>
    <w:rsid w:val="003F5DDC"/>
    <w:rsid w:val="003F6461"/>
    <w:rsid w:val="003F68F1"/>
    <w:rsid w:val="003F6D6B"/>
    <w:rsid w:val="003F7803"/>
    <w:rsid w:val="004026FE"/>
    <w:rsid w:val="00402F42"/>
    <w:rsid w:val="00404183"/>
    <w:rsid w:val="004041D5"/>
    <w:rsid w:val="004050B5"/>
    <w:rsid w:val="00406424"/>
    <w:rsid w:val="0040654C"/>
    <w:rsid w:val="00406580"/>
    <w:rsid w:val="004065C8"/>
    <w:rsid w:val="00410BDF"/>
    <w:rsid w:val="00411EB2"/>
    <w:rsid w:val="004141AD"/>
    <w:rsid w:val="0041448F"/>
    <w:rsid w:val="00414E51"/>
    <w:rsid w:val="004159C0"/>
    <w:rsid w:val="0042035A"/>
    <w:rsid w:val="00420738"/>
    <w:rsid w:val="00420AA2"/>
    <w:rsid w:val="00422592"/>
    <w:rsid w:val="00422C84"/>
    <w:rsid w:val="00423265"/>
    <w:rsid w:val="0042393A"/>
    <w:rsid w:val="00423AC8"/>
    <w:rsid w:val="004244E8"/>
    <w:rsid w:val="004262E7"/>
    <w:rsid w:val="00427D3D"/>
    <w:rsid w:val="00432193"/>
    <w:rsid w:val="004322FD"/>
    <w:rsid w:val="0043346F"/>
    <w:rsid w:val="00434709"/>
    <w:rsid w:val="00435BB2"/>
    <w:rsid w:val="0043605E"/>
    <w:rsid w:val="00437DA4"/>
    <w:rsid w:val="0044064B"/>
    <w:rsid w:val="004408E5"/>
    <w:rsid w:val="00441082"/>
    <w:rsid w:val="00441653"/>
    <w:rsid w:val="00442B48"/>
    <w:rsid w:val="00443FA1"/>
    <w:rsid w:val="0044499F"/>
    <w:rsid w:val="00445B5E"/>
    <w:rsid w:val="00446A36"/>
    <w:rsid w:val="00446C42"/>
    <w:rsid w:val="00447996"/>
    <w:rsid w:val="004565CE"/>
    <w:rsid w:val="004574A6"/>
    <w:rsid w:val="00460161"/>
    <w:rsid w:val="0046136D"/>
    <w:rsid w:val="004617A9"/>
    <w:rsid w:val="00461E93"/>
    <w:rsid w:val="00461F14"/>
    <w:rsid w:val="0046286C"/>
    <w:rsid w:val="004633EC"/>
    <w:rsid w:val="00463803"/>
    <w:rsid w:val="00464C12"/>
    <w:rsid w:val="00466B74"/>
    <w:rsid w:val="00470FC3"/>
    <w:rsid w:val="00472570"/>
    <w:rsid w:val="00473A2E"/>
    <w:rsid w:val="00473FCB"/>
    <w:rsid w:val="004752AC"/>
    <w:rsid w:val="004754A5"/>
    <w:rsid w:val="00475A5F"/>
    <w:rsid w:val="00477E5B"/>
    <w:rsid w:val="00482760"/>
    <w:rsid w:val="00482A2C"/>
    <w:rsid w:val="00485BC3"/>
    <w:rsid w:val="00485BE8"/>
    <w:rsid w:val="00485D43"/>
    <w:rsid w:val="00487125"/>
    <w:rsid w:val="00487275"/>
    <w:rsid w:val="004900C2"/>
    <w:rsid w:val="00492094"/>
    <w:rsid w:val="004957CB"/>
    <w:rsid w:val="004979B6"/>
    <w:rsid w:val="00497F3C"/>
    <w:rsid w:val="004A1142"/>
    <w:rsid w:val="004A1F5F"/>
    <w:rsid w:val="004A371D"/>
    <w:rsid w:val="004A4000"/>
    <w:rsid w:val="004A4825"/>
    <w:rsid w:val="004A4CA0"/>
    <w:rsid w:val="004A52D3"/>
    <w:rsid w:val="004A5675"/>
    <w:rsid w:val="004A67CB"/>
    <w:rsid w:val="004A7372"/>
    <w:rsid w:val="004B00CF"/>
    <w:rsid w:val="004B028D"/>
    <w:rsid w:val="004B156B"/>
    <w:rsid w:val="004B2788"/>
    <w:rsid w:val="004B409A"/>
    <w:rsid w:val="004B4986"/>
    <w:rsid w:val="004B52F2"/>
    <w:rsid w:val="004B5D28"/>
    <w:rsid w:val="004B5FD3"/>
    <w:rsid w:val="004B6604"/>
    <w:rsid w:val="004B6B7F"/>
    <w:rsid w:val="004B6C0B"/>
    <w:rsid w:val="004B7992"/>
    <w:rsid w:val="004C1B8C"/>
    <w:rsid w:val="004C6089"/>
    <w:rsid w:val="004C630F"/>
    <w:rsid w:val="004C78AA"/>
    <w:rsid w:val="004C7E78"/>
    <w:rsid w:val="004D03B6"/>
    <w:rsid w:val="004D27CC"/>
    <w:rsid w:val="004D29A1"/>
    <w:rsid w:val="004D320F"/>
    <w:rsid w:val="004D46A4"/>
    <w:rsid w:val="004D5979"/>
    <w:rsid w:val="004E1ADC"/>
    <w:rsid w:val="004E225D"/>
    <w:rsid w:val="004E42E2"/>
    <w:rsid w:val="004E53C3"/>
    <w:rsid w:val="004E5700"/>
    <w:rsid w:val="004E6BBF"/>
    <w:rsid w:val="004E7775"/>
    <w:rsid w:val="004E7FD4"/>
    <w:rsid w:val="004F034B"/>
    <w:rsid w:val="004F097B"/>
    <w:rsid w:val="004F098C"/>
    <w:rsid w:val="004F274B"/>
    <w:rsid w:val="004F400A"/>
    <w:rsid w:val="004F50C7"/>
    <w:rsid w:val="004F58DF"/>
    <w:rsid w:val="004F5C35"/>
    <w:rsid w:val="004F6713"/>
    <w:rsid w:val="005007AB"/>
    <w:rsid w:val="00500EC6"/>
    <w:rsid w:val="005020B1"/>
    <w:rsid w:val="005020CF"/>
    <w:rsid w:val="005024E3"/>
    <w:rsid w:val="00503168"/>
    <w:rsid w:val="00503A0B"/>
    <w:rsid w:val="00504541"/>
    <w:rsid w:val="00505D67"/>
    <w:rsid w:val="005069F1"/>
    <w:rsid w:val="005100C8"/>
    <w:rsid w:val="005114D4"/>
    <w:rsid w:val="00511596"/>
    <w:rsid w:val="00513399"/>
    <w:rsid w:val="005149E2"/>
    <w:rsid w:val="00515572"/>
    <w:rsid w:val="00515E78"/>
    <w:rsid w:val="00515EA1"/>
    <w:rsid w:val="00517604"/>
    <w:rsid w:val="00517BAC"/>
    <w:rsid w:val="00521433"/>
    <w:rsid w:val="005236B7"/>
    <w:rsid w:val="00526237"/>
    <w:rsid w:val="005272C7"/>
    <w:rsid w:val="0052762A"/>
    <w:rsid w:val="0052774F"/>
    <w:rsid w:val="00527F83"/>
    <w:rsid w:val="005311C3"/>
    <w:rsid w:val="005316A7"/>
    <w:rsid w:val="00531FCE"/>
    <w:rsid w:val="005336D4"/>
    <w:rsid w:val="0053505C"/>
    <w:rsid w:val="005364D2"/>
    <w:rsid w:val="005367E0"/>
    <w:rsid w:val="00536A48"/>
    <w:rsid w:val="00536FC2"/>
    <w:rsid w:val="00537C82"/>
    <w:rsid w:val="00540715"/>
    <w:rsid w:val="00541B92"/>
    <w:rsid w:val="005425C9"/>
    <w:rsid w:val="00543738"/>
    <w:rsid w:val="0054394C"/>
    <w:rsid w:val="00543FCC"/>
    <w:rsid w:val="005448EF"/>
    <w:rsid w:val="00545382"/>
    <w:rsid w:val="005457B5"/>
    <w:rsid w:val="00545B9C"/>
    <w:rsid w:val="005462DB"/>
    <w:rsid w:val="00546ABC"/>
    <w:rsid w:val="00546BA5"/>
    <w:rsid w:val="00547111"/>
    <w:rsid w:val="00547971"/>
    <w:rsid w:val="00550289"/>
    <w:rsid w:val="00550D31"/>
    <w:rsid w:val="00552A5A"/>
    <w:rsid w:val="005531C9"/>
    <w:rsid w:val="00553316"/>
    <w:rsid w:val="0055415E"/>
    <w:rsid w:val="0055646E"/>
    <w:rsid w:val="00556CC6"/>
    <w:rsid w:val="00557695"/>
    <w:rsid w:val="00560A25"/>
    <w:rsid w:val="00560D22"/>
    <w:rsid w:val="00560E14"/>
    <w:rsid w:val="0056174C"/>
    <w:rsid w:val="00561DA9"/>
    <w:rsid w:val="00562504"/>
    <w:rsid w:val="00562813"/>
    <w:rsid w:val="00563C16"/>
    <w:rsid w:val="005651E1"/>
    <w:rsid w:val="00570955"/>
    <w:rsid w:val="00570C06"/>
    <w:rsid w:val="00571A50"/>
    <w:rsid w:val="00571CA7"/>
    <w:rsid w:val="0057275F"/>
    <w:rsid w:val="00572D7F"/>
    <w:rsid w:val="00572E5C"/>
    <w:rsid w:val="00575806"/>
    <w:rsid w:val="00575D9B"/>
    <w:rsid w:val="005765E7"/>
    <w:rsid w:val="0057660B"/>
    <w:rsid w:val="005768CC"/>
    <w:rsid w:val="00577143"/>
    <w:rsid w:val="005777AE"/>
    <w:rsid w:val="00577B85"/>
    <w:rsid w:val="005800E0"/>
    <w:rsid w:val="00580281"/>
    <w:rsid w:val="0058045B"/>
    <w:rsid w:val="00581662"/>
    <w:rsid w:val="0058269F"/>
    <w:rsid w:val="00582767"/>
    <w:rsid w:val="00583295"/>
    <w:rsid w:val="005838C2"/>
    <w:rsid w:val="00584D4B"/>
    <w:rsid w:val="00584FEC"/>
    <w:rsid w:val="00585297"/>
    <w:rsid w:val="0058544F"/>
    <w:rsid w:val="00585461"/>
    <w:rsid w:val="00585680"/>
    <w:rsid w:val="00586350"/>
    <w:rsid w:val="00586397"/>
    <w:rsid w:val="00586968"/>
    <w:rsid w:val="0058732B"/>
    <w:rsid w:val="00587E0C"/>
    <w:rsid w:val="00587ED1"/>
    <w:rsid w:val="005911E6"/>
    <w:rsid w:val="0059169C"/>
    <w:rsid w:val="00592770"/>
    <w:rsid w:val="00592877"/>
    <w:rsid w:val="00592A4D"/>
    <w:rsid w:val="00593099"/>
    <w:rsid w:val="00594F62"/>
    <w:rsid w:val="0059562E"/>
    <w:rsid w:val="00596FA8"/>
    <w:rsid w:val="00596FEF"/>
    <w:rsid w:val="00597A7D"/>
    <w:rsid w:val="005A09D3"/>
    <w:rsid w:val="005A0EA0"/>
    <w:rsid w:val="005A16F0"/>
    <w:rsid w:val="005A3013"/>
    <w:rsid w:val="005A4CCA"/>
    <w:rsid w:val="005A4F09"/>
    <w:rsid w:val="005A53CF"/>
    <w:rsid w:val="005A54AB"/>
    <w:rsid w:val="005A730B"/>
    <w:rsid w:val="005B1B7B"/>
    <w:rsid w:val="005B1D6F"/>
    <w:rsid w:val="005B29F1"/>
    <w:rsid w:val="005B42C3"/>
    <w:rsid w:val="005B498D"/>
    <w:rsid w:val="005B4B6F"/>
    <w:rsid w:val="005B535F"/>
    <w:rsid w:val="005B5AB1"/>
    <w:rsid w:val="005B5CBF"/>
    <w:rsid w:val="005B6130"/>
    <w:rsid w:val="005B7C2C"/>
    <w:rsid w:val="005B7CF7"/>
    <w:rsid w:val="005C04D5"/>
    <w:rsid w:val="005C070B"/>
    <w:rsid w:val="005C1545"/>
    <w:rsid w:val="005C171B"/>
    <w:rsid w:val="005C1E85"/>
    <w:rsid w:val="005C280C"/>
    <w:rsid w:val="005C30DC"/>
    <w:rsid w:val="005C4BD8"/>
    <w:rsid w:val="005C53F4"/>
    <w:rsid w:val="005C5B90"/>
    <w:rsid w:val="005C64B8"/>
    <w:rsid w:val="005C6C4B"/>
    <w:rsid w:val="005D0EF1"/>
    <w:rsid w:val="005D1B47"/>
    <w:rsid w:val="005D24A5"/>
    <w:rsid w:val="005D38DB"/>
    <w:rsid w:val="005D3912"/>
    <w:rsid w:val="005D4166"/>
    <w:rsid w:val="005D5282"/>
    <w:rsid w:val="005E05D5"/>
    <w:rsid w:val="005E2188"/>
    <w:rsid w:val="005E27DC"/>
    <w:rsid w:val="005E2A00"/>
    <w:rsid w:val="005E50A9"/>
    <w:rsid w:val="005E515C"/>
    <w:rsid w:val="005E5625"/>
    <w:rsid w:val="005E58AA"/>
    <w:rsid w:val="005E5B29"/>
    <w:rsid w:val="005E5D42"/>
    <w:rsid w:val="005E5EDE"/>
    <w:rsid w:val="005E61ED"/>
    <w:rsid w:val="005F1493"/>
    <w:rsid w:val="005F3A4E"/>
    <w:rsid w:val="005F4C38"/>
    <w:rsid w:val="005F5890"/>
    <w:rsid w:val="005F5E46"/>
    <w:rsid w:val="005F5F44"/>
    <w:rsid w:val="005F6055"/>
    <w:rsid w:val="005F6743"/>
    <w:rsid w:val="005F78B8"/>
    <w:rsid w:val="00600194"/>
    <w:rsid w:val="00601629"/>
    <w:rsid w:val="0060366F"/>
    <w:rsid w:val="00604F61"/>
    <w:rsid w:val="006075EA"/>
    <w:rsid w:val="006100AC"/>
    <w:rsid w:val="00612464"/>
    <w:rsid w:val="006161F0"/>
    <w:rsid w:val="00620B18"/>
    <w:rsid w:val="006212E4"/>
    <w:rsid w:val="006215C7"/>
    <w:rsid w:val="00623238"/>
    <w:rsid w:val="00625336"/>
    <w:rsid w:val="00625F64"/>
    <w:rsid w:val="00626BFA"/>
    <w:rsid w:val="00627957"/>
    <w:rsid w:val="00627DBD"/>
    <w:rsid w:val="00633899"/>
    <w:rsid w:val="00634F81"/>
    <w:rsid w:val="006356AD"/>
    <w:rsid w:val="006356BC"/>
    <w:rsid w:val="00637F7A"/>
    <w:rsid w:val="006404C5"/>
    <w:rsid w:val="00640EC7"/>
    <w:rsid w:val="00641E49"/>
    <w:rsid w:val="00641F63"/>
    <w:rsid w:val="00642CAB"/>
    <w:rsid w:val="00642D84"/>
    <w:rsid w:val="00646176"/>
    <w:rsid w:val="00646191"/>
    <w:rsid w:val="006471FB"/>
    <w:rsid w:val="00650776"/>
    <w:rsid w:val="00651DC0"/>
    <w:rsid w:val="0065216F"/>
    <w:rsid w:val="006548F2"/>
    <w:rsid w:val="00654B27"/>
    <w:rsid w:val="00657102"/>
    <w:rsid w:val="00657F49"/>
    <w:rsid w:val="00661C3F"/>
    <w:rsid w:val="006634E5"/>
    <w:rsid w:val="0066499A"/>
    <w:rsid w:val="0066625B"/>
    <w:rsid w:val="006664F6"/>
    <w:rsid w:val="006703E9"/>
    <w:rsid w:val="00671D73"/>
    <w:rsid w:val="00671E99"/>
    <w:rsid w:val="006728A5"/>
    <w:rsid w:val="00672DB9"/>
    <w:rsid w:val="0067359C"/>
    <w:rsid w:val="0067388D"/>
    <w:rsid w:val="0067396D"/>
    <w:rsid w:val="006744B0"/>
    <w:rsid w:val="006756CD"/>
    <w:rsid w:val="00683064"/>
    <w:rsid w:val="006842D2"/>
    <w:rsid w:val="00684421"/>
    <w:rsid w:val="00685091"/>
    <w:rsid w:val="00686074"/>
    <w:rsid w:val="006866B9"/>
    <w:rsid w:val="006874F9"/>
    <w:rsid w:val="00687A39"/>
    <w:rsid w:val="00690654"/>
    <w:rsid w:val="00691529"/>
    <w:rsid w:val="00693D05"/>
    <w:rsid w:val="00694408"/>
    <w:rsid w:val="0069446B"/>
    <w:rsid w:val="006947C0"/>
    <w:rsid w:val="00695ABC"/>
    <w:rsid w:val="00697812"/>
    <w:rsid w:val="00697994"/>
    <w:rsid w:val="006A067D"/>
    <w:rsid w:val="006A17E2"/>
    <w:rsid w:val="006A18CF"/>
    <w:rsid w:val="006A2CDC"/>
    <w:rsid w:val="006A3466"/>
    <w:rsid w:val="006A3796"/>
    <w:rsid w:val="006A3A1B"/>
    <w:rsid w:val="006A47A9"/>
    <w:rsid w:val="006A56DA"/>
    <w:rsid w:val="006A5989"/>
    <w:rsid w:val="006A5B5E"/>
    <w:rsid w:val="006A6562"/>
    <w:rsid w:val="006A793E"/>
    <w:rsid w:val="006B1158"/>
    <w:rsid w:val="006B1734"/>
    <w:rsid w:val="006B1F56"/>
    <w:rsid w:val="006B24B9"/>
    <w:rsid w:val="006B33AD"/>
    <w:rsid w:val="006B3A3E"/>
    <w:rsid w:val="006B3CCD"/>
    <w:rsid w:val="006B41CC"/>
    <w:rsid w:val="006B4437"/>
    <w:rsid w:val="006B64BA"/>
    <w:rsid w:val="006C1F09"/>
    <w:rsid w:val="006C54A5"/>
    <w:rsid w:val="006C5CEF"/>
    <w:rsid w:val="006C6512"/>
    <w:rsid w:val="006C6547"/>
    <w:rsid w:val="006D0798"/>
    <w:rsid w:val="006D07AF"/>
    <w:rsid w:val="006D0B4A"/>
    <w:rsid w:val="006D1248"/>
    <w:rsid w:val="006D126A"/>
    <w:rsid w:val="006D1741"/>
    <w:rsid w:val="006D17B3"/>
    <w:rsid w:val="006D2472"/>
    <w:rsid w:val="006D38CD"/>
    <w:rsid w:val="006D5613"/>
    <w:rsid w:val="006D77E4"/>
    <w:rsid w:val="006E0D4D"/>
    <w:rsid w:val="006E131C"/>
    <w:rsid w:val="006E14FE"/>
    <w:rsid w:val="006E2828"/>
    <w:rsid w:val="006E4544"/>
    <w:rsid w:val="006E46AA"/>
    <w:rsid w:val="006E4ED6"/>
    <w:rsid w:val="006E5E70"/>
    <w:rsid w:val="006E6806"/>
    <w:rsid w:val="006E6EAB"/>
    <w:rsid w:val="006E6EBC"/>
    <w:rsid w:val="006E766F"/>
    <w:rsid w:val="006F165C"/>
    <w:rsid w:val="006F2D26"/>
    <w:rsid w:val="006F36FD"/>
    <w:rsid w:val="006F40F2"/>
    <w:rsid w:val="006F42BB"/>
    <w:rsid w:val="006F68D6"/>
    <w:rsid w:val="0070036B"/>
    <w:rsid w:val="00700573"/>
    <w:rsid w:val="00701CC7"/>
    <w:rsid w:val="00702821"/>
    <w:rsid w:val="00704370"/>
    <w:rsid w:val="007051F1"/>
    <w:rsid w:val="007051FB"/>
    <w:rsid w:val="0070602E"/>
    <w:rsid w:val="007063B4"/>
    <w:rsid w:val="007078C7"/>
    <w:rsid w:val="00710D1F"/>
    <w:rsid w:val="00712D2A"/>
    <w:rsid w:val="0071356A"/>
    <w:rsid w:val="00713A7B"/>
    <w:rsid w:val="00715E49"/>
    <w:rsid w:val="00715ED7"/>
    <w:rsid w:val="007172B2"/>
    <w:rsid w:val="0072158A"/>
    <w:rsid w:val="007221FD"/>
    <w:rsid w:val="0072253F"/>
    <w:rsid w:val="00722581"/>
    <w:rsid w:val="00722BEE"/>
    <w:rsid w:val="007239CF"/>
    <w:rsid w:val="00723C76"/>
    <w:rsid w:val="00724B7D"/>
    <w:rsid w:val="0072543B"/>
    <w:rsid w:val="00726A2A"/>
    <w:rsid w:val="0072728B"/>
    <w:rsid w:val="007273AB"/>
    <w:rsid w:val="007305CE"/>
    <w:rsid w:val="00731705"/>
    <w:rsid w:val="00732E01"/>
    <w:rsid w:val="00736B5E"/>
    <w:rsid w:val="00736F20"/>
    <w:rsid w:val="00740CF4"/>
    <w:rsid w:val="0074101D"/>
    <w:rsid w:val="00744159"/>
    <w:rsid w:val="0074690F"/>
    <w:rsid w:val="007474C8"/>
    <w:rsid w:val="00747D8A"/>
    <w:rsid w:val="00750923"/>
    <w:rsid w:val="00752AF7"/>
    <w:rsid w:val="0075333D"/>
    <w:rsid w:val="00754411"/>
    <w:rsid w:val="007552A6"/>
    <w:rsid w:val="0075555E"/>
    <w:rsid w:val="0075581A"/>
    <w:rsid w:val="00756557"/>
    <w:rsid w:val="00756FEF"/>
    <w:rsid w:val="0075717D"/>
    <w:rsid w:val="00757ECB"/>
    <w:rsid w:val="007611BB"/>
    <w:rsid w:val="0076247E"/>
    <w:rsid w:val="00762FC2"/>
    <w:rsid w:val="007649CF"/>
    <w:rsid w:val="00765609"/>
    <w:rsid w:val="00765DA6"/>
    <w:rsid w:val="007668AD"/>
    <w:rsid w:val="00767FB2"/>
    <w:rsid w:val="007704AE"/>
    <w:rsid w:val="00770A23"/>
    <w:rsid w:val="00770CAE"/>
    <w:rsid w:val="00770F11"/>
    <w:rsid w:val="0077105C"/>
    <w:rsid w:val="00771326"/>
    <w:rsid w:val="007726A6"/>
    <w:rsid w:val="007726B6"/>
    <w:rsid w:val="00774CE8"/>
    <w:rsid w:val="0077503E"/>
    <w:rsid w:val="00776231"/>
    <w:rsid w:val="00776AAB"/>
    <w:rsid w:val="00777C29"/>
    <w:rsid w:val="007804D2"/>
    <w:rsid w:val="00781063"/>
    <w:rsid w:val="007868BD"/>
    <w:rsid w:val="007871A2"/>
    <w:rsid w:val="007873D0"/>
    <w:rsid w:val="00787FC3"/>
    <w:rsid w:val="00790042"/>
    <w:rsid w:val="0079080B"/>
    <w:rsid w:val="007915D1"/>
    <w:rsid w:val="00792FC2"/>
    <w:rsid w:val="00794FA7"/>
    <w:rsid w:val="00795331"/>
    <w:rsid w:val="0079625A"/>
    <w:rsid w:val="00796E35"/>
    <w:rsid w:val="007A0292"/>
    <w:rsid w:val="007A12D9"/>
    <w:rsid w:val="007A1A0B"/>
    <w:rsid w:val="007A2658"/>
    <w:rsid w:val="007A26FA"/>
    <w:rsid w:val="007A2811"/>
    <w:rsid w:val="007A38BB"/>
    <w:rsid w:val="007A41A9"/>
    <w:rsid w:val="007A5523"/>
    <w:rsid w:val="007A6BB9"/>
    <w:rsid w:val="007B088E"/>
    <w:rsid w:val="007B1D08"/>
    <w:rsid w:val="007B3C49"/>
    <w:rsid w:val="007B4443"/>
    <w:rsid w:val="007B4D87"/>
    <w:rsid w:val="007B5599"/>
    <w:rsid w:val="007B5AF7"/>
    <w:rsid w:val="007B69FF"/>
    <w:rsid w:val="007C0878"/>
    <w:rsid w:val="007C095A"/>
    <w:rsid w:val="007C09C6"/>
    <w:rsid w:val="007C0E71"/>
    <w:rsid w:val="007C1CD1"/>
    <w:rsid w:val="007C1E10"/>
    <w:rsid w:val="007C24C7"/>
    <w:rsid w:val="007C2D9C"/>
    <w:rsid w:val="007C4099"/>
    <w:rsid w:val="007C5D66"/>
    <w:rsid w:val="007D02E7"/>
    <w:rsid w:val="007D0CE1"/>
    <w:rsid w:val="007D1534"/>
    <w:rsid w:val="007D1ABF"/>
    <w:rsid w:val="007D2973"/>
    <w:rsid w:val="007D2EA0"/>
    <w:rsid w:val="007D55AC"/>
    <w:rsid w:val="007D57A7"/>
    <w:rsid w:val="007D5EFA"/>
    <w:rsid w:val="007D7368"/>
    <w:rsid w:val="007E01A7"/>
    <w:rsid w:val="007E03E1"/>
    <w:rsid w:val="007E2578"/>
    <w:rsid w:val="007E3D8D"/>
    <w:rsid w:val="007E42E5"/>
    <w:rsid w:val="007E5141"/>
    <w:rsid w:val="007E6A0E"/>
    <w:rsid w:val="007F3897"/>
    <w:rsid w:val="007F398B"/>
    <w:rsid w:val="007F3DD2"/>
    <w:rsid w:val="007F51FF"/>
    <w:rsid w:val="007F629F"/>
    <w:rsid w:val="007F7EC8"/>
    <w:rsid w:val="00800C0C"/>
    <w:rsid w:val="00804027"/>
    <w:rsid w:val="0080437A"/>
    <w:rsid w:val="00807415"/>
    <w:rsid w:val="00807D1A"/>
    <w:rsid w:val="008125EE"/>
    <w:rsid w:val="00813310"/>
    <w:rsid w:val="00815DFD"/>
    <w:rsid w:val="00816378"/>
    <w:rsid w:val="00817538"/>
    <w:rsid w:val="00817B9A"/>
    <w:rsid w:val="00820476"/>
    <w:rsid w:val="0082111E"/>
    <w:rsid w:val="008213A1"/>
    <w:rsid w:val="00821E79"/>
    <w:rsid w:val="00822CF7"/>
    <w:rsid w:val="00823780"/>
    <w:rsid w:val="008248BA"/>
    <w:rsid w:val="00826285"/>
    <w:rsid w:val="00826468"/>
    <w:rsid w:val="00827E22"/>
    <w:rsid w:val="00831C8F"/>
    <w:rsid w:val="00831CE9"/>
    <w:rsid w:val="00832586"/>
    <w:rsid w:val="0083282F"/>
    <w:rsid w:val="00832A31"/>
    <w:rsid w:val="00832C62"/>
    <w:rsid w:val="0083419D"/>
    <w:rsid w:val="0083619A"/>
    <w:rsid w:val="00836FD1"/>
    <w:rsid w:val="008374B0"/>
    <w:rsid w:val="00837ADD"/>
    <w:rsid w:val="00841D8F"/>
    <w:rsid w:val="00842120"/>
    <w:rsid w:val="00842D92"/>
    <w:rsid w:val="008434E1"/>
    <w:rsid w:val="0084450B"/>
    <w:rsid w:val="00844661"/>
    <w:rsid w:val="00845FE0"/>
    <w:rsid w:val="00847267"/>
    <w:rsid w:val="00850BCA"/>
    <w:rsid w:val="008518F3"/>
    <w:rsid w:val="00851A3D"/>
    <w:rsid w:val="00852107"/>
    <w:rsid w:val="00853933"/>
    <w:rsid w:val="00853BE7"/>
    <w:rsid w:val="00855742"/>
    <w:rsid w:val="00855C33"/>
    <w:rsid w:val="00860680"/>
    <w:rsid w:val="00860B1B"/>
    <w:rsid w:val="0086268F"/>
    <w:rsid w:val="00862883"/>
    <w:rsid w:val="0086294F"/>
    <w:rsid w:val="008629A0"/>
    <w:rsid w:val="00863919"/>
    <w:rsid w:val="00863BD3"/>
    <w:rsid w:val="0086442C"/>
    <w:rsid w:val="00864969"/>
    <w:rsid w:val="00865E47"/>
    <w:rsid w:val="0086753B"/>
    <w:rsid w:val="00870AC9"/>
    <w:rsid w:val="00871C60"/>
    <w:rsid w:val="00872B65"/>
    <w:rsid w:val="00873DE7"/>
    <w:rsid w:val="00873EF6"/>
    <w:rsid w:val="0087448D"/>
    <w:rsid w:val="00874F72"/>
    <w:rsid w:val="008762DF"/>
    <w:rsid w:val="00876411"/>
    <w:rsid w:val="0087725A"/>
    <w:rsid w:val="008778FD"/>
    <w:rsid w:val="00877BB8"/>
    <w:rsid w:val="00877E36"/>
    <w:rsid w:val="008810B7"/>
    <w:rsid w:val="008811F8"/>
    <w:rsid w:val="0088141A"/>
    <w:rsid w:val="00881987"/>
    <w:rsid w:val="00881B05"/>
    <w:rsid w:val="0088243B"/>
    <w:rsid w:val="00883D9C"/>
    <w:rsid w:val="008844C9"/>
    <w:rsid w:val="00884828"/>
    <w:rsid w:val="008849D0"/>
    <w:rsid w:val="008869B9"/>
    <w:rsid w:val="008870C8"/>
    <w:rsid w:val="00887778"/>
    <w:rsid w:val="00887D5E"/>
    <w:rsid w:val="00891148"/>
    <w:rsid w:val="008911F9"/>
    <w:rsid w:val="00892F73"/>
    <w:rsid w:val="00896E92"/>
    <w:rsid w:val="008A145A"/>
    <w:rsid w:val="008A1F86"/>
    <w:rsid w:val="008A2DF7"/>
    <w:rsid w:val="008A44EA"/>
    <w:rsid w:val="008A468F"/>
    <w:rsid w:val="008A4AAB"/>
    <w:rsid w:val="008A510E"/>
    <w:rsid w:val="008A6337"/>
    <w:rsid w:val="008A656F"/>
    <w:rsid w:val="008B0B9C"/>
    <w:rsid w:val="008B0BAF"/>
    <w:rsid w:val="008B1117"/>
    <w:rsid w:val="008B2127"/>
    <w:rsid w:val="008B2878"/>
    <w:rsid w:val="008B3936"/>
    <w:rsid w:val="008B450D"/>
    <w:rsid w:val="008B520B"/>
    <w:rsid w:val="008B7497"/>
    <w:rsid w:val="008C0D17"/>
    <w:rsid w:val="008C141C"/>
    <w:rsid w:val="008C1BCF"/>
    <w:rsid w:val="008C404B"/>
    <w:rsid w:val="008C41BA"/>
    <w:rsid w:val="008C610B"/>
    <w:rsid w:val="008C69DB"/>
    <w:rsid w:val="008C7476"/>
    <w:rsid w:val="008D2777"/>
    <w:rsid w:val="008D4308"/>
    <w:rsid w:val="008D54C5"/>
    <w:rsid w:val="008D5F85"/>
    <w:rsid w:val="008D636F"/>
    <w:rsid w:val="008D6393"/>
    <w:rsid w:val="008D7C41"/>
    <w:rsid w:val="008E00B0"/>
    <w:rsid w:val="008E1396"/>
    <w:rsid w:val="008E1C45"/>
    <w:rsid w:val="008E2B06"/>
    <w:rsid w:val="008E2BF3"/>
    <w:rsid w:val="008E4A4F"/>
    <w:rsid w:val="008E6B22"/>
    <w:rsid w:val="008F04E2"/>
    <w:rsid w:val="008F0F90"/>
    <w:rsid w:val="008F153F"/>
    <w:rsid w:val="008F28BF"/>
    <w:rsid w:val="008F2ADD"/>
    <w:rsid w:val="008F2BF8"/>
    <w:rsid w:val="008F35D1"/>
    <w:rsid w:val="008F3C3B"/>
    <w:rsid w:val="008F4AD7"/>
    <w:rsid w:val="008F64C9"/>
    <w:rsid w:val="008F69BD"/>
    <w:rsid w:val="008F6ED5"/>
    <w:rsid w:val="009022BE"/>
    <w:rsid w:val="00903272"/>
    <w:rsid w:val="00904FAD"/>
    <w:rsid w:val="00906023"/>
    <w:rsid w:val="00906EC3"/>
    <w:rsid w:val="009076E6"/>
    <w:rsid w:val="0091072E"/>
    <w:rsid w:val="00910919"/>
    <w:rsid w:val="00912228"/>
    <w:rsid w:val="00912820"/>
    <w:rsid w:val="0091344E"/>
    <w:rsid w:val="009146AD"/>
    <w:rsid w:val="009171E5"/>
    <w:rsid w:val="00917821"/>
    <w:rsid w:val="00917CC7"/>
    <w:rsid w:val="009202C2"/>
    <w:rsid w:val="00922810"/>
    <w:rsid w:val="00922945"/>
    <w:rsid w:val="00924915"/>
    <w:rsid w:val="00926088"/>
    <w:rsid w:val="0092665C"/>
    <w:rsid w:val="00927F80"/>
    <w:rsid w:val="00930A08"/>
    <w:rsid w:val="00931CD2"/>
    <w:rsid w:val="00932484"/>
    <w:rsid w:val="009324D0"/>
    <w:rsid w:val="00933503"/>
    <w:rsid w:val="009337CC"/>
    <w:rsid w:val="00934D9D"/>
    <w:rsid w:val="009352BD"/>
    <w:rsid w:val="00936070"/>
    <w:rsid w:val="00936252"/>
    <w:rsid w:val="00936EAE"/>
    <w:rsid w:val="00937786"/>
    <w:rsid w:val="00943738"/>
    <w:rsid w:val="00943F46"/>
    <w:rsid w:val="00946A0B"/>
    <w:rsid w:val="00946A3B"/>
    <w:rsid w:val="00946B81"/>
    <w:rsid w:val="00946D4B"/>
    <w:rsid w:val="009471B4"/>
    <w:rsid w:val="00947A39"/>
    <w:rsid w:val="009514E1"/>
    <w:rsid w:val="00951F07"/>
    <w:rsid w:val="0095290A"/>
    <w:rsid w:val="00952A52"/>
    <w:rsid w:val="00960C97"/>
    <w:rsid w:val="00960F02"/>
    <w:rsid w:val="009612B0"/>
    <w:rsid w:val="00961DFB"/>
    <w:rsid w:val="0096233F"/>
    <w:rsid w:val="009624AB"/>
    <w:rsid w:val="009627DD"/>
    <w:rsid w:val="00963E85"/>
    <w:rsid w:val="00964BE9"/>
    <w:rsid w:val="009654B6"/>
    <w:rsid w:val="009663C4"/>
    <w:rsid w:val="00966A7C"/>
    <w:rsid w:val="009672D0"/>
    <w:rsid w:val="009705B1"/>
    <w:rsid w:val="00971363"/>
    <w:rsid w:val="00973515"/>
    <w:rsid w:val="0097395B"/>
    <w:rsid w:val="00973C18"/>
    <w:rsid w:val="0097621A"/>
    <w:rsid w:val="00981E43"/>
    <w:rsid w:val="00982261"/>
    <w:rsid w:val="00982940"/>
    <w:rsid w:val="00982E52"/>
    <w:rsid w:val="00983359"/>
    <w:rsid w:val="00984311"/>
    <w:rsid w:val="00984669"/>
    <w:rsid w:val="00984895"/>
    <w:rsid w:val="00984C0A"/>
    <w:rsid w:val="00985039"/>
    <w:rsid w:val="00985411"/>
    <w:rsid w:val="00985525"/>
    <w:rsid w:val="00986501"/>
    <w:rsid w:val="00986AF9"/>
    <w:rsid w:val="009900E8"/>
    <w:rsid w:val="009905FC"/>
    <w:rsid w:val="0099166A"/>
    <w:rsid w:val="00991E9E"/>
    <w:rsid w:val="00992751"/>
    <w:rsid w:val="0099301E"/>
    <w:rsid w:val="00996B79"/>
    <w:rsid w:val="00997349"/>
    <w:rsid w:val="009976CD"/>
    <w:rsid w:val="009A0149"/>
    <w:rsid w:val="009A0784"/>
    <w:rsid w:val="009A1956"/>
    <w:rsid w:val="009A2139"/>
    <w:rsid w:val="009A2F05"/>
    <w:rsid w:val="009A385D"/>
    <w:rsid w:val="009A3CEA"/>
    <w:rsid w:val="009A4323"/>
    <w:rsid w:val="009A441E"/>
    <w:rsid w:val="009A4C33"/>
    <w:rsid w:val="009A62C7"/>
    <w:rsid w:val="009A6907"/>
    <w:rsid w:val="009A6C25"/>
    <w:rsid w:val="009A7C07"/>
    <w:rsid w:val="009B25FB"/>
    <w:rsid w:val="009B2DA7"/>
    <w:rsid w:val="009B368A"/>
    <w:rsid w:val="009B37D3"/>
    <w:rsid w:val="009B4085"/>
    <w:rsid w:val="009B41F4"/>
    <w:rsid w:val="009B4FBF"/>
    <w:rsid w:val="009B4FFC"/>
    <w:rsid w:val="009B595B"/>
    <w:rsid w:val="009B6092"/>
    <w:rsid w:val="009B7D6B"/>
    <w:rsid w:val="009C09D0"/>
    <w:rsid w:val="009C42F6"/>
    <w:rsid w:val="009C4C2F"/>
    <w:rsid w:val="009C5CEB"/>
    <w:rsid w:val="009C6972"/>
    <w:rsid w:val="009C6C72"/>
    <w:rsid w:val="009D02DD"/>
    <w:rsid w:val="009D0C21"/>
    <w:rsid w:val="009D229A"/>
    <w:rsid w:val="009D2AC7"/>
    <w:rsid w:val="009D3749"/>
    <w:rsid w:val="009D37A9"/>
    <w:rsid w:val="009D489A"/>
    <w:rsid w:val="009D4F31"/>
    <w:rsid w:val="009D51DB"/>
    <w:rsid w:val="009E111C"/>
    <w:rsid w:val="009E2699"/>
    <w:rsid w:val="009E4F7D"/>
    <w:rsid w:val="009E5908"/>
    <w:rsid w:val="009E5FFA"/>
    <w:rsid w:val="009E6416"/>
    <w:rsid w:val="009E761E"/>
    <w:rsid w:val="009E79FB"/>
    <w:rsid w:val="009F057C"/>
    <w:rsid w:val="009F1208"/>
    <w:rsid w:val="009F2AB4"/>
    <w:rsid w:val="009F2ED4"/>
    <w:rsid w:val="009F327B"/>
    <w:rsid w:val="009F5A5A"/>
    <w:rsid w:val="009F5FA5"/>
    <w:rsid w:val="00A0014C"/>
    <w:rsid w:val="00A0101D"/>
    <w:rsid w:val="00A01D86"/>
    <w:rsid w:val="00A01E36"/>
    <w:rsid w:val="00A025B4"/>
    <w:rsid w:val="00A04011"/>
    <w:rsid w:val="00A0662C"/>
    <w:rsid w:val="00A06F4B"/>
    <w:rsid w:val="00A07093"/>
    <w:rsid w:val="00A07C72"/>
    <w:rsid w:val="00A07FD2"/>
    <w:rsid w:val="00A1014F"/>
    <w:rsid w:val="00A1128F"/>
    <w:rsid w:val="00A129DF"/>
    <w:rsid w:val="00A12A1B"/>
    <w:rsid w:val="00A13372"/>
    <w:rsid w:val="00A14164"/>
    <w:rsid w:val="00A15572"/>
    <w:rsid w:val="00A21B26"/>
    <w:rsid w:val="00A223A5"/>
    <w:rsid w:val="00A23B2A"/>
    <w:rsid w:val="00A23CCD"/>
    <w:rsid w:val="00A241A7"/>
    <w:rsid w:val="00A2570A"/>
    <w:rsid w:val="00A25F8F"/>
    <w:rsid w:val="00A26C66"/>
    <w:rsid w:val="00A31DE5"/>
    <w:rsid w:val="00A32C1C"/>
    <w:rsid w:val="00A34B11"/>
    <w:rsid w:val="00A34D88"/>
    <w:rsid w:val="00A360CA"/>
    <w:rsid w:val="00A363B4"/>
    <w:rsid w:val="00A37007"/>
    <w:rsid w:val="00A37021"/>
    <w:rsid w:val="00A3717D"/>
    <w:rsid w:val="00A3756F"/>
    <w:rsid w:val="00A3763F"/>
    <w:rsid w:val="00A37F62"/>
    <w:rsid w:val="00A406DC"/>
    <w:rsid w:val="00A42266"/>
    <w:rsid w:val="00A432BB"/>
    <w:rsid w:val="00A439B9"/>
    <w:rsid w:val="00A460A3"/>
    <w:rsid w:val="00A476CC"/>
    <w:rsid w:val="00A505D3"/>
    <w:rsid w:val="00A50AAC"/>
    <w:rsid w:val="00A511C0"/>
    <w:rsid w:val="00A51AD7"/>
    <w:rsid w:val="00A523CB"/>
    <w:rsid w:val="00A564D0"/>
    <w:rsid w:val="00A6085D"/>
    <w:rsid w:val="00A6143E"/>
    <w:rsid w:val="00A61905"/>
    <w:rsid w:val="00A6272C"/>
    <w:rsid w:val="00A62BC5"/>
    <w:rsid w:val="00A643A4"/>
    <w:rsid w:val="00A65078"/>
    <w:rsid w:val="00A659ED"/>
    <w:rsid w:val="00A65CCF"/>
    <w:rsid w:val="00A678E7"/>
    <w:rsid w:val="00A71BB0"/>
    <w:rsid w:val="00A74A5F"/>
    <w:rsid w:val="00A75142"/>
    <w:rsid w:val="00A7616D"/>
    <w:rsid w:val="00A76BB9"/>
    <w:rsid w:val="00A76F46"/>
    <w:rsid w:val="00A7773E"/>
    <w:rsid w:val="00A820A0"/>
    <w:rsid w:val="00A82EB0"/>
    <w:rsid w:val="00A836FF"/>
    <w:rsid w:val="00A837F1"/>
    <w:rsid w:val="00A83850"/>
    <w:rsid w:val="00A84B74"/>
    <w:rsid w:val="00A852BD"/>
    <w:rsid w:val="00A85D71"/>
    <w:rsid w:val="00A905BD"/>
    <w:rsid w:val="00A91C25"/>
    <w:rsid w:val="00A935C1"/>
    <w:rsid w:val="00A9397C"/>
    <w:rsid w:val="00A93A5D"/>
    <w:rsid w:val="00A94284"/>
    <w:rsid w:val="00A942B2"/>
    <w:rsid w:val="00A94B12"/>
    <w:rsid w:val="00A95133"/>
    <w:rsid w:val="00A954A2"/>
    <w:rsid w:val="00A960FB"/>
    <w:rsid w:val="00A96B0B"/>
    <w:rsid w:val="00AA02D7"/>
    <w:rsid w:val="00AA0823"/>
    <w:rsid w:val="00AA0E4D"/>
    <w:rsid w:val="00AA1360"/>
    <w:rsid w:val="00AA259C"/>
    <w:rsid w:val="00AA2AED"/>
    <w:rsid w:val="00AA316E"/>
    <w:rsid w:val="00AA3AE8"/>
    <w:rsid w:val="00AA56D8"/>
    <w:rsid w:val="00AA58D8"/>
    <w:rsid w:val="00AA5DC6"/>
    <w:rsid w:val="00AA6345"/>
    <w:rsid w:val="00AA6B37"/>
    <w:rsid w:val="00AA71F4"/>
    <w:rsid w:val="00AB07AF"/>
    <w:rsid w:val="00AB0E7C"/>
    <w:rsid w:val="00AB0F2A"/>
    <w:rsid w:val="00AB12C7"/>
    <w:rsid w:val="00AB159F"/>
    <w:rsid w:val="00AB2FBC"/>
    <w:rsid w:val="00AB358C"/>
    <w:rsid w:val="00AB38CD"/>
    <w:rsid w:val="00AB475D"/>
    <w:rsid w:val="00AB4979"/>
    <w:rsid w:val="00AB5F46"/>
    <w:rsid w:val="00AB659B"/>
    <w:rsid w:val="00AB73FB"/>
    <w:rsid w:val="00AC1171"/>
    <w:rsid w:val="00AC285A"/>
    <w:rsid w:val="00AC3BE1"/>
    <w:rsid w:val="00AC5090"/>
    <w:rsid w:val="00AC5F44"/>
    <w:rsid w:val="00AC635B"/>
    <w:rsid w:val="00AC66E5"/>
    <w:rsid w:val="00AD004D"/>
    <w:rsid w:val="00AD2A40"/>
    <w:rsid w:val="00AD3DFD"/>
    <w:rsid w:val="00AD4C9B"/>
    <w:rsid w:val="00AD78E6"/>
    <w:rsid w:val="00AD7CC3"/>
    <w:rsid w:val="00AE0189"/>
    <w:rsid w:val="00AE10DC"/>
    <w:rsid w:val="00AE29B7"/>
    <w:rsid w:val="00AE2D82"/>
    <w:rsid w:val="00AE2FE3"/>
    <w:rsid w:val="00AE34CB"/>
    <w:rsid w:val="00AE3984"/>
    <w:rsid w:val="00AE3A07"/>
    <w:rsid w:val="00AE3A53"/>
    <w:rsid w:val="00AE5352"/>
    <w:rsid w:val="00AE5418"/>
    <w:rsid w:val="00AE57CB"/>
    <w:rsid w:val="00AE5B7D"/>
    <w:rsid w:val="00AE60EC"/>
    <w:rsid w:val="00AE7045"/>
    <w:rsid w:val="00AE7568"/>
    <w:rsid w:val="00AF0F21"/>
    <w:rsid w:val="00AF1641"/>
    <w:rsid w:val="00AF2820"/>
    <w:rsid w:val="00AF2AF8"/>
    <w:rsid w:val="00AF2DCA"/>
    <w:rsid w:val="00AF301D"/>
    <w:rsid w:val="00AF3418"/>
    <w:rsid w:val="00AF44DC"/>
    <w:rsid w:val="00AF4A5C"/>
    <w:rsid w:val="00AF6A4B"/>
    <w:rsid w:val="00AF6FD3"/>
    <w:rsid w:val="00AF7051"/>
    <w:rsid w:val="00AF79D1"/>
    <w:rsid w:val="00B00A7F"/>
    <w:rsid w:val="00B00CEF"/>
    <w:rsid w:val="00B013C2"/>
    <w:rsid w:val="00B02DFC"/>
    <w:rsid w:val="00B0419A"/>
    <w:rsid w:val="00B04AD3"/>
    <w:rsid w:val="00B0669D"/>
    <w:rsid w:val="00B10F21"/>
    <w:rsid w:val="00B10F4C"/>
    <w:rsid w:val="00B10F64"/>
    <w:rsid w:val="00B10F70"/>
    <w:rsid w:val="00B110E7"/>
    <w:rsid w:val="00B1283D"/>
    <w:rsid w:val="00B12D8D"/>
    <w:rsid w:val="00B137A7"/>
    <w:rsid w:val="00B138A5"/>
    <w:rsid w:val="00B139DD"/>
    <w:rsid w:val="00B13F50"/>
    <w:rsid w:val="00B13F86"/>
    <w:rsid w:val="00B14637"/>
    <w:rsid w:val="00B148B0"/>
    <w:rsid w:val="00B16322"/>
    <w:rsid w:val="00B170E5"/>
    <w:rsid w:val="00B22BCA"/>
    <w:rsid w:val="00B22C28"/>
    <w:rsid w:val="00B231A9"/>
    <w:rsid w:val="00B23901"/>
    <w:rsid w:val="00B23C07"/>
    <w:rsid w:val="00B2414A"/>
    <w:rsid w:val="00B24593"/>
    <w:rsid w:val="00B2477D"/>
    <w:rsid w:val="00B25A9F"/>
    <w:rsid w:val="00B25CED"/>
    <w:rsid w:val="00B267B6"/>
    <w:rsid w:val="00B2736B"/>
    <w:rsid w:val="00B27FD9"/>
    <w:rsid w:val="00B31E60"/>
    <w:rsid w:val="00B33721"/>
    <w:rsid w:val="00B33747"/>
    <w:rsid w:val="00B344E0"/>
    <w:rsid w:val="00B34C1B"/>
    <w:rsid w:val="00B35A43"/>
    <w:rsid w:val="00B368DF"/>
    <w:rsid w:val="00B41D0D"/>
    <w:rsid w:val="00B4214D"/>
    <w:rsid w:val="00B4224C"/>
    <w:rsid w:val="00B4273C"/>
    <w:rsid w:val="00B43FE1"/>
    <w:rsid w:val="00B44497"/>
    <w:rsid w:val="00B44EFE"/>
    <w:rsid w:val="00B4555C"/>
    <w:rsid w:val="00B46875"/>
    <w:rsid w:val="00B47C5B"/>
    <w:rsid w:val="00B47CE3"/>
    <w:rsid w:val="00B47F31"/>
    <w:rsid w:val="00B50FB1"/>
    <w:rsid w:val="00B519E2"/>
    <w:rsid w:val="00B51C29"/>
    <w:rsid w:val="00B51CC4"/>
    <w:rsid w:val="00B51FF8"/>
    <w:rsid w:val="00B53325"/>
    <w:rsid w:val="00B55873"/>
    <w:rsid w:val="00B560DE"/>
    <w:rsid w:val="00B573A0"/>
    <w:rsid w:val="00B60039"/>
    <w:rsid w:val="00B6074A"/>
    <w:rsid w:val="00B613D5"/>
    <w:rsid w:val="00B6154C"/>
    <w:rsid w:val="00B6158D"/>
    <w:rsid w:val="00B61C86"/>
    <w:rsid w:val="00B62126"/>
    <w:rsid w:val="00B624CB"/>
    <w:rsid w:val="00B630C1"/>
    <w:rsid w:val="00B66B52"/>
    <w:rsid w:val="00B66BC8"/>
    <w:rsid w:val="00B66C76"/>
    <w:rsid w:val="00B7035B"/>
    <w:rsid w:val="00B709C5"/>
    <w:rsid w:val="00B7180A"/>
    <w:rsid w:val="00B72106"/>
    <w:rsid w:val="00B72895"/>
    <w:rsid w:val="00B761C9"/>
    <w:rsid w:val="00B7657C"/>
    <w:rsid w:val="00B7716C"/>
    <w:rsid w:val="00B771EA"/>
    <w:rsid w:val="00B77251"/>
    <w:rsid w:val="00B77B89"/>
    <w:rsid w:val="00B808A6"/>
    <w:rsid w:val="00B80C0D"/>
    <w:rsid w:val="00B82F6F"/>
    <w:rsid w:val="00B838EF"/>
    <w:rsid w:val="00B85F41"/>
    <w:rsid w:val="00B86AEC"/>
    <w:rsid w:val="00B9014A"/>
    <w:rsid w:val="00B90274"/>
    <w:rsid w:val="00B904AA"/>
    <w:rsid w:val="00B904FB"/>
    <w:rsid w:val="00B90C63"/>
    <w:rsid w:val="00B922E5"/>
    <w:rsid w:val="00B9235C"/>
    <w:rsid w:val="00B92ECD"/>
    <w:rsid w:val="00B94997"/>
    <w:rsid w:val="00B94DBC"/>
    <w:rsid w:val="00B94E0E"/>
    <w:rsid w:val="00B95F37"/>
    <w:rsid w:val="00B97B30"/>
    <w:rsid w:val="00BA00F1"/>
    <w:rsid w:val="00BA30E6"/>
    <w:rsid w:val="00BA3B92"/>
    <w:rsid w:val="00BA43EE"/>
    <w:rsid w:val="00BA4B27"/>
    <w:rsid w:val="00BA576A"/>
    <w:rsid w:val="00BA5AE7"/>
    <w:rsid w:val="00BA6774"/>
    <w:rsid w:val="00BA765C"/>
    <w:rsid w:val="00BA7BE4"/>
    <w:rsid w:val="00BB002F"/>
    <w:rsid w:val="00BB098E"/>
    <w:rsid w:val="00BB13F1"/>
    <w:rsid w:val="00BB4C47"/>
    <w:rsid w:val="00BB4D3C"/>
    <w:rsid w:val="00BB58E7"/>
    <w:rsid w:val="00BB73DD"/>
    <w:rsid w:val="00BC03D8"/>
    <w:rsid w:val="00BC06EE"/>
    <w:rsid w:val="00BC158E"/>
    <w:rsid w:val="00BC233A"/>
    <w:rsid w:val="00BC328B"/>
    <w:rsid w:val="00BC36B1"/>
    <w:rsid w:val="00BC38BC"/>
    <w:rsid w:val="00BC4859"/>
    <w:rsid w:val="00BC6B94"/>
    <w:rsid w:val="00BC7675"/>
    <w:rsid w:val="00BC7C87"/>
    <w:rsid w:val="00BD138B"/>
    <w:rsid w:val="00BD3AFC"/>
    <w:rsid w:val="00BD61B7"/>
    <w:rsid w:val="00BD6ECA"/>
    <w:rsid w:val="00BE1964"/>
    <w:rsid w:val="00BE460C"/>
    <w:rsid w:val="00BE4F18"/>
    <w:rsid w:val="00BE6580"/>
    <w:rsid w:val="00BF0F2A"/>
    <w:rsid w:val="00BF1545"/>
    <w:rsid w:val="00BF2F4B"/>
    <w:rsid w:val="00BF42CF"/>
    <w:rsid w:val="00BF5597"/>
    <w:rsid w:val="00BF65F2"/>
    <w:rsid w:val="00BF6C10"/>
    <w:rsid w:val="00BF7D24"/>
    <w:rsid w:val="00C00134"/>
    <w:rsid w:val="00C039E0"/>
    <w:rsid w:val="00C06104"/>
    <w:rsid w:val="00C0764B"/>
    <w:rsid w:val="00C102E6"/>
    <w:rsid w:val="00C109DF"/>
    <w:rsid w:val="00C10DC3"/>
    <w:rsid w:val="00C1123E"/>
    <w:rsid w:val="00C1284C"/>
    <w:rsid w:val="00C14BAA"/>
    <w:rsid w:val="00C1623A"/>
    <w:rsid w:val="00C16286"/>
    <w:rsid w:val="00C20033"/>
    <w:rsid w:val="00C215AE"/>
    <w:rsid w:val="00C218C8"/>
    <w:rsid w:val="00C21D34"/>
    <w:rsid w:val="00C22CF8"/>
    <w:rsid w:val="00C22F52"/>
    <w:rsid w:val="00C22F7D"/>
    <w:rsid w:val="00C235DF"/>
    <w:rsid w:val="00C23644"/>
    <w:rsid w:val="00C23CD4"/>
    <w:rsid w:val="00C251EE"/>
    <w:rsid w:val="00C2620F"/>
    <w:rsid w:val="00C26F53"/>
    <w:rsid w:val="00C30225"/>
    <w:rsid w:val="00C30E94"/>
    <w:rsid w:val="00C3282C"/>
    <w:rsid w:val="00C328A8"/>
    <w:rsid w:val="00C33E36"/>
    <w:rsid w:val="00C34350"/>
    <w:rsid w:val="00C34439"/>
    <w:rsid w:val="00C3659C"/>
    <w:rsid w:val="00C373D0"/>
    <w:rsid w:val="00C402AE"/>
    <w:rsid w:val="00C40571"/>
    <w:rsid w:val="00C40589"/>
    <w:rsid w:val="00C405D1"/>
    <w:rsid w:val="00C40EF9"/>
    <w:rsid w:val="00C416C0"/>
    <w:rsid w:val="00C41CB4"/>
    <w:rsid w:val="00C4236A"/>
    <w:rsid w:val="00C42D77"/>
    <w:rsid w:val="00C4479B"/>
    <w:rsid w:val="00C447A8"/>
    <w:rsid w:val="00C46AB9"/>
    <w:rsid w:val="00C46E98"/>
    <w:rsid w:val="00C47202"/>
    <w:rsid w:val="00C475CB"/>
    <w:rsid w:val="00C501AC"/>
    <w:rsid w:val="00C509D6"/>
    <w:rsid w:val="00C50E99"/>
    <w:rsid w:val="00C511A5"/>
    <w:rsid w:val="00C53D24"/>
    <w:rsid w:val="00C53DD3"/>
    <w:rsid w:val="00C555D1"/>
    <w:rsid w:val="00C55A4A"/>
    <w:rsid w:val="00C5673B"/>
    <w:rsid w:val="00C56F4B"/>
    <w:rsid w:val="00C57263"/>
    <w:rsid w:val="00C57C64"/>
    <w:rsid w:val="00C608DC"/>
    <w:rsid w:val="00C62499"/>
    <w:rsid w:val="00C632EE"/>
    <w:rsid w:val="00C64B17"/>
    <w:rsid w:val="00C64B7C"/>
    <w:rsid w:val="00C665DD"/>
    <w:rsid w:val="00C66E89"/>
    <w:rsid w:val="00C67C0B"/>
    <w:rsid w:val="00C70DD7"/>
    <w:rsid w:val="00C71033"/>
    <w:rsid w:val="00C71838"/>
    <w:rsid w:val="00C738F4"/>
    <w:rsid w:val="00C75128"/>
    <w:rsid w:val="00C754A3"/>
    <w:rsid w:val="00C75D57"/>
    <w:rsid w:val="00C76727"/>
    <w:rsid w:val="00C77D94"/>
    <w:rsid w:val="00C80C6E"/>
    <w:rsid w:val="00C80EDF"/>
    <w:rsid w:val="00C81D9F"/>
    <w:rsid w:val="00C82411"/>
    <w:rsid w:val="00C82764"/>
    <w:rsid w:val="00C83389"/>
    <w:rsid w:val="00C84F1B"/>
    <w:rsid w:val="00C85D6E"/>
    <w:rsid w:val="00C86EA1"/>
    <w:rsid w:val="00C8710C"/>
    <w:rsid w:val="00C939C7"/>
    <w:rsid w:val="00C948C5"/>
    <w:rsid w:val="00C952CB"/>
    <w:rsid w:val="00C95731"/>
    <w:rsid w:val="00C95864"/>
    <w:rsid w:val="00C95F3A"/>
    <w:rsid w:val="00C96083"/>
    <w:rsid w:val="00C960CB"/>
    <w:rsid w:val="00C96BB8"/>
    <w:rsid w:val="00C96E79"/>
    <w:rsid w:val="00C97A85"/>
    <w:rsid w:val="00C97F7F"/>
    <w:rsid w:val="00CA03E7"/>
    <w:rsid w:val="00CA077E"/>
    <w:rsid w:val="00CA2E05"/>
    <w:rsid w:val="00CA2ECD"/>
    <w:rsid w:val="00CA3C10"/>
    <w:rsid w:val="00CA3DD4"/>
    <w:rsid w:val="00CA43AE"/>
    <w:rsid w:val="00CA5E13"/>
    <w:rsid w:val="00CA65DE"/>
    <w:rsid w:val="00CA787B"/>
    <w:rsid w:val="00CB0FDB"/>
    <w:rsid w:val="00CB2447"/>
    <w:rsid w:val="00CB2C51"/>
    <w:rsid w:val="00CB4A85"/>
    <w:rsid w:val="00CB52AE"/>
    <w:rsid w:val="00CB61BF"/>
    <w:rsid w:val="00CB6ADD"/>
    <w:rsid w:val="00CB731D"/>
    <w:rsid w:val="00CC03FD"/>
    <w:rsid w:val="00CC1200"/>
    <w:rsid w:val="00CC1A74"/>
    <w:rsid w:val="00CC28B1"/>
    <w:rsid w:val="00CC3CC1"/>
    <w:rsid w:val="00CC41C5"/>
    <w:rsid w:val="00CC586E"/>
    <w:rsid w:val="00CC6ED6"/>
    <w:rsid w:val="00CC714A"/>
    <w:rsid w:val="00CC7AD6"/>
    <w:rsid w:val="00CC7BBB"/>
    <w:rsid w:val="00CD0FB5"/>
    <w:rsid w:val="00CD0FE6"/>
    <w:rsid w:val="00CD11CC"/>
    <w:rsid w:val="00CD1712"/>
    <w:rsid w:val="00CD22C5"/>
    <w:rsid w:val="00CD3B5A"/>
    <w:rsid w:val="00CD3E06"/>
    <w:rsid w:val="00CD605D"/>
    <w:rsid w:val="00CD6F96"/>
    <w:rsid w:val="00CE06C1"/>
    <w:rsid w:val="00CE08B6"/>
    <w:rsid w:val="00CE1F2B"/>
    <w:rsid w:val="00CE2C84"/>
    <w:rsid w:val="00CE3316"/>
    <w:rsid w:val="00CE3B10"/>
    <w:rsid w:val="00CE4300"/>
    <w:rsid w:val="00CE5206"/>
    <w:rsid w:val="00CE611F"/>
    <w:rsid w:val="00CE6ABD"/>
    <w:rsid w:val="00CF20BD"/>
    <w:rsid w:val="00CF2156"/>
    <w:rsid w:val="00CF4563"/>
    <w:rsid w:val="00CF4BEF"/>
    <w:rsid w:val="00CF5A16"/>
    <w:rsid w:val="00CF6FEF"/>
    <w:rsid w:val="00CF7A42"/>
    <w:rsid w:val="00CF7E30"/>
    <w:rsid w:val="00D00013"/>
    <w:rsid w:val="00D023D2"/>
    <w:rsid w:val="00D033D7"/>
    <w:rsid w:val="00D046D7"/>
    <w:rsid w:val="00D04BFE"/>
    <w:rsid w:val="00D059EA"/>
    <w:rsid w:val="00D05ACB"/>
    <w:rsid w:val="00D076E6"/>
    <w:rsid w:val="00D12D04"/>
    <w:rsid w:val="00D12F84"/>
    <w:rsid w:val="00D130F7"/>
    <w:rsid w:val="00D13D6D"/>
    <w:rsid w:val="00D140C2"/>
    <w:rsid w:val="00D16339"/>
    <w:rsid w:val="00D163D1"/>
    <w:rsid w:val="00D168FF"/>
    <w:rsid w:val="00D20583"/>
    <w:rsid w:val="00D21E63"/>
    <w:rsid w:val="00D22296"/>
    <w:rsid w:val="00D23036"/>
    <w:rsid w:val="00D26597"/>
    <w:rsid w:val="00D30DAC"/>
    <w:rsid w:val="00D31658"/>
    <w:rsid w:val="00D31996"/>
    <w:rsid w:val="00D32CE1"/>
    <w:rsid w:val="00D3352C"/>
    <w:rsid w:val="00D33A21"/>
    <w:rsid w:val="00D33F27"/>
    <w:rsid w:val="00D34A86"/>
    <w:rsid w:val="00D35F7E"/>
    <w:rsid w:val="00D36099"/>
    <w:rsid w:val="00D361FC"/>
    <w:rsid w:val="00D364D2"/>
    <w:rsid w:val="00D372B2"/>
    <w:rsid w:val="00D41630"/>
    <w:rsid w:val="00D4619B"/>
    <w:rsid w:val="00D465CB"/>
    <w:rsid w:val="00D501AA"/>
    <w:rsid w:val="00D512DC"/>
    <w:rsid w:val="00D51D7A"/>
    <w:rsid w:val="00D52691"/>
    <w:rsid w:val="00D53238"/>
    <w:rsid w:val="00D533F8"/>
    <w:rsid w:val="00D53866"/>
    <w:rsid w:val="00D53AEE"/>
    <w:rsid w:val="00D55EEA"/>
    <w:rsid w:val="00D56DE8"/>
    <w:rsid w:val="00D6012A"/>
    <w:rsid w:val="00D609F4"/>
    <w:rsid w:val="00D60DA7"/>
    <w:rsid w:val="00D61BA9"/>
    <w:rsid w:val="00D63267"/>
    <w:rsid w:val="00D63F12"/>
    <w:rsid w:val="00D70A39"/>
    <w:rsid w:val="00D70B9B"/>
    <w:rsid w:val="00D72F39"/>
    <w:rsid w:val="00D72F3D"/>
    <w:rsid w:val="00D7434F"/>
    <w:rsid w:val="00D75174"/>
    <w:rsid w:val="00D76C9E"/>
    <w:rsid w:val="00D814F7"/>
    <w:rsid w:val="00D83787"/>
    <w:rsid w:val="00D8408F"/>
    <w:rsid w:val="00D84777"/>
    <w:rsid w:val="00D86014"/>
    <w:rsid w:val="00D9038E"/>
    <w:rsid w:val="00D90707"/>
    <w:rsid w:val="00D90AFA"/>
    <w:rsid w:val="00D90F2A"/>
    <w:rsid w:val="00D912E4"/>
    <w:rsid w:val="00D91625"/>
    <w:rsid w:val="00D9202C"/>
    <w:rsid w:val="00D94FFB"/>
    <w:rsid w:val="00D95615"/>
    <w:rsid w:val="00D95D61"/>
    <w:rsid w:val="00D964E8"/>
    <w:rsid w:val="00D96E00"/>
    <w:rsid w:val="00DA1876"/>
    <w:rsid w:val="00DA23D0"/>
    <w:rsid w:val="00DA25F8"/>
    <w:rsid w:val="00DA42A6"/>
    <w:rsid w:val="00DA53D6"/>
    <w:rsid w:val="00DA79BE"/>
    <w:rsid w:val="00DB0394"/>
    <w:rsid w:val="00DB085F"/>
    <w:rsid w:val="00DB1508"/>
    <w:rsid w:val="00DB22DD"/>
    <w:rsid w:val="00DB2F7D"/>
    <w:rsid w:val="00DB3FC9"/>
    <w:rsid w:val="00DB4EE6"/>
    <w:rsid w:val="00DB5435"/>
    <w:rsid w:val="00DB55E9"/>
    <w:rsid w:val="00DB58E8"/>
    <w:rsid w:val="00DB6296"/>
    <w:rsid w:val="00DC08EB"/>
    <w:rsid w:val="00DC0B0E"/>
    <w:rsid w:val="00DC1F6F"/>
    <w:rsid w:val="00DC26EA"/>
    <w:rsid w:val="00DC3BF1"/>
    <w:rsid w:val="00DC5CDC"/>
    <w:rsid w:val="00DC7012"/>
    <w:rsid w:val="00DD098C"/>
    <w:rsid w:val="00DD09B3"/>
    <w:rsid w:val="00DD18F8"/>
    <w:rsid w:val="00DD2B7A"/>
    <w:rsid w:val="00DD3490"/>
    <w:rsid w:val="00DD4606"/>
    <w:rsid w:val="00DD7F98"/>
    <w:rsid w:val="00DE06C7"/>
    <w:rsid w:val="00DE18AF"/>
    <w:rsid w:val="00DE1CE4"/>
    <w:rsid w:val="00DE1D45"/>
    <w:rsid w:val="00DE2AB3"/>
    <w:rsid w:val="00DE2E02"/>
    <w:rsid w:val="00DE4255"/>
    <w:rsid w:val="00DE5040"/>
    <w:rsid w:val="00DE6F26"/>
    <w:rsid w:val="00DE7DB8"/>
    <w:rsid w:val="00DF0C92"/>
    <w:rsid w:val="00DF0D55"/>
    <w:rsid w:val="00DF1673"/>
    <w:rsid w:val="00DF22BE"/>
    <w:rsid w:val="00DF2A72"/>
    <w:rsid w:val="00DF3226"/>
    <w:rsid w:val="00DF49D6"/>
    <w:rsid w:val="00DF4C5E"/>
    <w:rsid w:val="00DF4CB7"/>
    <w:rsid w:val="00DF4D11"/>
    <w:rsid w:val="00DF6434"/>
    <w:rsid w:val="00DF6596"/>
    <w:rsid w:val="00DF6DE2"/>
    <w:rsid w:val="00DF7820"/>
    <w:rsid w:val="00E02998"/>
    <w:rsid w:val="00E033E6"/>
    <w:rsid w:val="00E04CBB"/>
    <w:rsid w:val="00E059AF"/>
    <w:rsid w:val="00E05CF5"/>
    <w:rsid w:val="00E06528"/>
    <w:rsid w:val="00E06EAD"/>
    <w:rsid w:val="00E117A7"/>
    <w:rsid w:val="00E124CD"/>
    <w:rsid w:val="00E136B9"/>
    <w:rsid w:val="00E13793"/>
    <w:rsid w:val="00E1640E"/>
    <w:rsid w:val="00E17A9F"/>
    <w:rsid w:val="00E206A5"/>
    <w:rsid w:val="00E20B54"/>
    <w:rsid w:val="00E211CF"/>
    <w:rsid w:val="00E217E3"/>
    <w:rsid w:val="00E218A3"/>
    <w:rsid w:val="00E21FFB"/>
    <w:rsid w:val="00E22E8F"/>
    <w:rsid w:val="00E23524"/>
    <w:rsid w:val="00E24871"/>
    <w:rsid w:val="00E25BE3"/>
    <w:rsid w:val="00E2644A"/>
    <w:rsid w:val="00E26944"/>
    <w:rsid w:val="00E2720C"/>
    <w:rsid w:val="00E27A7E"/>
    <w:rsid w:val="00E3186C"/>
    <w:rsid w:val="00E3236B"/>
    <w:rsid w:val="00E33DFB"/>
    <w:rsid w:val="00E349C4"/>
    <w:rsid w:val="00E3717E"/>
    <w:rsid w:val="00E4045D"/>
    <w:rsid w:val="00E40AEB"/>
    <w:rsid w:val="00E412FD"/>
    <w:rsid w:val="00E427BE"/>
    <w:rsid w:val="00E43183"/>
    <w:rsid w:val="00E43550"/>
    <w:rsid w:val="00E4364F"/>
    <w:rsid w:val="00E43834"/>
    <w:rsid w:val="00E45C8E"/>
    <w:rsid w:val="00E47FDB"/>
    <w:rsid w:val="00E52418"/>
    <w:rsid w:val="00E52657"/>
    <w:rsid w:val="00E52D9F"/>
    <w:rsid w:val="00E53980"/>
    <w:rsid w:val="00E53A09"/>
    <w:rsid w:val="00E54353"/>
    <w:rsid w:val="00E548F9"/>
    <w:rsid w:val="00E57240"/>
    <w:rsid w:val="00E5749C"/>
    <w:rsid w:val="00E576BF"/>
    <w:rsid w:val="00E57D2E"/>
    <w:rsid w:val="00E61E80"/>
    <w:rsid w:val="00E658D9"/>
    <w:rsid w:val="00E6616A"/>
    <w:rsid w:val="00E66F46"/>
    <w:rsid w:val="00E70E36"/>
    <w:rsid w:val="00E70E46"/>
    <w:rsid w:val="00E71398"/>
    <w:rsid w:val="00E71EDF"/>
    <w:rsid w:val="00E7218C"/>
    <w:rsid w:val="00E73E74"/>
    <w:rsid w:val="00E7415A"/>
    <w:rsid w:val="00E74C32"/>
    <w:rsid w:val="00E758F6"/>
    <w:rsid w:val="00E76E35"/>
    <w:rsid w:val="00E821E8"/>
    <w:rsid w:val="00E83AC6"/>
    <w:rsid w:val="00E83F27"/>
    <w:rsid w:val="00E8450C"/>
    <w:rsid w:val="00E84D98"/>
    <w:rsid w:val="00E853F1"/>
    <w:rsid w:val="00E86782"/>
    <w:rsid w:val="00E869E9"/>
    <w:rsid w:val="00E8730A"/>
    <w:rsid w:val="00E878CA"/>
    <w:rsid w:val="00E914E9"/>
    <w:rsid w:val="00E916A5"/>
    <w:rsid w:val="00E92529"/>
    <w:rsid w:val="00E92711"/>
    <w:rsid w:val="00E940E2"/>
    <w:rsid w:val="00E95B20"/>
    <w:rsid w:val="00E9603B"/>
    <w:rsid w:val="00E960B5"/>
    <w:rsid w:val="00E96E76"/>
    <w:rsid w:val="00E97541"/>
    <w:rsid w:val="00E97F0C"/>
    <w:rsid w:val="00EA0211"/>
    <w:rsid w:val="00EA04B8"/>
    <w:rsid w:val="00EA3438"/>
    <w:rsid w:val="00EA3CB3"/>
    <w:rsid w:val="00EA5B56"/>
    <w:rsid w:val="00EB03E7"/>
    <w:rsid w:val="00EB0690"/>
    <w:rsid w:val="00EB0983"/>
    <w:rsid w:val="00EB2DE4"/>
    <w:rsid w:val="00EB3448"/>
    <w:rsid w:val="00EB3B9A"/>
    <w:rsid w:val="00EB4667"/>
    <w:rsid w:val="00EB7677"/>
    <w:rsid w:val="00EC0311"/>
    <w:rsid w:val="00EC1A3F"/>
    <w:rsid w:val="00EC1AA7"/>
    <w:rsid w:val="00EC2C70"/>
    <w:rsid w:val="00EC41E0"/>
    <w:rsid w:val="00EC4F51"/>
    <w:rsid w:val="00EC7801"/>
    <w:rsid w:val="00EC7EF9"/>
    <w:rsid w:val="00ED057B"/>
    <w:rsid w:val="00ED0696"/>
    <w:rsid w:val="00ED0A86"/>
    <w:rsid w:val="00ED14E6"/>
    <w:rsid w:val="00ED1C77"/>
    <w:rsid w:val="00ED287B"/>
    <w:rsid w:val="00ED731B"/>
    <w:rsid w:val="00ED75C8"/>
    <w:rsid w:val="00ED78E5"/>
    <w:rsid w:val="00EE1D0C"/>
    <w:rsid w:val="00EE26FB"/>
    <w:rsid w:val="00EE3938"/>
    <w:rsid w:val="00EE43A8"/>
    <w:rsid w:val="00EE4E34"/>
    <w:rsid w:val="00EE59E2"/>
    <w:rsid w:val="00EE5AAD"/>
    <w:rsid w:val="00EE5D78"/>
    <w:rsid w:val="00EF03C8"/>
    <w:rsid w:val="00EF0E0D"/>
    <w:rsid w:val="00EF1767"/>
    <w:rsid w:val="00EF184E"/>
    <w:rsid w:val="00EF1AB5"/>
    <w:rsid w:val="00EF1ED1"/>
    <w:rsid w:val="00EF1F81"/>
    <w:rsid w:val="00EF38D8"/>
    <w:rsid w:val="00EF5B6A"/>
    <w:rsid w:val="00EF6A64"/>
    <w:rsid w:val="00EF755A"/>
    <w:rsid w:val="00EF7B0A"/>
    <w:rsid w:val="00F01731"/>
    <w:rsid w:val="00F01FF9"/>
    <w:rsid w:val="00F02D8E"/>
    <w:rsid w:val="00F02FD5"/>
    <w:rsid w:val="00F03023"/>
    <w:rsid w:val="00F0481C"/>
    <w:rsid w:val="00F0496D"/>
    <w:rsid w:val="00F06092"/>
    <w:rsid w:val="00F06A64"/>
    <w:rsid w:val="00F10911"/>
    <w:rsid w:val="00F12D45"/>
    <w:rsid w:val="00F13098"/>
    <w:rsid w:val="00F1333F"/>
    <w:rsid w:val="00F15EB7"/>
    <w:rsid w:val="00F16900"/>
    <w:rsid w:val="00F17D71"/>
    <w:rsid w:val="00F200CB"/>
    <w:rsid w:val="00F201A0"/>
    <w:rsid w:val="00F20C38"/>
    <w:rsid w:val="00F215A7"/>
    <w:rsid w:val="00F2169E"/>
    <w:rsid w:val="00F21A49"/>
    <w:rsid w:val="00F237C6"/>
    <w:rsid w:val="00F2469D"/>
    <w:rsid w:val="00F25278"/>
    <w:rsid w:val="00F31EF5"/>
    <w:rsid w:val="00F342F2"/>
    <w:rsid w:val="00F36865"/>
    <w:rsid w:val="00F40456"/>
    <w:rsid w:val="00F4330B"/>
    <w:rsid w:val="00F440D6"/>
    <w:rsid w:val="00F446D4"/>
    <w:rsid w:val="00F46109"/>
    <w:rsid w:val="00F462C2"/>
    <w:rsid w:val="00F50187"/>
    <w:rsid w:val="00F50406"/>
    <w:rsid w:val="00F522AC"/>
    <w:rsid w:val="00F529D1"/>
    <w:rsid w:val="00F54514"/>
    <w:rsid w:val="00F5517D"/>
    <w:rsid w:val="00F55D69"/>
    <w:rsid w:val="00F5641A"/>
    <w:rsid w:val="00F57247"/>
    <w:rsid w:val="00F5790D"/>
    <w:rsid w:val="00F60895"/>
    <w:rsid w:val="00F61CFB"/>
    <w:rsid w:val="00F647A1"/>
    <w:rsid w:val="00F6548A"/>
    <w:rsid w:val="00F676AB"/>
    <w:rsid w:val="00F676D7"/>
    <w:rsid w:val="00F722CA"/>
    <w:rsid w:val="00F73A2F"/>
    <w:rsid w:val="00F756AC"/>
    <w:rsid w:val="00F75769"/>
    <w:rsid w:val="00F765BC"/>
    <w:rsid w:val="00F77D59"/>
    <w:rsid w:val="00F80F31"/>
    <w:rsid w:val="00F81B4D"/>
    <w:rsid w:val="00F822E7"/>
    <w:rsid w:val="00F823FA"/>
    <w:rsid w:val="00F82A41"/>
    <w:rsid w:val="00F82FDA"/>
    <w:rsid w:val="00F83792"/>
    <w:rsid w:val="00F83C97"/>
    <w:rsid w:val="00F83C9C"/>
    <w:rsid w:val="00F849A2"/>
    <w:rsid w:val="00F86821"/>
    <w:rsid w:val="00F87F7D"/>
    <w:rsid w:val="00F91B13"/>
    <w:rsid w:val="00F94404"/>
    <w:rsid w:val="00F9619C"/>
    <w:rsid w:val="00FA1421"/>
    <w:rsid w:val="00FA1B61"/>
    <w:rsid w:val="00FA5612"/>
    <w:rsid w:val="00FA6C73"/>
    <w:rsid w:val="00FB01CB"/>
    <w:rsid w:val="00FB07CC"/>
    <w:rsid w:val="00FB102F"/>
    <w:rsid w:val="00FB17C0"/>
    <w:rsid w:val="00FB1FFC"/>
    <w:rsid w:val="00FB220A"/>
    <w:rsid w:val="00FB246D"/>
    <w:rsid w:val="00FB2789"/>
    <w:rsid w:val="00FB302A"/>
    <w:rsid w:val="00FB413E"/>
    <w:rsid w:val="00FB4B5B"/>
    <w:rsid w:val="00FB6900"/>
    <w:rsid w:val="00FC0F00"/>
    <w:rsid w:val="00FC288B"/>
    <w:rsid w:val="00FC6B6A"/>
    <w:rsid w:val="00FD02B7"/>
    <w:rsid w:val="00FD0409"/>
    <w:rsid w:val="00FD0B32"/>
    <w:rsid w:val="00FD0D1D"/>
    <w:rsid w:val="00FD0EAE"/>
    <w:rsid w:val="00FD1455"/>
    <w:rsid w:val="00FD184F"/>
    <w:rsid w:val="00FD3158"/>
    <w:rsid w:val="00FD36D4"/>
    <w:rsid w:val="00FD3C61"/>
    <w:rsid w:val="00FD5AE7"/>
    <w:rsid w:val="00FD7B33"/>
    <w:rsid w:val="00FE078C"/>
    <w:rsid w:val="00FE31E9"/>
    <w:rsid w:val="00FE3883"/>
    <w:rsid w:val="00FE3E31"/>
    <w:rsid w:val="00FE3FBC"/>
    <w:rsid w:val="00FE47D9"/>
    <w:rsid w:val="00FE4D53"/>
    <w:rsid w:val="00FE6363"/>
    <w:rsid w:val="00FF1789"/>
    <w:rsid w:val="00FF2B31"/>
    <w:rsid w:val="00FF3C8F"/>
    <w:rsid w:val="00FF6104"/>
    <w:rsid w:val="00FF62F0"/>
    <w:rsid w:val="00FF722E"/>
    <w:rsid w:val="00FF7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colormru v:ext="edit" colors="#ffffe0"/>
    </o:shapedefaults>
    <o:shapelayout v:ext="edit">
      <o:idmap v:ext="edit" data="1"/>
      <o:rules v:ext="edit">
        <o:r id="V:Rule28" type="connector" idref="#_x0000_s1126"/>
        <o:r id="V:Rule29" type="connector" idref="#_x0000_s1143"/>
        <o:r id="V:Rule30" type="connector" idref="#_x0000_s1141"/>
        <o:r id="V:Rule31" type="connector" idref="#_x0000_s1130"/>
        <o:r id="V:Rule32" type="connector" idref="#_x0000_s1149"/>
        <o:r id="V:Rule33" type="connector" idref="#Straight Arrow Connector 29"/>
        <o:r id="V:Rule34" type="connector" idref="#_x0000_s1148"/>
        <o:r id="V:Rule35" type="connector" idref="#_x0000_s1127"/>
        <o:r id="V:Rule36" type="connector" idref="#_x0000_s1129"/>
        <o:r id="V:Rule37" type="connector" idref="#_x0000_s1147"/>
        <o:r id="V:Rule38" type="connector" idref="#Straight Arrow Connector 30"/>
        <o:r id="V:Rule39" type="connector" idref="#Straight Arrow Connector 32"/>
        <o:r id="V:Rule40" type="connector" idref="#Straight Arrow Connector 39"/>
        <o:r id="V:Rule41" type="connector" idref="#Straight Arrow Connector 38"/>
        <o:r id="V:Rule42" type="connector" idref="#_x0000_s1142"/>
        <o:r id="V:Rule43" type="connector" idref="#Straight Arrow Connector 20"/>
        <o:r id="V:Rule44" type="connector" idref="#_x0000_s1131"/>
        <o:r id="V:Rule45" type="connector" idref="#_x0000_s1144"/>
        <o:r id="V:Rule46" type="connector" idref="#_x0000_s1132"/>
        <o:r id="V:Rule47" type="connector" idref="#_x0000_s1145"/>
        <o:r id="V:Rule48" type="connector" idref="#Straight Arrow Connector 28"/>
        <o:r id="V:Rule49" type="connector" idref="#Straight Arrow Connector 22"/>
        <o:r id="V:Rule50" type="connector" idref="#_x0000_s1150"/>
        <o:r id="V:Rule51" type="connector" idref="#_x0000_s1133"/>
        <o:r id="V:Rule52" type="connector" idref="#_x0000_s1128"/>
        <o:r id="V:Rule53" type="connector" idref="#_x0000_s1146"/>
        <o:r id="V:Rule54"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573"/>
    <w:pPr>
      <w:spacing w:line="48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700573"/>
    <w:pPr>
      <w:keepNext/>
      <w:keepLines/>
      <w:tabs>
        <w:tab w:val="left" w:pos="2070"/>
      </w:tabs>
      <w:spacing w:before="120" w:after="120" w:line="360" w:lineRule="auto"/>
      <w:jc w:val="center"/>
      <w:outlineLvl w:val="0"/>
    </w:pPr>
    <w:rPr>
      <w:bCs/>
      <w:caps/>
      <w:sz w:val="32"/>
      <w:szCs w:val="32"/>
    </w:rPr>
  </w:style>
  <w:style w:type="paragraph" w:styleId="Heading2">
    <w:name w:val="heading 2"/>
    <w:basedOn w:val="Normal"/>
    <w:next w:val="Normal"/>
    <w:link w:val="Heading2Char"/>
    <w:unhideWhenUsed/>
    <w:qFormat/>
    <w:rsid w:val="00116785"/>
    <w:pPr>
      <w:keepNext/>
      <w:keepLines/>
      <w:numPr>
        <w:ilvl w:val="1"/>
        <w:numId w:val="8"/>
      </w:numPr>
      <w:spacing w:before="200"/>
      <w:outlineLvl w:val="1"/>
    </w:pPr>
    <w:rPr>
      <w:rFonts w:eastAsia="Times New Roman"/>
      <w:b/>
      <w:bCs/>
      <w:sz w:val="28"/>
      <w:szCs w:val="24"/>
    </w:rPr>
  </w:style>
  <w:style w:type="paragraph" w:styleId="Heading3">
    <w:name w:val="heading 3"/>
    <w:basedOn w:val="Normal"/>
    <w:next w:val="Normal"/>
    <w:link w:val="Heading3Char"/>
    <w:unhideWhenUsed/>
    <w:qFormat/>
    <w:rsid w:val="00D86014"/>
    <w:pPr>
      <w:keepNext/>
      <w:keepLines/>
      <w:spacing w:before="200"/>
      <w:outlineLvl w:val="2"/>
    </w:pPr>
    <w:rPr>
      <w:rFonts w:eastAsia="Times New Roman"/>
      <w:b/>
      <w:bCs/>
    </w:rPr>
  </w:style>
  <w:style w:type="paragraph" w:styleId="Heading4">
    <w:name w:val="heading 4"/>
    <w:basedOn w:val="Normal"/>
    <w:next w:val="Normal"/>
    <w:link w:val="Heading4Char"/>
    <w:unhideWhenUsed/>
    <w:qFormat/>
    <w:rsid w:val="00B10F4C"/>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unhideWhenUsed/>
    <w:qFormat/>
    <w:rsid w:val="00186C14"/>
    <w:pPr>
      <w:keepNext/>
      <w:spacing w:before="240" w:after="240" w:line="360" w:lineRule="auto"/>
      <w:jc w:val="center"/>
      <w:outlineLvl w:val="4"/>
    </w:pPr>
    <w:rPr>
      <w:b/>
      <w:sz w:val="32"/>
      <w:szCs w:val="32"/>
    </w:rPr>
  </w:style>
  <w:style w:type="paragraph" w:styleId="Heading6">
    <w:name w:val="heading 6"/>
    <w:basedOn w:val="Normal"/>
    <w:next w:val="Normal"/>
    <w:link w:val="Heading6Char"/>
    <w:unhideWhenUsed/>
    <w:qFormat/>
    <w:rsid w:val="00C41CB4"/>
    <w:pPr>
      <w:keepNext/>
      <w:keepLines/>
      <w:spacing w:before="200" w:line="240" w:lineRule="auto"/>
      <w:outlineLvl w:val="5"/>
    </w:pPr>
    <w:rPr>
      <w:rFonts w:ascii="Cambria" w:eastAsia="Times New Roman" w:hAnsi="Cambria"/>
      <w:i/>
      <w:iCs/>
      <w:color w:val="243F60"/>
      <w:szCs w:val="24"/>
    </w:rPr>
  </w:style>
  <w:style w:type="paragraph" w:styleId="Heading7">
    <w:name w:val="heading 7"/>
    <w:basedOn w:val="Normal"/>
    <w:next w:val="Normal"/>
    <w:link w:val="Heading7Char"/>
    <w:uiPriority w:val="9"/>
    <w:qFormat/>
    <w:rsid w:val="00C41CB4"/>
    <w:pPr>
      <w:keepNext/>
      <w:spacing w:line="240" w:lineRule="auto"/>
      <w:jc w:val="center"/>
      <w:outlineLvl w:val="6"/>
    </w:pPr>
    <w:rPr>
      <w:rFonts w:eastAsia="Times New Roman"/>
      <w:b/>
      <w:color w:val="000000"/>
      <w:sz w:val="28"/>
      <w:szCs w:val="24"/>
    </w:rPr>
  </w:style>
  <w:style w:type="paragraph" w:styleId="Heading8">
    <w:name w:val="heading 8"/>
    <w:basedOn w:val="Normal"/>
    <w:next w:val="Normal"/>
    <w:link w:val="Heading8Char"/>
    <w:unhideWhenUsed/>
    <w:qFormat/>
    <w:rsid w:val="00C41CB4"/>
    <w:pPr>
      <w:keepNext/>
      <w:keepLines/>
      <w:spacing w:before="200" w:line="240" w:lineRule="auto"/>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C41CB4"/>
    <w:pPr>
      <w:keepNext/>
      <w:keepLines/>
      <w:spacing w:before="200" w:line="240" w:lineRule="auto"/>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73"/>
    <w:rPr>
      <w:rFonts w:ascii="Times New Roman" w:hAnsi="Times New Roman"/>
      <w:bCs/>
      <w:caps/>
      <w:sz w:val="32"/>
      <w:szCs w:val="32"/>
    </w:rPr>
  </w:style>
  <w:style w:type="character" w:customStyle="1" w:styleId="Heading2Char">
    <w:name w:val="Heading 2 Char"/>
    <w:basedOn w:val="DefaultParagraphFont"/>
    <w:link w:val="Heading2"/>
    <w:rsid w:val="00116785"/>
    <w:rPr>
      <w:rFonts w:ascii="Times New Roman" w:eastAsia="Times New Roman" w:hAnsi="Times New Roman"/>
      <w:b/>
      <w:bCs/>
      <w:sz w:val="28"/>
      <w:szCs w:val="24"/>
    </w:rPr>
  </w:style>
  <w:style w:type="character" w:customStyle="1" w:styleId="Heading3Char">
    <w:name w:val="Heading 3 Char"/>
    <w:basedOn w:val="DefaultParagraphFont"/>
    <w:link w:val="Heading3"/>
    <w:uiPriority w:val="9"/>
    <w:rsid w:val="00D86014"/>
    <w:rPr>
      <w:rFonts w:ascii="Times New Roman" w:eastAsia="Times New Roman" w:hAnsi="Times New Roman" w:cs="Times New Roman"/>
      <w:b/>
      <w:bCs/>
      <w:sz w:val="24"/>
    </w:rPr>
  </w:style>
  <w:style w:type="paragraph" w:styleId="TOCHeading">
    <w:name w:val="TOC Heading"/>
    <w:basedOn w:val="Heading1"/>
    <w:next w:val="Normal"/>
    <w:uiPriority w:val="39"/>
    <w:unhideWhenUsed/>
    <w:qFormat/>
    <w:rsid w:val="00D86014"/>
    <w:pPr>
      <w:spacing w:line="276" w:lineRule="auto"/>
      <w:outlineLvl w:val="9"/>
    </w:pPr>
    <w:rPr>
      <w:rFonts w:ascii="Cambria" w:hAnsi="Cambria"/>
      <w:color w:val="365F91"/>
      <w:sz w:val="28"/>
      <w:szCs w:val="28"/>
    </w:rPr>
  </w:style>
  <w:style w:type="paragraph" w:styleId="TOC1">
    <w:name w:val="toc 1"/>
    <w:basedOn w:val="Normal"/>
    <w:next w:val="Normal"/>
    <w:autoRedefine/>
    <w:uiPriority w:val="39"/>
    <w:unhideWhenUsed/>
    <w:qFormat/>
    <w:rsid w:val="006E5E70"/>
    <w:pPr>
      <w:tabs>
        <w:tab w:val="right" w:leader="dot" w:pos="8993"/>
      </w:tabs>
      <w:spacing w:before="360"/>
      <w:jc w:val="left"/>
    </w:pPr>
    <w:rPr>
      <w:rFonts w:asciiTheme="majorHAnsi" w:hAnsiTheme="majorHAnsi"/>
      <w:b/>
      <w:bCs/>
      <w:caps/>
      <w:szCs w:val="24"/>
    </w:rPr>
  </w:style>
  <w:style w:type="paragraph" w:styleId="TOC2">
    <w:name w:val="toc 2"/>
    <w:basedOn w:val="Normal"/>
    <w:next w:val="Normal"/>
    <w:autoRedefine/>
    <w:uiPriority w:val="39"/>
    <w:unhideWhenUsed/>
    <w:qFormat/>
    <w:rsid w:val="00284845"/>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5024E3"/>
    <w:pPr>
      <w:ind w:left="240"/>
      <w:jc w:val="left"/>
    </w:pPr>
    <w:rPr>
      <w:rFonts w:asciiTheme="minorHAnsi" w:hAnsiTheme="minorHAnsi" w:cstheme="minorHAnsi"/>
      <w:sz w:val="20"/>
      <w:szCs w:val="20"/>
    </w:rPr>
  </w:style>
  <w:style w:type="character" w:styleId="Hyperlink">
    <w:name w:val="Hyperlink"/>
    <w:basedOn w:val="DefaultParagraphFont"/>
    <w:uiPriority w:val="99"/>
    <w:unhideWhenUsed/>
    <w:rsid w:val="00D86014"/>
    <w:rPr>
      <w:color w:val="0000FF"/>
      <w:u w:val="single"/>
    </w:rPr>
  </w:style>
  <w:style w:type="paragraph" w:styleId="BalloonText">
    <w:name w:val="Balloon Text"/>
    <w:basedOn w:val="Normal"/>
    <w:link w:val="BalloonTextChar"/>
    <w:uiPriority w:val="99"/>
    <w:semiHidden/>
    <w:unhideWhenUsed/>
    <w:rsid w:val="00D860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14"/>
    <w:rPr>
      <w:rFonts w:ascii="Tahoma" w:hAnsi="Tahoma" w:cs="Tahoma"/>
      <w:sz w:val="16"/>
      <w:szCs w:val="16"/>
    </w:rPr>
  </w:style>
  <w:style w:type="paragraph" w:styleId="ListParagraph">
    <w:name w:val="List Paragraph"/>
    <w:basedOn w:val="Normal"/>
    <w:uiPriority w:val="34"/>
    <w:qFormat/>
    <w:rsid w:val="00592A4D"/>
    <w:pPr>
      <w:ind w:left="720"/>
      <w:contextualSpacing/>
    </w:pPr>
  </w:style>
  <w:style w:type="paragraph" w:styleId="Header">
    <w:name w:val="header"/>
    <w:basedOn w:val="Normal"/>
    <w:link w:val="HeaderChar"/>
    <w:uiPriority w:val="99"/>
    <w:unhideWhenUsed/>
    <w:rsid w:val="00346CF5"/>
    <w:pPr>
      <w:tabs>
        <w:tab w:val="center" w:pos="4680"/>
        <w:tab w:val="right" w:pos="9360"/>
      </w:tabs>
      <w:spacing w:line="240" w:lineRule="auto"/>
    </w:pPr>
  </w:style>
  <w:style w:type="character" w:customStyle="1" w:styleId="HeaderChar">
    <w:name w:val="Header Char"/>
    <w:basedOn w:val="DefaultParagraphFont"/>
    <w:link w:val="Header"/>
    <w:uiPriority w:val="99"/>
    <w:rsid w:val="00346CF5"/>
    <w:rPr>
      <w:rFonts w:ascii="Times New Roman" w:hAnsi="Times New Roman"/>
      <w:sz w:val="24"/>
    </w:rPr>
  </w:style>
  <w:style w:type="paragraph" w:styleId="Footer">
    <w:name w:val="footer"/>
    <w:basedOn w:val="Normal"/>
    <w:link w:val="FooterChar"/>
    <w:uiPriority w:val="99"/>
    <w:unhideWhenUsed/>
    <w:rsid w:val="00346CF5"/>
    <w:pPr>
      <w:tabs>
        <w:tab w:val="center" w:pos="4680"/>
        <w:tab w:val="right" w:pos="9360"/>
      </w:tabs>
      <w:spacing w:line="240" w:lineRule="auto"/>
    </w:pPr>
  </w:style>
  <w:style w:type="character" w:customStyle="1" w:styleId="FooterChar">
    <w:name w:val="Footer Char"/>
    <w:basedOn w:val="DefaultParagraphFont"/>
    <w:link w:val="Footer"/>
    <w:uiPriority w:val="99"/>
    <w:rsid w:val="00346CF5"/>
    <w:rPr>
      <w:rFonts w:ascii="Times New Roman" w:hAnsi="Times New Roman"/>
      <w:sz w:val="24"/>
    </w:rPr>
  </w:style>
  <w:style w:type="paragraph" w:styleId="Caption">
    <w:name w:val="caption"/>
    <w:basedOn w:val="Normal"/>
    <w:next w:val="Normal"/>
    <w:autoRedefine/>
    <w:uiPriority w:val="35"/>
    <w:unhideWhenUsed/>
    <w:qFormat/>
    <w:rsid w:val="005069F1"/>
    <w:pPr>
      <w:spacing w:before="120" w:after="120" w:line="360" w:lineRule="auto"/>
      <w:jc w:val="center"/>
    </w:pPr>
    <w:rPr>
      <w:bCs/>
      <w:sz w:val="20"/>
      <w:szCs w:val="20"/>
    </w:rPr>
  </w:style>
  <w:style w:type="paragraph" w:styleId="TableofFigures">
    <w:name w:val="table of figures"/>
    <w:basedOn w:val="Normal"/>
    <w:next w:val="Normal"/>
    <w:uiPriority w:val="99"/>
    <w:unhideWhenUsed/>
    <w:rsid w:val="00197064"/>
  </w:style>
  <w:style w:type="paragraph" w:styleId="Bibliography">
    <w:name w:val="Bibliography"/>
    <w:basedOn w:val="Normal"/>
    <w:next w:val="Normal"/>
    <w:uiPriority w:val="37"/>
    <w:unhideWhenUsed/>
    <w:rsid w:val="0014272C"/>
  </w:style>
  <w:style w:type="paragraph" w:styleId="NoSpacing">
    <w:name w:val="No Spacing"/>
    <w:link w:val="NoSpacingChar"/>
    <w:uiPriority w:val="1"/>
    <w:qFormat/>
    <w:rsid w:val="00A6143E"/>
    <w:rPr>
      <w:rFonts w:ascii="Times New Roman" w:hAnsi="Times New Roman"/>
      <w:sz w:val="24"/>
      <w:szCs w:val="22"/>
    </w:rPr>
  </w:style>
  <w:style w:type="paragraph" w:styleId="Revision">
    <w:name w:val="Revision"/>
    <w:hidden/>
    <w:uiPriority w:val="99"/>
    <w:semiHidden/>
    <w:rsid w:val="00B2414A"/>
    <w:rPr>
      <w:rFonts w:ascii="Times New Roman" w:hAnsi="Times New Roman"/>
      <w:sz w:val="24"/>
      <w:szCs w:val="22"/>
    </w:rPr>
  </w:style>
  <w:style w:type="paragraph" w:styleId="NormalWeb">
    <w:name w:val="Normal (Web)"/>
    <w:basedOn w:val="Normal"/>
    <w:uiPriority w:val="99"/>
    <w:unhideWhenUsed/>
    <w:rsid w:val="00DF6596"/>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DF6596"/>
  </w:style>
  <w:style w:type="character" w:styleId="HTMLCode">
    <w:name w:val="HTML Code"/>
    <w:basedOn w:val="DefaultParagraphFont"/>
    <w:uiPriority w:val="99"/>
    <w:semiHidden/>
    <w:unhideWhenUsed/>
    <w:rsid w:val="00DF6596"/>
    <w:rPr>
      <w:rFonts w:ascii="Courier New" w:eastAsia="Times New Roman" w:hAnsi="Courier New" w:cs="Courier New"/>
      <w:sz w:val="20"/>
      <w:szCs w:val="20"/>
    </w:rPr>
  </w:style>
  <w:style w:type="character" w:styleId="Emphasis">
    <w:name w:val="Emphasis"/>
    <w:basedOn w:val="DefaultParagraphFont"/>
    <w:uiPriority w:val="20"/>
    <w:qFormat/>
    <w:rsid w:val="00DF6596"/>
    <w:rPr>
      <w:i/>
      <w:iCs/>
    </w:rPr>
  </w:style>
  <w:style w:type="table" w:styleId="TableGrid">
    <w:name w:val="Table Grid"/>
    <w:basedOn w:val="TableNormal"/>
    <w:uiPriority w:val="59"/>
    <w:rsid w:val="005777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aliases w:val="Plain Text Char Char"/>
    <w:basedOn w:val="Normal"/>
    <w:link w:val="PlainTextChar"/>
    <w:semiHidden/>
    <w:rsid w:val="006A3796"/>
    <w:pPr>
      <w:spacing w:line="240" w:lineRule="auto"/>
    </w:pPr>
    <w:rPr>
      <w:rFonts w:ascii="Courier New" w:eastAsia="Times New Roman" w:hAnsi="Courier New" w:cs="Courier New"/>
      <w:sz w:val="20"/>
      <w:szCs w:val="20"/>
    </w:rPr>
  </w:style>
  <w:style w:type="character" w:customStyle="1" w:styleId="PlainTextChar">
    <w:name w:val="Plain Text Char"/>
    <w:aliases w:val="Plain Text Char Char Char"/>
    <w:basedOn w:val="DefaultParagraphFont"/>
    <w:link w:val="PlainText"/>
    <w:rsid w:val="006A3796"/>
    <w:rPr>
      <w:rFonts w:ascii="Courier New" w:eastAsia="Times New Roman" w:hAnsi="Courier New" w:cs="Courier New"/>
    </w:rPr>
  </w:style>
  <w:style w:type="paragraph" w:customStyle="1" w:styleId="Default">
    <w:name w:val="Default"/>
    <w:rsid w:val="00160F96"/>
    <w:pPr>
      <w:autoSpaceDE w:val="0"/>
      <w:autoSpaceDN w:val="0"/>
      <w:adjustRightInd w:val="0"/>
    </w:pPr>
    <w:rPr>
      <w:rFonts w:ascii="Times New Roman" w:hAnsi="Times New Roman"/>
      <w:color w:val="000000"/>
      <w:sz w:val="24"/>
      <w:szCs w:val="24"/>
    </w:rPr>
  </w:style>
  <w:style w:type="character" w:customStyle="1" w:styleId="Heading6Char">
    <w:name w:val="Heading 6 Char"/>
    <w:basedOn w:val="DefaultParagraphFont"/>
    <w:link w:val="Heading6"/>
    <w:rsid w:val="00C41CB4"/>
    <w:rPr>
      <w:rFonts w:ascii="Cambria" w:eastAsia="Times New Roman" w:hAnsi="Cambria"/>
      <w:i/>
      <w:iCs/>
      <w:color w:val="243F60"/>
      <w:sz w:val="24"/>
      <w:szCs w:val="24"/>
    </w:rPr>
  </w:style>
  <w:style w:type="character" w:customStyle="1" w:styleId="Heading7Char">
    <w:name w:val="Heading 7 Char"/>
    <w:basedOn w:val="DefaultParagraphFont"/>
    <w:link w:val="Heading7"/>
    <w:uiPriority w:val="9"/>
    <w:rsid w:val="00C41CB4"/>
    <w:rPr>
      <w:rFonts w:ascii="Times New Roman" w:eastAsia="Times New Roman" w:hAnsi="Times New Roman"/>
      <w:b/>
      <w:color w:val="000000"/>
      <w:sz w:val="28"/>
      <w:szCs w:val="24"/>
    </w:rPr>
  </w:style>
  <w:style w:type="character" w:customStyle="1" w:styleId="Heading8Char">
    <w:name w:val="Heading 8 Char"/>
    <w:basedOn w:val="DefaultParagraphFont"/>
    <w:link w:val="Heading8"/>
    <w:rsid w:val="00C41CB4"/>
    <w:rPr>
      <w:rFonts w:ascii="Cambria" w:eastAsia="Times New Roman" w:hAnsi="Cambria"/>
      <w:color w:val="404040"/>
    </w:rPr>
  </w:style>
  <w:style w:type="character" w:customStyle="1" w:styleId="Heading9Char">
    <w:name w:val="Heading 9 Char"/>
    <w:basedOn w:val="DefaultParagraphFont"/>
    <w:link w:val="Heading9"/>
    <w:rsid w:val="00C41CB4"/>
    <w:rPr>
      <w:rFonts w:ascii="Cambria" w:eastAsia="Times New Roman" w:hAnsi="Cambria"/>
      <w:i/>
      <w:iCs/>
      <w:color w:val="404040"/>
    </w:rPr>
  </w:style>
  <w:style w:type="character" w:styleId="PlaceholderText">
    <w:name w:val="Placeholder Text"/>
    <w:basedOn w:val="DefaultParagraphFont"/>
    <w:uiPriority w:val="99"/>
    <w:semiHidden/>
    <w:rsid w:val="00C41CB4"/>
    <w:rPr>
      <w:color w:val="808080"/>
    </w:rPr>
  </w:style>
  <w:style w:type="numbering" w:customStyle="1" w:styleId="NoList1">
    <w:name w:val="No List1"/>
    <w:next w:val="NoList"/>
    <w:uiPriority w:val="99"/>
    <w:semiHidden/>
    <w:unhideWhenUsed/>
    <w:rsid w:val="00C41CB4"/>
  </w:style>
  <w:style w:type="paragraph" w:styleId="Title">
    <w:name w:val="Title"/>
    <w:basedOn w:val="Normal"/>
    <w:link w:val="TitleChar"/>
    <w:qFormat/>
    <w:rsid w:val="00C41CB4"/>
    <w:pPr>
      <w:spacing w:line="240" w:lineRule="auto"/>
      <w:jc w:val="center"/>
    </w:pPr>
    <w:rPr>
      <w:rFonts w:ascii="Century Gothic" w:eastAsia="Times New Roman" w:hAnsi="Century Gothic" w:cs="Comic Sans MS"/>
      <w:sz w:val="32"/>
      <w:szCs w:val="24"/>
      <w:u w:val="single"/>
    </w:rPr>
  </w:style>
  <w:style w:type="character" w:customStyle="1" w:styleId="TitleChar">
    <w:name w:val="Title Char"/>
    <w:basedOn w:val="DefaultParagraphFont"/>
    <w:link w:val="Title"/>
    <w:rsid w:val="00C41CB4"/>
    <w:rPr>
      <w:rFonts w:ascii="Century Gothic" w:eastAsia="Times New Roman" w:hAnsi="Century Gothic" w:cs="Comic Sans MS"/>
      <w:sz w:val="32"/>
      <w:szCs w:val="24"/>
      <w:u w:val="single"/>
    </w:rPr>
  </w:style>
  <w:style w:type="paragraph" w:styleId="BodyText2">
    <w:name w:val="Body Text 2"/>
    <w:basedOn w:val="Normal"/>
    <w:link w:val="BodyText2Char"/>
    <w:rsid w:val="00C41CB4"/>
    <w:pPr>
      <w:spacing w:line="240" w:lineRule="auto"/>
    </w:pPr>
    <w:rPr>
      <w:rFonts w:eastAsia="Times New Roman"/>
      <w:color w:val="000000"/>
      <w:szCs w:val="24"/>
    </w:rPr>
  </w:style>
  <w:style w:type="character" w:customStyle="1" w:styleId="BodyText2Char">
    <w:name w:val="Body Text 2 Char"/>
    <w:basedOn w:val="DefaultParagraphFont"/>
    <w:link w:val="BodyText2"/>
    <w:rsid w:val="00C41CB4"/>
    <w:rPr>
      <w:rFonts w:ascii="Times New Roman" w:eastAsia="Times New Roman" w:hAnsi="Times New Roman"/>
      <w:color w:val="000000"/>
      <w:sz w:val="24"/>
      <w:szCs w:val="24"/>
    </w:rPr>
  </w:style>
  <w:style w:type="paragraph" w:styleId="BodyText3">
    <w:name w:val="Body Text 3"/>
    <w:basedOn w:val="Normal"/>
    <w:link w:val="BodyText3Char"/>
    <w:rsid w:val="00C41CB4"/>
    <w:pPr>
      <w:spacing w:after="120" w:line="240" w:lineRule="auto"/>
    </w:pPr>
    <w:rPr>
      <w:rFonts w:eastAsia="Times New Roman"/>
      <w:sz w:val="16"/>
      <w:szCs w:val="16"/>
    </w:rPr>
  </w:style>
  <w:style w:type="character" w:customStyle="1" w:styleId="BodyText3Char">
    <w:name w:val="Body Text 3 Char"/>
    <w:basedOn w:val="DefaultParagraphFont"/>
    <w:link w:val="BodyText3"/>
    <w:rsid w:val="00C41CB4"/>
    <w:rPr>
      <w:rFonts w:ascii="Times New Roman" w:eastAsia="Times New Roman" w:hAnsi="Times New Roman"/>
      <w:sz w:val="16"/>
      <w:szCs w:val="16"/>
    </w:rPr>
  </w:style>
  <w:style w:type="paragraph" w:customStyle="1" w:styleId="para">
    <w:name w:val="para"/>
    <w:basedOn w:val="Normal"/>
    <w:rsid w:val="00C41CB4"/>
    <w:pPr>
      <w:spacing w:before="150" w:after="90" w:line="360" w:lineRule="auto"/>
    </w:pPr>
    <w:rPr>
      <w:rFonts w:ascii="Bookman Old Style" w:eastAsia="Times New Roman" w:hAnsi="Bookman Old Style"/>
      <w:szCs w:val="18"/>
    </w:rPr>
  </w:style>
  <w:style w:type="paragraph" w:styleId="BodyText">
    <w:name w:val="Body Text"/>
    <w:basedOn w:val="Normal"/>
    <w:link w:val="BodyTextChar"/>
    <w:unhideWhenUsed/>
    <w:rsid w:val="00C41CB4"/>
    <w:pPr>
      <w:spacing w:after="120" w:line="240" w:lineRule="auto"/>
    </w:pPr>
    <w:rPr>
      <w:rFonts w:eastAsia="Times New Roman"/>
      <w:szCs w:val="24"/>
    </w:rPr>
  </w:style>
  <w:style w:type="character" w:customStyle="1" w:styleId="BodyTextChar">
    <w:name w:val="Body Text Char"/>
    <w:basedOn w:val="DefaultParagraphFont"/>
    <w:link w:val="BodyText"/>
    <w:rsid w:val="00C41CB4"/>
    <w:rPr>
      <w:rFonts w:ascii="Times New Roman" w:eastAsia="Times New Roman" w:hAnsi="Times New Roman"/>
      <w:sz w:val="24"/>
      <w:szCs w:val="24"/>
    </w:rPr>
  </w:style>
  <w:style w:type="paragraph" w:customStyle="1" w:styleId="Abstract">
    <w:name w:val="Abstract"/>
    <w:link w:val="AbstractChar"/>
    <w:rsid w:val="00C41CB4"/>
    <w:pPr>
      <w:spacing w:after="200"/>
      <w:jc w:val="both"/>
    </w:pPr>
    <w:rPr>
      <w:rFonts w:ascii="Times New Roman" w:eastAsia="SimSun" w:hAnsi="Times New Roman"/>
      <w:b/>
      <w:bCs/>
      <w:sz w:val="18"/>
      <w:szCs w:val="18"/>
    </w:rPr>
  </w:style>
  <w:style w:type="character" w:customStyle="1" w:styleId="AbstractChar">
    <w:name w:val="Abstract Char"/>
    <w:basedOn w:val="DefaultParagraphFont"/>
    <w:link w:val="Abstract"/>
    <w:locked/>
    <w:rsid w:val="00C41CB4"/>
    <w:rPr>
      <w:rFonts w:ascii="Times New Roman" w:eastAsia="SimSun" w:hAnsi="Times New Roman"/>
      <w:b/>
      <w:bCs/>
      <w:sz w:val="18"/>
      <w:szCs w:val="18"/>
      <w:lang w:val="en-US" w:eastAsia="en-US" w:bidi="ar-SA"/>
    </w:rPr>
  </w:style>
  <w:style w:type="character" w:customStyle="1" w:styleId="mw-headline">
    <w:name w:val="mw-headline"/>
    <w:basedOn w:val="DefaultParagraphFont"/>
    <w:rsid w:val="00C41CB4"/>
  </w:style>
  <w:style w:type="paragraph" w:customStyle="1" w:styleId="figurecaption">
    <w:name w:val="figure caption"/>
    <w:rsid w:val="00C41CB4"/>
    <w:pPr>
      <w:numPr>
        <w:numId w:val="2"/>
      </w:numPr>
      <w:spacing w:before="80" w:after="200"/>
      <w:jc w:val="center"/>
    </w:pPr>
    <w:rPr>
      <w:rFonts w:ascii="Times New Roman" w:eastAsia="SimSun" w:hAnsi="Times New Roman"/>
      <w:noProof/>
      <w:sz w:val="16"/>
      <w:szCs w:val="16"/>
    </w:rPr>
  </w:style>
  <w:style w:type="table" w:customStyle="1" w:styleId="TableGrid1">
    <w:name w:val="Table Grid1"/>
    <w:basedOn w:val="TableNormal"/>
    <w:next w:val="TableGrid"/>
    <w:uiPriority w:val="59"/>
    <w:rsid w:val="00C41CB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uiPriority w:val="99"/>
    <w:semiHidden/>
    <w:unhideWhenUsed/>
    <w:rsid w:val="00C41CB4"/>
    <w:pPr>
      <w:spacing w:after="200" w:line="276" w:lineRule="auto"/>
      <w:ind w:left="283" w:hanging="283"/>
      <w:contextualSpacing/>
    </w:pPr>
    <w:rPr>
      <w:rFonts w:ascii="Calibri" w:eastAsia="Times New Roman" w:hAnsi="Calibri"/>
      <w:sz w:val="22"/>
    </w:rPr>
  </w:style>
  <w:style w:type="paragraph" w:customStyle="1" w:styleId="Affiliation">
    <w:name w:val="Affiliation"/>
    <w:rsid w:val="00C41CB4"/>
    <w:pPr>
      <w:jc w:val="center"/>
    </w:pPr>
    <w:rPr>
      <w:rFonts w:ascii="Times New Roman" w:eastAsia="SimSun" w:hAnsi="Times New Roman"/>
    </w:rPr>
  </w:style>
  <w:style w:type="paragraph" w:customStyle="1" w:styleId="Author">
    <w:name w:val="Author"/>
    <w:rsid w:val="00C41CB4"/>
    <w:pPr>
      <w:spacing w:before="360" w:after="40"/>
      <w:jc w:val="center"/>
    </w:pPr>
    <w:rPr>
      <w:rFonts w:ascii="Times New Roman" w:eastAsia="SimSun" w:hAnsi="Times New Roman"/>
      <w:noProof/>
      <w:sz w:val="22"/>
      <w:szCs w:val="22"/>
    </w:rPr>
  </w:style>
  <w:style w:type="paragraph" w:customStyle="1" w:styleId="tablehead">
    <w:name w:val="table head"/>
    <w:rsid w:val="00C41CB4"/>
    <w:pPr>
      <w:numPr>
        <w:numId w:val="3"/>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Normal"/>
    <w:link w:val="StyleAbstractItalicChar"/>
    <w:rsid w:val="00C41CB4"/>
    <w:pPr>
      <w:spacing w:after="200" w:line="240" w:lineRule="auto"/>
    </w:pPr>
    <w:rPr>
      <w:rFonts w:eastAsia="MS Mincho"/>
      <w:b/>
      <w:bCs/>
      <w:i/>
      <w:iCs/>
      <w:sz w:val="18"/>
      <w:szCs w:val="18"/>
    </w:rPr>
  </w:style>
  <w:style w:type="character" w:customStyle="1" w:styleId="StyleAbstractItalicChar">
    <w:name w:val="Style Abstract + Italic Char"/>
    <w:basedOn w:val="DefaultParagraphFont"/>
    <w:link w:val="StyleAbstractItalic"/>
    <w:locked/>
    <w:rsid w:val="00C41CB4"/>
    <w:rPr>
      <w:rFonts w:ascii="Times New Roman" w:eastAsia="MS Mincho" w:hAnsi="Times New Roman"/>
      <w:b/>
      <w:bCs/>
      <w:i/>
      <w:iCs/>
      <w:sz w:val="18"/>
      <w:szCs w:val="18"/>
    </w:rPr>
  </w:style>
  <w:style w:type="paragraph" w:customStyle="1" w:styleId="IEEEParagraph">
    <w:name w:val="IEEE Paragraph"/>
    <w:basedOn w:val="Normal"/>
    <w:link w:val="IEEEParagraphChar"/>
    <w:rsid w:val="00C41CB4"/>
    <w:pPr>
      <w:adjustRightInd w:val="0"/>
      <w:snapToGrid w:val="0"/>
      <w:spacing w:line="240" w:lineRule="auto"/>
      <w:ind w:firstLine="216"/>
    </w:pPr>
    <w:rPr>
      <w:rFonts w:eastAsia="SimSun"/>
      <w:sz w:val="20"/>
      <w:szCs w:val="24"/>
      <w:lang w:val="en-AU" w:eastAsia="zh-CN"/>
    </w:rPr>
  </w:style>
  <w:style w:type="character" w:customStyle="1" w:styleId="IEEEParagraphChar">
    <w:name w:val="IEEE Paragraph Char"/>
    <w:basedOn w:val="DefaultParagraphFont"/>
    <w:link w:val="IEEEParagraph"/>
    <w:rsid w:val="00C41CB4"/>
    <w:rPr>
      <w:rFonts w:ascii="Times New Roman" w:eastAsia="SimSun" w:hAnsi="Times New Roman"/>
      <w:szCs w:val="24"/>
      <w:lang w:val="en-AU" w:eastAsia="zh-CN"/>
    </w:rPr>
  </w:style>
  <w:style w:type="paragraph" w:customStyle="1" w:styleId="references">
    <w:name w:val="references"/>
    <w:uiPriority w:val="99"/>
    <w:rsid w:val="00C41CB4"/>
    <w:pPr>
      <w:numPr>
        <w:numId w:val="4"/>
      </w:numPr>
      <w:spacing w:after="50" w:line="180" w:lineRule="exact"/>
      <w:jc w:val="both"/>
    </w:pPr>
    <w:rPr>
      <w:rFonts w:ascii="Times New Roman" w:eastAsia="MS Mincho" w:hAnsi="Times New Roman"/>
      <w:noProof/>
      <w:sz w:val="16"/>
      <w:szCs w:val="16"/>
    </w:rPr>
  </w:style>
  <w:style w:type="character" w:customStyle="1" w:styleId="creators">
    <w:name w:val="creators"/>
    <w:basedOn w:val="DefaultParagraphFont"/>
    <w:rsid w:val="00C41CB4"/>
  </w:style>
  <w:style w:type="character" w:customStyle="1" w:styleId="personname">
    <w:name w:val="person_name"/>
    <w:basedOn w:val="DefaultParagraphFont"/>
    <w:rsid w:val="00C41CB4"/>
  </w:style>
  <w:style w:type="character" w:customStyle="1" w:styleId="Title1">
    <w:name w:val="Title1"/>
    <w:basedOn w:val="DefaultParagraphFont"/>
    <w:rsid w:val="00C41CB4"/>
  </w:style>
  <w:style w:type="character" w:customStyle="1" w:styleId="daterange">
    <w:name w:val="date_range"/>
    <w:basedOn w:val="DefaultParagraphFont"/>
    <w:rsid w:val="00C41CB4"/>
  </w:style>
  <w:style w:type="character" w:customStyle="1" w:styleId="publisher">
    <w:name w:val="publisher"/>
    <w:basedOn w:val="DefaultParagraphFont"/>
    <w:rsid w:val="00C41CB4"/>
  </w:style>
  <w:style w:type="paragraph" w:customStyle="1" w:styleId="papertitle">
    <w:name w:val="paper title"/>
    <w:rsid w:val="00C41CB4"/>
    <w:pPr>
      <w:spacing w:after="120"/>
      <w:jc w:val="center"/>
    </w:pPr>
    <w:rPr>
      <w:rFonts w:ascii="Times New Roman" w:eastAsia="MS Mincho" w:hAnsi="Times New Roman"/>
      <w:noProof/>
      <w:sz w:val="48"/>
      <w:szCs w:val="48"/>
    </w:rPr>
  </w:style>
  <w:style w:type="paragraph" w:customStyle="1" w:styleId="IEEETitle">
    <w:name w:val="IEEE Title"/>
    <w:basedOn w:val="Normal"/>
    <w:next w:val="Normal"/>
    <w:rsid w:val="00C41CB4"/>
    <w:pPr>
      <w:adjustRightInd w:val="0"/>
      <w:snapToGrid w:val="0"/>
      <w:spacing w:line="240" w:lineRule="auto"/>
      <w:jc w:val="center"/>
    </w:pPr>
    <w:rPr>
      <w:rFonts w:eastAsia="SimSun"/>
      <w:sz w:val="48"/>
      <w:szCs w:val="24"/>
      <w:lang w:val="en-AU" w:eastAsia="zh-CN"/>
    </w:rPr>
  </w:style>
  <w:style w:type="paragraph" w:customStyle="1" w:styleId="1">
    <w:name w:val="1"/>
    <w:basedOn w:val="Normal"/>
    <w:rsid w:val="00C41CB4"/>
    <w:pPr>
      <w:tabs>
        <w:tab w:val="left" w:pos="360"/>
        <w:tab w:val="left" w:pos="2160"/>
        <w:tab w:val="left" w:pos="2520"/>
        <w:tab w:val="left" w:pos="2880"/>
        <w:tab w:val="left" w:pos="3240"/>
      </w:tabs>
      <w:suppressAutoHyphens/>
      <w:autoSpaceDE w:val="0"/>
      <w:spacing w:line="360" w:lineRule="auto"/>
      <w:ind w:left="3240" w:hanging="3240"/>
    </w:pPr>
    <w:rPr>
      <w:rFonts w:ascii="Verdana" w:eastAsia="Times New Roman" w:hAnsi="Verdana" w:cs="Tahoma"/>
      <w:b/>
      <w:bCs/>
      <w:color w:val="000000"/>
      <w:sz w:val="16"/>
      <w:szCs w:val="16"/>
      <w:lang w:eastAsia="ar-SA"/>
    </w:rPr>
  </w:style>
  <w:style w:type="paragraph" w:customStyle="1" w:styleId="2">
    <w:name w:val="2"/>
    <w:basedOn w:val="1"/>
    <w:rsid w:val="00C41CB4"/>
    <w:pPr>
      <w:ind w:left="360" w:hanging="360"/>
    </w:pPr>
    <w:rPr>
      <w:b w:val="0"/>
    </w:rPr>
  </w:style>
  <w:style w:type="character" w:customStyle="1" w:styleId="citation">
    <w:name w:val="citation"/>
    <w:basedOn w:val="DefaultParagraphFont"/>
    <w:uiPriority w:val="99"/>
    <w:rsid w:val="00C41CB4"/>
  </w:style>
  <w:style w:type="paragraph" w:customStyle="1" w:styleId="References0">
    <w:name w:val="References"/>
    <w:basedOn w:val="Normal"/>
    <w:rsid w:val="00C41CB4"/>
    <w:pPr>
      <w:numPr>
        <w:numId w:val="5"/>
      </w:numPr>
      <w:spacing w:after="80" w:line="240" w:lineRule="auto"/>
    </w:pPr>
    <w:rPr>
      <w:rFonts w:eastAsia="Times New Roman"/>
      <w:sz w:val="18"/>
      <w:szCs w:val="20"/>
    </w:rPr>
  </w:style>
  <w:style w:type="character" w:styleId="Strong">
    <w:name w:val="Strong"/>
    <w:basedOn w:val="DefaultParagraphFont"/>
    <w:uiPriority w:val="99"/>
    <w:qFormat/>
    <w:rsid w:val="00DF6434"/>
    <w:rPr>
      <w:rFonts w:cs="Times New Roman"/>
      <w:b/>
      <w:bCs/>
    </w:rPr>
  </w:style>
  <w:style w:type="character" w:styleId="HTMLTypewriter">
    <w:name w:val="HTML Typewriter"/>
    <w:basedOn w:val="DefaultParagraphFont"/>
    <w:uiPriority w:val="99"/>
    <w:semiHidden/>
    <w:rsid w:val="001A183D"/>
    <w:rPr>
      <w:rFonts w:ascii="Courier New" w:hAnsi="Courier New" w:cs="Courier New"/>
      <w:sz w:val="20"/>
      <w:szCs w:val="20"/>
    </w:rPr>
  </w:style>
  <w:style w:type="character" w:customStyle="1" w:styleId="tooltip">
    <w:name w:val="tooltip"/>
    <w:basedOn w:val="DefaultParagraphFont"/>
    <w:rsid w:val="009B4FBF"/>
  </w:style>
  <w:style w:type="character" w:customStyle="1" w:styleId="Heading4Char">
    <w:name w:val="Heading 4 Char"/>
    <w:basedOn w:val="DefaultParagraphFont"/>
    <w:link w:val="Heading4"/>
    <w:uiPriority w:val="9"/>
    <w:semiHidden/>
    <w:rsid w:val="00B10F4C"/>
    <w:rPr>
      <w:rFonts w:ascii="Calibri" w:eastAsia="Times New Roman" w:hAnsi="Calibri" w:cs="Times New Roman"/>
      <w:b/>
      <w:bCs/>
      <w:sz w:val="28"/>
      <w:szCs w:val="28"/>
    </w:rPr>
  </w:style>
  <w:style w:type="character" w:customStyle="1" w:styleId="A0">
    <w:name w:val="A0"/>
    <w:uiPriority w:val="99"/>
    <w:rsid w:val="00B10F21"/>
    <w:rPr>
      <w:rFonts w:cs="AvantGarde"/>
      <w:b/>
      <w:bCs/>
      <w:color w:val="000000"/>
      <w:sz w:val="16"/>
      <w:szCs w:val="16"/>
    </w:rPr>
  </w:style>
  <w:style w:type="paragraph" w:styleId="DocumentMap">
    <w:name w:val="Document Map"/>
    <w:basedOn w:val="Normal"/>
    <w:link w:val="DocumentMapChar"/>
    <w:uiPriority w:val="99"/>
    <w:semiHidden/>
    <w:unhideWhenUsed/>
    <w:rsid w:val="006E14F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14FE"/>
    <w:rPr>
      <w:rFonts w:ascii="Tahoma" w:hAnsi="Tahoma" w:cs="Tahoma"/>
      <w:sz w:val="16"/>
      <w:szCs w:val="16"/>
    </w:rPr>
  </w:style>
  <w:style w:type="character" w:styleId="CommentReference">
    <w:name w:val="annotation reference"/>
    <w:basedOn w:val="DefaultParagraphFont"/>
    <w:uiPriority w:val="99"/>
    <w:semiHidden/>
    <w:unhideWhenUsed/>
    <w:rsid w:val="00A1014F"/>
    <w:rPr>
      <w:sz w:val="16"/>
      <w:szCs w:val="16"/>
    </w:rPr>
  </w:style>
  <w:style w:type="paragraph" w:styleId="CommentText">
    <w:name w:val="annotation text"/>
    <w:basedOn w:val="Normal"/>
    <w:link w:val="CommentTextChar"/>
    <w:uiPriority w:val="99"/>
    <w:semiHidden/>
    <w:unhideWhenUsed/>
    <w:rsid w:val="00A1014F"/>
    <w:pPr>
      <w:spacing w:line="240" w:lineRule="auto"/>
    </w:pPr>
    <w:rPr>
      <w:sz w:val="20"/>
      <w:szCs w:val="20"/>
    </w:rPr>
  </w:style>
  <w:style w:type="character" w:customStyle="1" w:styleId="CommentTextChar">
    <w:name w:val="Comment Text Char"/>
    <w:basedOn w:val="DefaultParagraphFont"/>
    <w:link w:val="CommentText"/>
    <w:uiPriority w:val="99"/>
    <w:semiHidden/>
    <w:rsid w:val="00A1014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1014F"/>
    <w:rPr>
      <w:b/>
      <w:bCs/>
    </w:rPr>
  </w:style>
  <w:style w:type="character" w:customStyle="1" w:styleId="CommentSubjectChar">
    <w:name w:val="Comment Subject Char"/>
    <w:basedOn w:val="CommentTextChar"/>
    <w:link w:val="CommentSubject"/>
    <w:uiPriority w:val="99"/>
    <w:semiHidden/>
    <w:rsid w:val="00A1014F"/>
    <w:rPr>
      <w:rFonts w:ascii="Times New Roman" w:hAnsi="Times New Roman"/>
      <w:b/>
      <w:bCs/>
    </w:rPr>
  </w:style>
  <w:style w:type="character" w:customStyle="1" w:styleId="Heading5Char">
    <w:name w:val="Heading 5 Char"/>
    <w:basedOn w:val="DefaultParagraphFont"/>
    <w:link w:val="Heading5"/>
    <w:uiPriority w:val="9"/>
    <w:rsid w:val="00186C14"/>
    <w:rPr>
      <w:rFonts w:ascii="Times New Roman" w:hAnsi="Times New Roman"/>
      <w:b/>
      <w:sz w:val="32"/>
      <w:szCs w:val="32"/>
    </w:rPr>
  </w:style>
  <w:style w:type="character" w:customStyle="1" w:styleId="NoSpacingChar">
    <w:name w:val="No Spacing Char"/>
    <w:basedOn w:val="DefaultParagraphFont"/>
    <w:link w:val="NoSpacing"/>
    <w:uiPriority w:val="1"/>
    <w:rsid w:val="005E2A00"/>
    <w:rPr>
      <w:rFonts w:ascii="Times New Roman" w:hAnsi="Times New Roman"/>
      <w:sz w:val="24"/>
      <w:szCs w:val="22"/>
    </w:rPr>
  </w:style>
  <w:style w:type="paragraph" w:styleId="TOC4">
    <w:name w:val="toc 4"/>
    <w:basedOn w:val="Normal"/>
    <w:next w:val="Normal"/>
    <w:autoRedefine/>
    <w:uiPriority w:val="39"/>
    <w:unhideWhenUsed/>
    <w:rsid w:val="00C21D34"/>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C21D34"/>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1D34"/>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1D34"/>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1D34"/>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1D34"/>
    <w:pPr>
      <w:ind w:left="1680"/>
      <w:jc w:val="left"/>
    </w:pPr>
    <w:rPr>
      <w:rFonts w:asciiTheme="minorHAnsi" w:hAnsiTheme="minorHAnsi" w:cstheme="minorHAnsi"/>
      <w:sz w:val="20"/>
      <w:szCs w:val="20"/>
    </w:rPr>
  </w:style>
  <w:style w:type="character" w:styleId="LineNumber">
    <w:name w:val="line number"/>
    <w:basedOn w:val="DefaultParagraphFont"/>
    <w:uiPriority w:val="99"/>
    <w:semiHidden/>
    <w:unhideWhenUsed/>
    <w:rsid w:val="00982261"/>
  </w:style>
  <w:style w:type="character" w:customStyle="1" w:styleId="mwe-math-mathml-inline">
    <w:name w:val="mwe-math-mathml-inline"/>
    <w:basedOn w:val="DefaultParagraphFont"/>
    <w:rsid w:val="005F5E46"/>
  </w:style>
  <w:style w:type="character" w:customStyle="1" w:styleId="mw-editsection">
    <w:name w:val="mw-editsection"/>
    <w:basedOn w:val="DefaultParagraphFont"/>
    <w:rsid w:val="005F5E46"/>
  </w:style>
  <w:style w:type="character" w:customStyle="1" w:styleId="mw-editsection-bracket">
    <w:name w:val="mw-editsection-bracket"/>
    <w:basedOn w:val="DefaultParagraphFont"/>
    <w:rsid w:val="005F5E46"/>
  </w:style>
  <w:style w:type="character" w:customStyle="1" w:styleId="citationref">
    <w:name w:val="citationref"/>
    <w:basedOn w:val="DefaultParagraphFont"/>
    <w:rsid w:val="005069F1"/>
  </w:style>
</w:styles>
</file>

<file path=word/webSettings.xml><?xml version="1.0" encoding="utf-8"?>
<w:webSettings xmlns:r="http://schemas.openxmlformats.org/officeDocument/2006/relationships" xmlns:w="http://schemas.openxmlformats.org/wordprocessingml/2006/main">
  <w:divs>
    <w:div w:id="5595507">
      <w:bodyDiv w:val="1"/>
      <w:marLeft w:val="0"/>
      <w:marRight w:val="0"/>
      <w:marTop w:val="0"/>
      <w:marBottom w:val="0"/>
      <w:divBdr>
        <w:top w:val="none" w:sz="0" w:space="0" w:color="auto"/>
        <w:left w:val="none" w:sz="0" w:space="0" w:color="auto"/>
        <w:bottom w:val="none" w:sz="0" w:space="0" w:color="auto"/>
        <w:right w:val="none" w:sz="0" w:space="0" w:color="auto"/>
      </w:divBdr>
    </w:div>
    <w:div w:id="52389380">
      <w:bodyDiv w:val="1"/>
      <w:marLeft w:val="0"/>
      <w:marRight w:val="0"/>
      <w:marTop w:val="0"/>
      <w:marBottom w:val="0"/>
      <w:divBdr>
        <w:top w:val="none" w:sz="0" w:space="0" w:color="auto"/>
        <w:left w:val="none" w:sz="0" w:space="0" w:color="auto"/>
        <w:bottom w:val="none" w:sz="0" w:space="0" w:color="auto"/>
        <w:right w:val="none" w:sz="0" w:space="0" w:color="auto"/>
      </w:divBdr>
    </w:div>
    <w:div w:id="76446549">
      <w:bodyDiv w:val="1"/>
      <w:marLeft w:val="0"/>
      <w:marRight w:val="0"/>
      <w:marTop w:val="0"/>
      <w:marBottom w:val="0"/>
      <w:divBdr>
        <w:top w:val="none" w:sz="0" w:space="0" w:color="auto"/>
        <w:left w:val="none" w:sz="0" w:space="0" w:color="auto"/>
        <w:bottom w:val="none" w:sz="0" w:space="0" w:color="auto"/>
        <w:right w:val="none" w:sz="0" w:space="0" w:color="auto"/>
      </w:divBdr>
    </w:div>
    <w:div w:id="104273619">
      <w:bodyDiv w:val="1"/>
      <w:marLeft w:val="0"/>
      <w:marRight w:val="0"/>
      <w:marTop w:val="0"/>
      <w:marBottom w:val="0"/>
      <w:divBdr>
        <w:top w:val="none" w:sz="0" w:space="0" w:color="auto"/>
        <w:left w:val="none" w:sz="0" w:space="0" w:color="auto"/>
        <w:bottom w:val="none" w:sz="0" w:space="0" w:color="auto"/>
        <w:right w:val="none" w:sz="0" w:space="0" w:color="auto"/>
      </w:divBdr>
    </w:div>
    <w:div w:id="163060277">
      <w:bodyDiv w:val="1"/>
      <w:marLeft w:val="0"/>
      <w:marRight w:val="0"/>
      <w:marTop w:val="0"/>
      <w:marBottom w:val="0"/>
      <w:divBdr>
        <w:top w:val="none" w:sz="0" w:space="0" w:color="auto"/>
        <w:left w:val="none" w:sz="0" w:space="0" w:color="auto"/>
        <w:bottom w:val="none" w:sz="0" w:space="0" w:color="auto"/>
        <w:right w:val="none" w:sz="0" w:space="0" w:color="auto"/>
      </w:divBdr>
    </w:div>
    <w:div w:id="186917403">
      <w:bodyDiv w:val="1"/>
      <w:marLeft w:val="0"/>
      <w:marRight w:val="0"/>
      <w:marTop w:val="0"/>
      <w:marBottom w:val="0"/>
      <w:divBdr>
        <w:top w:val="none" w:sz="0" w:space="0" w:color="auto"/>
        <w:left w:val="none" w:sz="0" w:space="0" w:color="auto"/>
        <w:bottom w:val="none" w:sz="0" w:space="0" w:color="auto"/>
        <w:right w:val="none" w:sz="0" w:space="0" w:color="auto"/>
      </w:divBdr>
    </w:div>
    <w:div w:id="201017066">
      <w:bodyDiv w:val="1"/>
      <w:marLeft w:val="0"/>
      <w:marRight w:val="0"/>
      <w:marTop w:val="0"/>
      <w:marBottom w:val="0"/>
      <w:divBdr>
        <w:top w:val="none" w:sz="0" w:space="0" w:color="auto"/>
        <w:left w:val="none" w:sz="0" w:space="0" w:color="auto"/>
        <w:bottom w:val="none" w:sz="0" w:space="0" w:color="auto"/>
        <w:right w:val="none" w:sz="0" w:space="0" w:color="auto"/>
      </w:divBdr>
    </w:div>
    <w:div w:id="202407931">
      <w:bodyDiv w:val="1"/>
      <w:marLeft w:val="0"/>
      <w:marRight w:val="0"/>
      <w:marTop w:val="0"/>
      <w:marBottom w:val="0"/>
      <w:divBdr>
        <w:top w:val="none" w:sz="0" w:space="0" w:color="auto"/>
        <w:left w:val="none" w:sz="0" w:space="0" w:color="auto"/>
        <w:bottom w:val="none" w:sz="0" w:space="0" w:color="auto"/>
        <w:right w:val="none" w:sz="0" w:space="0" w:color="auto"/>
      </w:divBdr>
    </w:div>
    <w:div w:id="235357610">
      <w:bodyDiv w:val="1"/>
      <w:marLeft w:val="0"/>
      <w:marRight w:val="0"/>
      <w:marTop w:val="0"/>
      <w:marBottom w:val="0"/>
      <w:divBdr>
        <w:top w:val="none" w:sz="0" w:space="0" w:color="auto"/>
        <w:left w:val="none" w:sz="0" w:space="0" w:color="auto"/>
        <w:bottom w:val="none" w:sz="0" w:space="0" w:color="auto"/>
        <w:right w:val="none" w:sz="0" w:space="0" w:color="auto"/>
      </w:divBdr>
    </w:div>
    <w:div w:id="299506174">
      <w:bodyDiv w:val="1"/>
      <w:marLeft w:val="0"/>
      <w:marRight w:val="0"/>
      <w:marTop w:val="0"/>
      <w:marBottom w:val="0"/>
      <w:divBdr>
        <w:top w:val="none" w:sz="0" w:space="0" w:color="auto"/>
        <w:left w:val="none" w:sz="0" w:space="0" w:color="auto"/>
        <w:bottom w:val="none" w:sz="0" w:space="0" w:color="auto"/>
        <w:right w:val="none" w:sz="0" w:space="0" w:color="auto"/>
      </w:divBdr>
    </w:div>
    <w:div w:id="309751248">
      <w:bodyDiv w:val="1"/>
      <w:marLeft w:val="0"/>
      <w:marRight w:val="0"/>
      <w:marTop w:val="0"/>
      <w:marBottom w:val="0"/>
      <w:divBdr>
        <w:top w:val="none" w:sz="0" w:space="0" w:color="auto"/>
        <w:left w:val="none" w:sz="0" w:space="0" w:color="auto"/>
        <w:bottom w:val="none" w:sz="0" w:space="0" w:color="auto"/>
        <w:right w:val="none" w:sz="0" w:space="0" w:color="auto"/>
      </w:divBdr>
      <w:divsChild>
        <w:div w:id="746001133">
          <w:marLeft w:val="547"/>
          <w:marRight w:val="0"/>
          <w:marTop w:val="200"/>
          <w:marBottom w:val="0"/>
          <w:divBdr>
            <w:top w:val="none" w:sz="0" w:space="0" w:color="auto"/>
            <w:left w:val="none" w:sz="0" w:space="0" w:color="auto"/>
            <w:bottom w:val="none" w:sz="0" w:space="0" w:color="auto"/>
            <w:right w:val="none" w:sz="0" w:space="0" w:color="auto"/>
          </w:divBdr>
        </w:div>
        <w:div w:id="2035958667">
          <w:marLeft w:val="547"/>
          <w:marRight w:val="0"/>
          <w:marTop w:val="200"/>
          <w:marBottom w:val="0"/>
          <w:divBdr>
            <w:top w:val="none" w:sz="0" w:space="0" w:color="auto"/>
            <w:left w:val="none" w:sz="0" w:space="0" w:color="auto"/>
            <w:bottom w:val="none" w:sz="0" w:space="0" w:color="auto"/>
            <w:right w:val="none" w:sz="0" w:space="0" w:color="auto"/>
          </w:divBdr>
        </w:div>
        <w:div w:id="1688675455">
          <w:marLeft w:val="547"/>
          <w:marRight w:val="0"/>
          <w:marTop w:val="200"/>
          <w:marBottom w:val="0"/>
          <w:divBdr>
            <w:top w:val="none" w:sz="0" w:space="0" w:color="auto"/>
            <w:left w:val="none" w:sz="0" w:space="0" w:color="auto"/>
            <w:bottom w:val="none" w:sz="0" w:space="0" w:color="auto"/>
            <w:right w:val="none" w:sz="0" w:space="0" w:color="auto"/>
          </w:divBdr>
        </w:div>
        <w:div w:id="1291547236">
          <w:marLeft w:val="547"/>
          <w:marRight w:val="0"/>
          <w:marTop w:val="200"/>
          <w:marBottom w:val="0"/>
          <w:divBdr>
            <w:top w:val="none" w:sz="0" w:space="0" w:color="auto"/>
            <w:left w:val="none" w:sz="0" w:space="0" w:color="auto"/>
            <w:bottom w:val="none" w:sz="0" w:space="0" w:color="auto"/>
            <w:right w:val="none" w:sz="0" w:space="0" w:color="auto"/>
          </w:divBdr>
        </w:div>
        <w:div w:id="1486630136">
          <w:marLeft w:val="547"/>
          <w:marRight w:val="0"/>
          <w:marTop w:val="200"/>
          <w:marBottom w:val="0"/>
          <w:divBdr>
            <w:top w:val="none" w:sz="0" w:space="0" w:color="auto"/>
            <w:left w:val="none" w:sz="0" w:space="0" w:color="auto"/>
            <w:bottom w:val="none" w:sz="0" w:space="0" w:color="auto"/>
            <w:right w:val="none" w:sz="0" w:space="0" w:color="auto"/>
          </w:divBdr>
        </w:div>
        <w:div w:id="605162147">
          <w:marLeft w:val="547"/>
          <w:marRight w:val="0"/>
          <w:marTop w:val="200"/>
          <w:marBottom w:val="0"/>
          <w:divBdr>
            <w:top w:val="none" w:sz="0" w:space="0" w:color="auto"/>
            <w:left w:val="none" w:sz="0" w:space="0" w:color="auto"/>
            <w:bottom w:val="none" w:sz="0" w:space="0" w:color="auto"/>
            <w:right w:val="none" w:sz="0" w:space="0" w:color="auto"/>
          </w:divBdr>
        </w:div>
      </w:divsChild>
    </w:div>
    <w:div w:id="324741999">
      <w:bodyDiv w:val="1"/>
      <w:marLeft w:val="0"/>
      <w:marRight w:val="0"/>
      <w:marTop w:val="0"/>
      <w:marBottom w:val="0"/>
      <w:divBdr>
        <w:top w:val="none" w:sz="0" w:space="0" w:color="auto"/>
        <w:left w:val="none" w:sz="0" w:space="0" w:color="auto"/>
        <w:bottom w:val="none" w:sz="0" w:space="0" w:color="auto"/>
        <w:right w:val="none" w:sz="0" w:space="0" w:color="auto"/>
      </w:divBdr>
    </w:div>
    <w:div w:id="325670506">
      <w:bodyDiv w:val="1"/>
      <w:marLeft w:val="0"/>
      <w:marRight w:val="0"/>
      <w:marTop w:val="0"/>
      <w:marBottom w:val="0"/>
      <w:divBdr>
        <w:top w:val="none" w:sz="0" w:space="0" w:color="auto"/>
        <w:left w:val="none" w:sz="0" w:space="0" w:color="auto"/>
        <w:bottom w:val="none" w:sz="0" w:space="0" w:color="auto"/>
        <w:right w:val="none" w:sz="0" w:space="0" w:color="auto"/>
      </w:divBdr>
    </w:div>
    <w:div w:id="363530093">
      <w:bodyDiv w:val="1"/>
      <w:marLeft w:val="0"/>
      <w:marRight w:val="0"/>
      <w:marTop w:val="0"/>
      <w:marBottom w:val="0"/>
      <w:divBdr>
        <w:top w:val="none" w:sz="0" w:space="0" w:color="auto"/>
        <w:left w:val="none" w:sz="0" w:space="0" w:color="auto"/>
        <w:bottom w:val="none" w:sz="0" w:space="0" w:color="auto"/>
        <w:right w:val="none" w:sz="0" w:space="0" w:color="auto"/>
      </w:divBdr>
    </w:div>
    <w:div w:id="411896702">
      <w:bodyDiv w:val="1"/>
      <w:marLeft w:val="0"/>
      <w:marRight w:val="0"/>
      <w:marTop w:val="0"/>
      <w:marBottom w:val="0"/>
      <w:divBdr>
        <w:top w:val="none" w:sz="0" w:space="0" w:color="auto"/>
        <w:left w:val="none" w:sz="0" w:space="0" w:color="auto"/>
        <w:bottom w:val="none" w:sz="0" w:space="0" w:color="auto"/>
        <w:right w:val="none" w:sz="0" w:space="0" w:color="auto"/>
      </w:divBdr>
    </w:div>
    <w:div w:id="468132486">
      <w:bodyDiv w:val="1"/>
      <w:marLeft w:val="0"/>
      <w:marRight w:val="0"/>
      <w:marTop w:val="0"/>
      <w:marBottom w:val="0"/>
      <w:divBdr>
        <w:top w:val="none" w:sz="0" w:space="0" w:color="auto"/>
        <w:left w:val="none" w:sz="0" w:space="0" w:color="auto"/>
        <w:bottom w:val="none" w:sz="0" w:space="0" w:color="auto"/>
        <w:right w:val="none" w:sz="0" w:space="0" w:color="auto"/>
      </w:divBdr>
    </w:div>
    <w:div w:id="471604768">
      <w:bodyDiv w:val="1"/>
      <w:marLeft w:val="0"/>
      <w:marRight w:val="0"/>
      <w:marTop w:val="0"/>
      <w:marBottom w:val="0"/>
      <w:divBdr>
        <w:top w:val="none" w:sz="0" w:space="0" w:color="auto"/>
        <w:left w:val="none" w:sz="0" w:space="0" w:color="auto"/>
        <w:bottom w:val="none" w:sz="0" w:space="0" w:color="auto"/>
        <w:right w:val="none" w:sz="0" w:space="0" w:color="auto"/>
      </w:divBdr>
    </w:div>
    <w:div w:id="501094175">
      <w:bodyDiv w:val="1"/>
      <w:marLeft w:val="0"/>
      <w:marRight w:val="0"/>
      <w:marTop w:val="0"/>
      <w:marBottom w:val="0"/>
      <w:divBdr>
        <w:top w:val="none" w:sz="0" w:space="0" w:color="auto"/>
        <w:left w:val="none" w:sz="0" w:space="0" w:color="auto"/>
        <w:bottom w:val="none" w:sz="0" w:space="0" w:color="auto"/>
        <w:right w:val="none" w:sz="0" w:space="0" w:color="auto"/>
      </w:divBdr>
    </w:div>
    <w:div w:id="529030902">
      <w:bodyDiv w:val="1"/>
      <w:marLeft w:val="0"/>
      <w:marRight w:val="0"/>
      <w:marTop w:val="0"/>
      <w:marBottom w:val="0"/>
      <w:divBdr>
        <w:top w:val="none" w:sz="0" w:space="0" w:color="auto"/>
        <w:left w:val="none" w:sz="0" w:space="0" w:color="auto"/>
        <w:bottom w:val="none" w:sz="0" w:space="0" w:color="auto"/>
        <w:right w:val="none" w:sz="0" w:space="0" w:color="auto"/>
      </w:divBdr>
    </w:div>
    <w:div w:id="554439189">
      <w:bodyDiv w:val="1"/>
      <w:marLeft w:val="0"/>
      <w:marRight w:val="0"/>
      <w:marTop w:val="0"/>
      <w:marBottom w:val="0"/>
      <w:divBdr>
        <w:top w:val="none" w:sz="0" w:space="0" w:color="auto"/>
        <w:left w:val="none" w:sz="0" w:space="0" w:color="auto"/>
        <w:bottom w:val="none" w:sz="0" w:space="0" w:color="auto"/>
        <w:right w:val="none" w:sz="0" w:space="0" w:color="auto"/>
      </w:divBdr>
    </w:div>
    <w:div w:id="634528827">
      <w:bodyDiv w:val="1"/>
      <w:marLeft w:val="0"/>
      <w:marRight w:val="0"/>
      <w:marTop w:val="0"/>
      <w:marBottom w:val="0"/>
      <w:divBdr>
        <w:top w:val="none" w:sz="0" w:space="0" w:color="auto"/>
        <w:left w:val="none" w:sz="0" w:space="0" w:color="auto"/>
        <w:bottom w:val="none" w:sz="0" w:space="0" w:color="auto"/>
        <w:right w:val="none" w:sz="0" w:space="0" w:color="auto"/>
      </w:divBdr>
    </w:div>
    <w:div w:id="653678237">
      <w:bodyDiv w:val="1"/>
      <w:marLeft w:val="0"/>
      <w:marRight w:val="0"/>
      <w:marTop w:val="0"/>
      <w:marBottom w:val="0"/>
      <w:divBdr>
        <w:top w:val="none" w:sz="0" w:space="0" w:color="auto"/>
        <w:left w:val="none" w:sz="0" w:space="0" w:color="auto"/>
        <w:bottom w:val="none" w:sz="0" w:space="0" w:color="auto"/>
        <w:right w:val="none" w:sz="0" w:space="0" w:color="auto"/>
      </w:divBdr>
    </w:div>
    <w:div w:id="676614734">
      <w:bodyDiv w:val="1"/>
      <w:marLeft w:val="0"/>
      <w:marRight w:val="0"/>
      <w:marTop w:val="0"/>
      <w:marBottom w:val="0"/>
      <w:divBdr>
        <w:top w:val="none" w:sz="0" w:space="0" w:color="auto"/>
        <w:left w:val="none" w:sz="0" w:space="0" w:color="auto"/>
        <w:bottom w:val="none" w:sz="0" w:space="0" w:color="auto"/>
        <w:right w:val="none" w:sz="0" w:space="0" w:color="auto"/>
      </w:divBdr>
    </w:div>
    <w:div w:id="725688672">
      <w:bodyDiv w:val="1"/>
      <w:marLeft w:val="0"/>
      <w:marRight w:val="0"/>
      <w:marTop w:val="0"/>
      <w:marBottom w:val="0"/>
      <w:divBdr>
        <w:top w:val="none" w:sz="0" w:space="0" w:color="auto"/>
        <w:left w:val="none" w:sz="0" w:space="0" w:color="auto"/>
        <w:bottom w:val="none" w:sz="0" w:space="0" w:color="auto"/>
        <w:right w:val="none" w:sz="0" w:space="0" w:color="auto"/>
      </w:divBdr>
    </w:div>
    <w:div w:id="790786334">
      <w:bodyDiv w:val="1"/>
      <w:marLeft w:val="0"/>
      <w:marRight w:val="0"/>
      <w:marTop w:val="0"/>
      <w:marBottom w:val="0"/>
      <w:divBdr>
        <w:top w:val="none" w:sz="0" w:space="0" w:color="auto"/>
        <w:left w:val="none" w:sz="0" w:space="0" w:color="auto"/>
        <w:bottom w:val="none" w:sz="0" w:space="0" w:color="auto"/>
        <w:right w:val="none" w:sz="0" w:space="0" w:color="auto"/>
      </w:divBdr>
    </w:div>
    <w:div w:id="883368066">
      <w:bodyDiv w:val="1"/>
      <w:marLeft w:val="0"/>
      <w:marRight w:val="0"/>
      <w:marTop w:val="0"/>
      <w:marBottom w:val="0"/>
      <w:divBdr>
        <w:top w:val="none" w:sz="0" w:space="0" w:color="auto"/>
        <w:left w:val="none" w:sz="0" w:space="0" w:color="auto"/>
        <w:bottom w:val="none" w:sz="0" w:space="0" w:color="auto"/>
        <w:right w:val="none" w:sz="0" w:space="0" w:color="auto"/>
      </w:divBdr>
    </w:div>
    <w:div w:id="901906693">
      <w:bodyDiv w:val="1"/>
      <w:marLeft w:val="0"/>
      <w:marRight w:val="0"/>
      <w:marTop w:val="0"/>
      <w:marBottom w:val="0"/>
      <w:divBdr>
        <w:top w:val="none" w:sz="0" w:space="0" w:color="auto"/>
        <w:left w:val="none" w:sz="0" w:space="0" w:color="auto"/>
        <w:bottom w:val="none" w:sz="0" w:space="0" w:color="auto"/>
        <w:right w:val="none" w:sz="0" w:space="0" w:color="auto"/>
      </w:divBdr>
    </w:div>
    <w:div w:id="911164938">
      <w:bodyDiv w:val="1"/>
      <w:marLeft w:val="0"/>
      <w:marRight w:val="0"/>
      <w:marTop w:val="0"/>
      <w:marBottom w:val="0"/>
      <w:divBdr>
        <w:top w:val="none" w:sz="0" w:space="0" w:color="auto"/>
        <w:left w:val="none" w:sz="0" w:space="0" w:color="auto"/>
        <w:bottom w:val="none" w:sz="0" w:space="0" w:color="auto"/>
        <w:right w:val="none" w:sz="0" w:space="0" w:color="auto"/>
      </w:divBdr>
    </w:div>
    <w:div w:id="937300223">
      <w:bodyDiv w:val="1"/>
      <w:marLeft w:val="0"/>
      <w:marRight w:val="0"/>
      <w:marTop w:val="0"/>
      <w:marBottom w:val="0"/>
      <w:divBdr>
        <w:top w:val="none" w:sz="0" w:space="0" w:color="auto"/>
        <w:left w:val="none" w:sz="0" w:space="0" w:color="auto"/>
        <w:bottom w:val="none" w:sz="0" w:space="0" w:color="auto"/>
        <w:right w:val="none" w:sz="0" w:space="0" w:color="auto"/>
      </w:divBdr>
    </w:div>
    <w:div w:id="962466447">
      <w:bodyDiv w:val="1"/>
      <w:marLeft w:val="0"/>
      <w:marRight w:val="0"/>
      <w:marTop w:val="0"/>
      <w:marBottom w:val="0"/>
      <w:divBdr>
        <w:top w:val="none" w:sz="0" w:space="0" w:color="auto"/>
        <w:left w:val="none" w:sz="0" w:space="0" w:color="auto"/>
        <w:bottom w:val="none" w:sz="0" w:space="0" w:color="auto"/>
        <w:right w:val="none" w:sz="0" w:space="0" w:color="auto"/>
      </w:divBdr>
    </w:div>
    <w:div w:id="981077918">
      <w:bodyDiv w:val="1"/>
      <w:marLeft w:val="0"/>
      <w:marRight w:val="0"/>
      <w:marTop w:val="0"/>
      <w:marBottom w:val="0"/>
      <w:divBdr>
        <w:top w:val="none" w:sz="0" w:space="0" w:color="auto"/>
        <w:left w:val="none" w:sz="0" w:space="0" w:color="auto"/>
        <w:bottom w:val="none" w:sz="0" w:space="0" w:color="auto"/>
        <w:right w:val="none" w:sz="0" w:space="0" w:color="auto"/>
      </w:divBdr>
      <w:divsChild>
        <w:div w:id="1645696837">
          <w:marLeft w:val="547"/>
          <w:marRight w:val="0"/>
          <w:marTop w:val="200"/>
          <w:marBottom w:val="0"/>
          <w:divBdr>
            <w:top w:val="none" w:sz="0" w:space="0" w:color="auto"/>
            <w:left w:val="none" w:sz="0" w:space="0" w:color="auto"/>
            <w:bottom w:val="none" w:sz="0" w:space="0" w:color="auto"/>
            <w:right w:val="none" w:sz="0" w:space="0" w:color="auto"/>
          </w:divBdr>
        </w:div>
        <w:div w:id="2075546205">
          <w:marLeft w:val="547"/>
          <w:marRight w:val="0"/>
          <w:marTop w:val="200"/>
          <w:marBottom w:val="0"/>
          <w:divBdr>
            <w:top w:val="none" w:sz="0" w:space="0" w:color="auto"/>
            <w:left w:val="none" w:sz="0" w:space="0" w:color="auto"/>
            <w:bottom w:val="none" w:sz="0" w:space="0" w:color="auto"/>
            <w:right w:val="none" w:sz="0" w:space="0" w:color="auto"/>
          </w:divBdr>
        </w:div>
        <w:div w:id="1950115955">
          <w:marLeft w:val="547"/>
          <w:marRight w:val="0"/>
          <w:marTop w:val="200"/>
          <w:marBottom w:val="0"/>
          <w:divBdr>
            <w:top w:val="none" w:sz="0" w:space="0" w:color="auto"/>
            <w:left w:val="none" w:sz="0" w:space="0" w:color="auto"/>
            <w:bottom w:val="none" w:sz="0" w:space="0" w:color="auto"/>
            <w:right w:val="none" w:sz="0" w:space="0" w:color="auto"/>
          </w:divBdr>
        </w:div>
      </w:divsChild>
    </w:div>
    <w:div w:id="984434002">
      <w:bodyDiv w:val="1"/>
      <w:marLeft w:val="0"/>
      <w:marRight w:val="0"/>
      <w:marTop w:val="0"/>
      <w:marBottom w:val="0"/>
      <w:divBdr>
        <w:top w:val="none" w:sz="0" w:space="0" w:color="auto"/>
        <w:left w:val="none" w:sz="0" w:space="0" w:color="auto"/>
        <w:bottom w:val="none" w:sz="0" w:space="0" w:color="auto"/>
        <w:right w:val="none" w:sz="0" w:space="0" w:color="auto"/>
      </w:divBdr>
    </w:div>
    <w:div w:id="1056928927">
      <w:bodyDiv w:val="1"/>
      <w:marLeft w:val="0"/>
      <w:marRight w:val="0"/>
      <w:marTop w:val="0"/>
      <w:marBottom w:val="0"/>
      <w:divBdr>
        <w:top w:val="none" w:sz="0" w:space="0" w:color="auto"/>
        <w:left w:val="none" w:sz="0" w:space="0" w:color="auto"/>
        <w:bottom w:val="none" w:sz="0" w:space="0" w:color="auto"/>
        <w:right w:val="none" w:sz="0" w:space="0" w:color="auto"/>
      </w:divBdr>
    </w:div>
    <w:div w:id="1274365303">
      <w:bodyDiv w:val="1"/>
      <w:marLeft w:val="0"/>
      <w:marRight w:val="0"/>
      <w:marTop w:val="0"/>
      <w:marBottom w:val="0"/>
      <w:divBdr>
        <w:top w:val="none" w:sz="0" w:space="0" w:color="auto"/>
        <w:left w:val="none" w:sz="0" w:space="0" w:color="auto"/>
        <w:bottom w:val="none" w:sz="0" w:space="0" w:color="auto"/>
        <w:right w:val="none" w:sz="0" w:space="0" w:color="auto"/>
      </w:divBdr>
    </w:div>
    <w:div w:id="1361976884">
      <w:bodyDiv w:val="1"/>
      <w:marLeft w:val="0"/>
      <w:marRight w:val="0"/>
      <w:marTop w:val="0"/>
      <w:marBottom w:val="0"/>
      <w:divBdr>
        <w:top w:val="none" w:sz="0" w:space="0" w:color="auto"/>
        <w:left w:val="none" w:sz="0" w:space="0" w:color="auto"/>
        <w:bottom w:val="none" w:sz="0" w:space="0" w:color="auto"/>
        <w:right w:val="none" w:sz="0" w:space="0" w:color="auto"/>
      </w:divBdr>
    </w:div>
    <w:div w:id="1404720277">
      <w:bodyDiv w:val="1"/>
      <w:marLeft w:val="0"/>
      <w:marRight w:val="0"/>
      <w:marTop w:val="0"/>
      <w:marBottom w:val="0"/>
      <w:divBdr>
        <w:top w:val="none" w:sz="0" w:space="0" w:color="auto"/>
        <w:left w:val="none" w:sz="0" w:space="0" w:color="auto"/>
        <w:bottom w:val="none" w:sz="0" w:space="0" w:color="auto"/>
        <w:right w:val="none" w:sz="0" w:space="0" w:color="auto"/>
      </w:divBdr>
    </w:div>
    <w:div w:id="1453090902">
      <w:bodyDiv w:val="1"/>
      <w:marLeft w:val="0"/>
      <w:marRight w:val="0"/>
      <w:marTop w:val="0"/>
      <w:marBottom w:val="0"/>
      <w:divBdr>
        <w:top w:val="none" w:sz="0" w:space="0" w:color="auto"/>
        <w:left w:val="none" w:sz="0" w:space="0" w:color="auto"/>
        <w:bottom w:val="none" w:sz="0" w:space="0" w:color="auto"/>
        <w:right w:val="none" w:sz="0" w:space="0" w:color="auto"/>
      </w:divBdr>
    </w:div>
    <w:div w:id="1502041443">
      <w:bodyDiv w:val="1"/>
      <w:marLeft w:val="0"/>
      <w:marRight w:val="0"/>
      <w:marTop w:val="0"/>
      <w:marBottom w:val="0"/>
      <w:divBdr>
        <w:top w:val="none" w:sz="0" w:space="0" w:color="auto"/>
        <w:left w:val="none" w:sz="0" w:space="0" w:color="auto"/>
        <w:bottom w:val="none" w:sz="0" w:space="0" w:color="auto"/>
        <w:right w:val="none" w:sz="0" w:space="0" w:color="auto"/>
      </w:divBdr>
    </w:div>
    <w:div w:id="1566605080">
      <w:bodyDiv w:val="1"/>
      <w:marLeft w:val="0"/>
      <w:marRight w:val="0"/>
      <w:marTop w:val="0"/>
      <w:marBottom w:val="0"/>
      <w:divBdr>
        <w:top w:val="none" w:sz="0" w:space="0" w:color="auto"/>
        <w:left w:val="none" w:sz="0" w:space="0" w:color="auto"/>
        <w:bottom w:val="none" w:sz="0" w:space="0" w:color="auto"/>
        <w:right w:val="none" w:sz="0" w:space="0" w:color="auto"/>
      </w:divBdr>
    </w:div>
    <w:div w:id="1584293028">
      <w:bodyDiv w:val="1"/>
      <w:marLeft w:val="0"/>
      <w:marRight w:val="0"/>
      <w:marTop w:val="0"/>
      <w:marBottom w:val="0"/>
      <w:divBdr>
        <w:top w:val="none" w:sz="0" w:space="0" w:color="auto"/>
        <w:left w:val="none" w:sz="0" w:space="0" w:color="auto"/>
        <w:bottom w:val="none" w:sz="0" w:space="0" w:color="auto"/>
        <w:right w:val="none" w:sz="0" w:space="0" w:color="auto"/>
      </w:divBdr>
    </w:div>
    <w:div w:id="1606957738">
      <w:bodyDiv w:val="1"/>
      <w:marLeft w:val="0"/>
      <w:marRight w:val="0"/>
      <w:marTop w:val="0"/>
      <w:marBottom w:val="0"/>
      <w:divBdr>
        <w:top w:val="none" w:sz="0" w:space="0" w:color="auto"/>
        <w:left w:val="none" w:sz="0" w:space="0" w:color="auto"/>
        <w:bottom w:val="none" w:sz="0" w:space="0" w:color="auto"/>
        <w:right w:val="none" w:sz="0" w:space="0" w:color="auto"/>
      </w:divBdr>
    </w:div>
    <w:div w:id="1649362398">
      <w:bodyDiv w:val="1"/>
      <w:marLeft w:val="0"/>
      <w:marRight w:val="0"/>
      <w:marTop w:val="0"/>
      <w:marBottom w:val="0"/>
      <w:divBdr>
        <w:top w:val="none" w:sz="0" w:space="0" w:color="auto"/>
        <w:left w:val="none" w:sz="0" w:space="0" w:color="auto"/>
        <w:bottom w:val="none" w:sz="0" w:space="0" w:color="auto"/>
        <w:right w:val="none" w:sz="0" w:space="0" w:color="auto"/>
      </w:divBdr>
    </w:div>
    <w:div w:id="1658803550">
      <w:bodyDiv w:val="1"/>
      <w:marLeft w:val="0"/>
      <w:marRight w:val="0"/>
      <w:marTop w:val="0"/>
      <w:marBottom w:val="0"/>
      <w:divBdr>
        <w:top w:val="none" w:sz="0" w:space="0" w:color="auto"/>
        <w:left w:val="none" w:sz="0" w:space="0" w:color="auto"/>
        <w:bottom w:val="none" w:sz="0" w:space="0" w:color="auto"/>
        <w:right w:val="none" w:sz="0" w:space="0" w:color="auto"/>
      </w:divBdr>
    </w:div>
    <w:div w:id="1673558755">
      <w:bodyDiv w:val="1"/>
      <w:marLeft w:val="0"/>
      <w:marRight w:val="0"/>
      <w:marTop w:val="0"/>
      <w:marBottom w:val="0"/>
      <w:divBdr>
        <w:top w:val="none" w:sz="0" w:space="0" w:color="auto"/>
        <w:left w:val="none" w:sz="0" w:space="0" w:color="auto"/>
        <w:bottom w:val="none" w:sz="0" w:space="0" w:color="auto"/>
        <w:right w:val="none" w:sz="0" w:space="0" w:color="auto"/>
      </w:divBdr>
    </w:div>
    <w:div w:id="1687319723">
      <w:bodyDiv w:val="1"/>
      <w:marLeft w:val="0"/>
      <w:marRight w:val="0"/>
      <w:marTop w:val="0"/>
      <w:marBottom w:val="0"/>
      <w:divBdr>
        <w:top w:val="none" w:sz="0" w:space="0" w:color="auto"/>
        <w:left w:val="none" w:sz="0" w:space="0" w:color="auto"/>
        <w:bottom w:val="none" w:sz="0" w:space="0" w:color="auto"/>
        <w:right w:val="none" w:sz="0" w:space="0" w:color="auto"/>
      </w:divBdr>
    </w:div>
    <w:div w:id="1701935447">
      <w:bodyDiv w:val="1"/>
      <w:marLeft w:val="0"/>
      <w:marRight w:val="0"/>
      <w:marTop w:val="0"/>
      <w:marBottom w:val="0"/>
      <w:divBdr>
        <w:top w:val="none" w:sz="0" w:space="0" w:color="auto"/>
        <w:left w:val="none" w:sz="0" w:space="0" w:color="auto"/>
        <w:bottom w:val="none" w:sz="0" w:space="0" w:color="auto"/>
        <w:right w:val="none" w:sz="0" w:space="0" w:color="auto"/>
      </w:divBdr>
    </w:div>
    <w:div w:id="1708213178">
      <w:bodyDiv w:val="1"/>
      <w:marLeft w:val="0"/>
      <w:marRight w:val="0"/>
      <w:marTop w:val="0"/>
      <w:marBottom w:val="0"/>
      <w:divBdr>
        <w:top w:val="none" w:sz="0" w:space="0" w:color="auto"/>
        <w:left w:val="none" w:sz="0" w:space="0" w:color="auto"/>
        <w:bottom w:val="none" w:sz="0" w:space="0" w:color="auto"/>
        <w:right w:val="none" w:sz="0" w:space="0" w:color="auto"/>
      </w:divBdr>
    </w:div>
    <w:div w:id="1724136371">
      <w:bodyDiv w:val="1"/>
      <w:marLeft w:val="0"/>
      <w:marRight w:val="0"/>
      <w:marTop w:val="0"/>
      <w:marBottom w:val="0"/>
      <w:divBdr>
        <w:top w:val="none" w:sz="0" w:space="0" w:color="auto"/>
        <w:left w:val="none" w:sz="0" w:space="0" w:color="auto"/>
        <w:bottom w:val="none" w:sz="0" w:space="0" w:color="auto"/>
        <w:right w:val="none" w:sz="0" w:space="0" w:color="auto"/>
      </w:divBdr>
    </w:div>
    <w:div w:id="1727799929">
      <w:bodyDiv w:val="1"/>
      <w:marLeft w:val="0"/>
      <w:marRight w:val="0"/>
      <w:marTop w:val="0"/>
      <w:marBottom w:val="0"/>
      <w:divBdr>
        <w:top w:val="none" w:sz="0" w:space="0" w:color="auto"/>
        <w:left w:val="none" w:sz="0" w:space="0" w:color="auto"/>
        <w:bottom w:val="none" w:sz="0" w:space="0" w:color="auto"/>
        <w:right w:val="none" w:sz="0" w:space="0" w:color="auto"/>
      </w:divBdr>
      <w:divsChild>
        <w:div w:id="1806197103">
          <w:marLeft w:val="547"/>
          <w:marRight w:val="0"/>
          <w:marTop w:val="200"/>
          <w:marBottom w:val="0"/>
          <w:divBdr>
            <w:top w:val="none" w:sz="0" w:space="0" w:color="auto"/>
            <w:left w:val="none" w:sz="0" w:space="0" w:color="auto"/>
            <w:bottom w:val="none" w:sz="0" w:space="0" w:color="auto"/>
            <w:right w:val="none" w:sz="0" w:space="0" w:color="auto"/>
          </w:divBdr>
        </w:div>
        <w:div w:id="1731610971">
          <w:marLeft w:val="547"/>
          <w:marRight w:val="0"/>
          <w:marTop w:val="200"/>
          <w:marBottom w:val="0"/>
          <w:divBdr>
            <w:top w:val="none" w:sz="0" w:space="0" w:color="auto"/>
            <w:left w:val="none" w:sz="0" w:space="0" w:color="auto"/>
            <w:bottom w:val="none" w:sz="0" w:space="0" w:color="auto"/>
            <w:right w:val="none" w:sz="0" w:space="0" w:color="auto"/>
          </w:divBdr>
        </w:div>
        <w:div w:id="458307751">
          <w:marLeft w:val="547"/>
          <w:marRight w:val="0"/>
          <w:marTop w:val="200"/>
          <w:marBottom w:val="0"/>
          <w:divBdr>
            <w:top w:val="none" w:sz="0" w:space="0" w:color="auto"/>
            <w:left w:val="none" w:sz="0" w:space="0" w:color="auto"/>
            <w:bottom w:val="none" w:sz="0" w:space="0" w:color="auto"/>
            <w:right w:val="none" w:sz="0" w:space="0" w:color="auto"/>
          </w:divBdr>
        </w:div>
      </w:divsChild>
    </w:div>
    <w:div w:id="1746103452">
      <w:bodyDiv w:val="1"/>
      <w:marLeft w:val="0"/>
      <w:marRight w:val="0"/>
      <w:marTop w:val="0"/>
      <w:marBottom w:val="0"/>
      <w:divBdr>
        <w:top w:val="none" w:sz="0" w:space="0" w:color="auto"/>
        <w:left w:val="none" w:sz="0" w:space="0" w:color="auto"/>
        <w:bottom w:val="none" w:sz="0" w:space="0" w:color="auto"/>
        <w:right w:val="none" w:sz="0" w:space="0" w:color="auto"/>
      </w:divBdr>
    </w:div>
    <w:div w:id="1759596738">
      <w:bodyDiv w:val="1"/>
      <w:marLeft w:val="0"/>
      <w:marRight w:val="0"/>
      <w:marTop w:val="0"/>
      <w:marBottom w:val="0"/>
      <w:divBdr>
        <w:top w:val="none" w:sz="0" w:space="0" w:color="auto"/>
        <w:left w:val="none" w:sz="0" w:space="0" w:color="auto"/>
        <w:bottom w:val="none" w:sz="0" w:space="0" w:color="auto"/>
        <w:right w:val="none" w:sz="0" w:space="0" w:color="auto"/>
      </w:divBdr>
    </w:div>
    <w:div w:id="1766338215">
      <w:bodyDiv w:val="1"/>
      <w:marLeft w:val="0"/>
      <w:marRight w:val="0"/>
      <w:marTop w:val="0"/>
      <w:marBottom w:val="0"/>
      <w:divBdr>
        <w:top w:val="none" w:sz="0" w:space="0" w:color="auto"/>
        <w:left w:val="none" w:sz="0" w:space="0" w:color="auto"/>
        <w:bottom w:val="none" w:sz="0" w:space="0" w:color="auto"/>
        <w:right w:val="none" w:sz="0" w:space="0" w:color="auto"/>
      </w:divBdr>
    </w:div>
    <w:div w:id="1800565736">
      <w:bodyDiv w:val="1"/>
      <w:marLeft w:val="0"/>
      <w:marRight w:val="0"/>
      <w:marTop w:val="0"/>
      <w:marBottom w:val="0"/>
      <w:divBdr>
        <w:top w:val="none" w:sz="0" w:space="0" w:color="auto"/>
        <w:left w:val="none" w:sz="0" w:space="0" w:color="auto"/>
        <w:bottom w:val="none" w:sz="0" w:space="0" w:color="auto"/>
        <w:right w:val="none" w:sz="0" w:space="0" w:color="auto"/>
      </w:divBdr>
    </w:div>
    <w:div w:id="1801531067">
      <w:bodyDiv w:val="1"/>
      <w:marLeft w:val="0"/>
      <w:marRight w:val="0"/>
      <w:marTop w:val="0"/>
      <w:marBottom w:val="0"/>
      <w:divBdr>
        <w:top w:val="none" w:sz="0" w:space="0" w:color="auto"/>
        <w:left w:val="none" w:sz="0" w:space="0" w:color="auto"/>
        <w:bottom w:val="none" w:sz="0" w:space="0" w:color="auto"/>
        <w:right w:val="none" w:sz="0" w:space="0" w:color="auto"/>
      </w:divBdr>
    </w:div>
    <w:div w:id="1807428263">
      <w:bodyDiv w:val="1"/>
      <w:marLeft w:val="0"/>
      <w:marRight w:val="0"/>
      <w:marTop w:val="0"/>
      <w:marBottom w:val="0"/>
      <w:divBdr>
        <w:top w:val="none" w:sz="0" w:space="0" w:color="auto"/>
        <w:left w:val="none" w:sz="0" w:space="0" w:color="auto"/>
        <w:bottom w:val="none" w:sz="0" w:space="0" w:color="auto"/>
        <w:right w:val="none" w:sz="0" w:space="0" w:color="auto"/>
      </w:divBdr>
    </w:div>
    <w:div w:id="1832023514">
      <w:bodyDiv w:val="1"/>
      <w:marLeft w:val="0"/>
      <w:marRight w:val="0"/>
      <w:marTop w:val="0"/>
      <w:marBottom w:val="0"/>
      <w:divBdr>
        <w:top w:val="none" w:sz="0" w:space="0" w:color="auto"/>
        <w:left w:val="none" w:sz="0" w:space="0" w:color="auto"/>
        <w:bottom w:val="none" w:sz="0" w:space="0" w:color="auto"/>
        <w:right w:val="none" w:sz="0" w:space="0" w:color="auto"/>
      </w:divBdr>
    </w:div>
    <w:div w:id="1856992392">
      <w:bodyDiv w:val="1"/>
      <w:marLeft w:val="0"/>
      <w:marRight w:val="0"/>
      <w:marTop w:val="0"/>
      <w:marBottom w:val="0"/>
      <w:divBdr>
        <w:top w:val="none" w:sz="0" w:space="0" w:color="auto"/>
        <w:left w:val="none" w:sz="0" w:space="0" w:color="auto"/>
        <w:bottom w:val="none" w:sz="0" w:space="0" w:color="auto"/>
        <w:right w:val="none" w:sz="0" w:space="0" w:color="auto"/>
      </w:divBdr>
    </w:div>
    <w:div w:id="1866670668">
      <w:bodyDiv w:val="1"/>
      <w:marLeft w:val="0"/>
      <w:marRight w:val="0"/>
      <w:marTop w:val="0"/>
      <w:marBottom w:val="0"/>
      <w:divBdr>
        <w:top w:val="none" w:sz="0" w:space="0" w:color="auto"/>
        <w:left w:val="none" w:sz="0" w:space="0" w:color="auto"/>
        <w:bottom w:val="none" w:sz="0" w:space="0" w:color="auto"/>
        <w:right w:val="none" w:sz="0" w:space="0" w:color="auto"/>
      </w:divBdr>
    </w:div>
    <w:div w:id="1880240346">
      <w:bodyDiv w:val="1"/>
      <w:marLeft w:val="0"/>
      <w:marRight w:val="0"/>
      <w:marTop w:val="0"/>
      <w:marBottom w:val="0"/>
      <w:divBdr>
        <w:top w:val="none" w:sz="0" w:space="0" w:color="auto"/>
        <w:left w:val="none" w:sz="0" w:space="0" w:color="auto"/>
        <w:bottom w:val="none" w:sz="0" w:space="0" w:color="auto"/>
        <w:right w:val="none" w:sz="0" w:space="0" w:color="auto"/>
      </w:divBdr>
    </w:div>
    <w:div w:id="1890800184">
      <w:bodyDiv w:val="1"/>
      <w:marLeft w:val="0"/>
      <w:marRight w:val="0"/>
      <w:marTop w:val="0"/>
      <w:marBottom w:val="0"/>
      <w:divBdr>
        <w:top w:val="none" w:sz="0" w:space="0" w:color="auto"/>
        <w:left w:val="none" w:sz="0" w:space="0" w:color="auto"/>
        <w:bottom w:val="none" w:sz="0" w:space="0" w:color="auto"/>
        <w:right w:val="none" w:sz="0" w:space="0" w:color="auto"/>
      </w:divBdr>
    </w:div>
    <w:div w:id="1991134064">
      <w:bodyDiv w:val="1"/>
      <w:marLeft w:val="0"/>
      <w:marRight w:val="0"/>
      <w:marTop w:val="0"/>
      <w:marBottom w:val="0"/>
      <w:divBdr>
        <w:top w:val="none" w:sz="0" w:space="0" w:color="auto"/>
        <w:left w:val="none" w:sz="0" w:space="0" w:color="auto"/>
        <w:bottom w:val="none" w:sz="0" w:space="0" w:color="auto"/>
        <w:right w:val="none" w:sz="0" w:space="0" w:color="auto"/>
      </w:divBdr>
    </w:div>
    <w:div w:id="2085254563">
      <w:bodyDiv w:val="1"/>
      <w:marLeft w:val="0"/>
      <w:marRight w:val="0"/>
      <w:marTop w:val="0"/>
      <w:marBottom w:val="0"/>
      <w:divBdr>
        <w:top w:val="none" w:sz="0" w:space="0" w:color="auto"/>
        <w:left w:val="none" w:sz="0" w:space="0" w:color="auto"/>
        <w:bottom w:val="none" w:sz="0" w:space="0" w:color="auto"/>
        <w:right w:val="none" w:sz="0" w:space="0" w:color="auto"/>
      </w:divBdr>
    </w:div>
    <w:div w:id="213832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ita%20manuja\Downloads\BE%20Project%20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zha11</b:Tag>
    <b:SourceType>JournalArticle</b:SourceType>
    <b:Guid>{E62E4511-64EA-4747-889C-4B171C2C3226}</b:Guid>
    <b:Title>reversible data hiding in an encrypted image</b:Title>
    <b:Year>2011</b:Year>
    <b:LCID>en-IN</b:LCID>
    <b:Author>
      <b:Author>
        <b:NameList>
          <b:Person>
            <b:Last>zhang</b:Last>
            <b:First>x.</b:First>
          </b:Person>
        </b:NameList>
      </b:Author>
    </b:Author>
    <b:Pages>255</b:Pages>
    <b:Month>april</b:Month>
    <b:Volume>18</b:Volume>
    <b:Issue>4</b:Issue>
    <b:JournalName>ieee signal process</b:JournalName>
    <b:RefOrder>1</b:RefOrder>
  </b:Source>
  <b:Source>
    <b:Tag>Tiast</b:Tag>
    <b:SourceType>JournalArticle</b:SourceType>
    <b:Guid>{6D2D86BF-00F6-434E-B798-F1FD3D711A5C}</b:Guid>
    <b:Author>
      <b:Author>
        <b:NameList>
          <b:Person>
            <b:Last>Tian</b:Last>
            <b:First>J.</b:First>
          </b:Person>
        </b:NameList>
      </b:Author>
    </b:Author>
    <b:Title>reversible data embedding using difference expansion</b:Title>
    <b:JournalName>ieee trans circuits system video technology</b:JournalName>
    <b:Year>2003 august</b:Year>
    <b:Pages>890-896</b:Pages>
    <b:Month>august</b:Month>
    <b:Volume>13</b:Volume>
    <b:Issue>8</b:Issue>
    <b:RefOrder>5</b:RefOrder>
  </b:Source>
  <b:Source>
    <b:Tag>Placeholder1</b:Tag>
    <b:SourceType>JournalArticle</b:SourceType>
    <b:Guid>{266E961F-249E-4F80-8B3C-DFC58648CFFE}</b:Guid>
    <b:RefOrder>6</b:RefOrder>
  </b:Source>
  <b:Source>
    <b:Tag>MJo10</b:Tag>
    <b:SourceType>JournalArticle</b:SourceType>
    <b:Guid>{5DA227E2-17D2-4DD0-BEF9-96CD8B470903}</b:Guid>
    <b:Author>
      <b:Author>
        <b:NameList>
          <b:Person>
            <b:Last>M Johnson</b:Last>
            <b:First>P.</b:First>
            <b:Middle>Eshwar,V M Prabhakaran, D Shounberg</b:Middle>
          </b:Person>
        </b:NameList>
      </b:Author>
    </b:Author>
    <b:Title>ieee trans signal process</b:Title>
    <b:Year>2010</b:Year>
    <b:Volume>52</b:Volume>
    <b:Month>april</b:Month>
    <b:RefOrder>2</b:RefOrder>
  </b:Source>
  <b:Source>
    <b:Tag>WLi10</b:Tag>
    <b:SourceType>JournalArticle</b:SourceType>
    <b:Guid>{AB61945E-8CC1-4016-A4AE-B2B707A1C60C}</b:Guid>
    <b:Author>
      <b:Author>
        <b:NameList>
          <b:Person>
            <b:Last>W Liu</b:Last>
            <b:First>W</b:First>
            <b:Middle>Zing, L Dong,Q Yao</b:Middle>
          </b:Person>
        </b:NameList>
      </b:Author>
    </b:Author>
    <b:Title>Efficient compression of encrypted image</b:Title>
    <b:Year>2010</b:Year>
    <b:Volume>19</b:Volume>
    <b:Month>april</b:Month>
    <b:RefOrder>3</b:RefOrder>
  </b:Source>
  <b:Source>
    <b:Tag>Llo04</b:Tag>
    <b:SourceType>ConferenceProceedings</b:SourceType>
    <b:Guid>{2D4C686F-A0DF-4E98-9480-6DFE13B85B6F}</b:Guid>
    <b:LCID>0</b:LCID>
    <b:Author>
      <b:Author>
        <b:NameList>
          <b:Person>
            <b:Last>T</b:Last>
            <b:First>Llookabaugh</b:First>
          </b:Person>
        </b:NameList>
      </b:Author>
    </b:Author>
    <b:Title>selective encryption,information theory,and compression</b:Title>
    <b:Year>2004</b:Year>
    <b:City>california</b:City>
    <b:RefOrder>4</b:RefOrder>
  </b:Source>
</b:Sources>
</file>

<file path=customXml/itemProps1.xml><?xml version="1.0" encoding="utf-8"?>
<ds:datastoreItem xmlns:ds="http://schemas.openxmlformats.org/officeDocument/2006/customXml" ds:itemID="{AC007816-9D4F-4CE7-911C-EF78FDB5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 Project Revised</Template>
  <TotalTime>1300</TotalTime>
  <Pages>32</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28853</CharactersWithSpaces>
  <SharedDoc>false</SharedDoc>
  <HLinks>
    <vt:vector size="306" baseType="variant">
      <vt:variant>
        <vt:i4>5570638</vt:i4>
      </vt:variant>
      <vt:variant>
        <vt:i4>372</vt:i4>
      </vt:variant>
      <vt:variant>
        <vt:i4>0</vt:i4>
      </vt:variant>
      <vt:variant>
        <vt:i4>5</vt:i4>
      </vt:variant>
      <vt:variant>
        <vt:lpwstr>http://www.appliedradiology.com,july/</vt:lpwstr>
      </vt:variant>
      <vt:variant>
        <vt:lpwstr/>
      </vt:variant>
      <vt:variant>
        <vt:i4>5111841</vt:i4>
      </vt:variant>
      <vt:variant>
        <vt:i4>312</vt:i4>
      </vt:variant>
      <vt:variant>
        <vt:i4>0</vt:i4>
      </vt:variant>
      <vt:variant>
        <vt:i4>5</vt:i4>
      </vt:variant>
      <vt:variant>
        <vt:lpwstr>https://en.wikipedia.org/wiki/Jitendra_Malik</vt:lpwstr>
      </vt:variant>
      <vt:variant>
        <vt:lpwstr/>
      </vt:variant>
      <vt:variant>
        <vt:i4>3342406</vt:i4>
      </vt:variant>
      <vt:variant>
        <vt:i4>309</vt:i4>
      </vt:variant>
      <vt:variant>
        <vt:i4>0</vt:i4>
      </vt:variant>
      <vt:variant>
        <vt:i4>5</vt:i4>
      </vt:variant>
      <vt:variant>
        <vt:lpwstr>https://en.wikipedia.org/wiki/Pietro_Perona</vt:lpwstr>
      </vt:variant>
      <vt:variant>
        <vt:lpwstr/>
      </vt:variant>
      <vt:variant>
        <vt:i4>1114165</vt:i4>
      </vt:variant>
      <vt:variant>
        <vt:i4>290</vt:i4>
      </vt:variant>
      <vt:variant>
        <vt:i4>0</vt:i4>
      </vt:variant>
      <vt:variant>
        <vt:i4>5</vt:i4>
      </vt:variant>
      <vt:variant>
        <vt:lpwstr/>
      </vt:variant>
      <vt:variant>
        <vt:lpwstr>_Toc487810767</vt:lpwstr>
      </vt:variant>
      <vt:variant>
        <vt:i4>1114165</vt:i4>
      </vt:variant>
      <vt:variant>
        <vt:i4>284</vt:i4>
      </vt:variant>
      <vt:variant>
        <vt:i4>0</vt:i4>
      </vt:variant>
      <vt:variant>
        <vt:i4>5</vt:i4>
      </vt:variant>
      <vt:variant>
        <vt:lpwstr/>
      </vt:variant>
      <vt:variant>
        <vt:lpwstr>_Toc487810766</vt:lpwstr>
      </vt:variant>
      <vt:variant>
        <vt:i4>6946845</vt:i4>
      </vt:variant>
      <vt:variant>
        <vt:i4>275</vt:i4>
      </vt:variant>
      <vt:variant>
        <vt:i4>0</vt:i4>
      </vt:variant>
      <vt:variant>
        <vt:i4>5</vt:i4>
      </vt:variant>
      <vt:variant>
        <vt:lpwstr>E:\Robozz Lab\Tutorial\M-Tech\M-Tech Project\(10) pallavi sharma\thesis data\19 july\Thesis New.doc</vt:lpwstr>
      </vt:variant>
      <vt:variant>
        <vt:lpwstr>_Toc488328150</vt:lpwstr>
      </vt:variant>
      <vt:variant>
        <vt:i4>7012381</vt:i4>
      </vt:variant>
      <vt:variant>
        <vt:i4>269</vt:i4>
      </vt:variant>
      <vt:variant>
        <vt:i4>0</vt:i4>
      </vt:variant>
      <vt:variant>
        <vt:i4>5</vt:i4>
      </vt:variant>
      <vt:variant>
        <vt:lpwstr>E:\Robozz Lab\Tutorial\M-Tech\M-Tech Project\(10) pallavi sharma\thesis data\19 july\Thesis New.doc</vt:lpwstr>
      </vt:variant>
      <vt:variant>
        <vt:lpwstr>_Toc488328149</vt:lpwstr>
      </vt:variant>
      <vt:variant>
        <vt:i4>7012381</vt:i4>
      </vt:variant>
      <vt:variant>
        <vt:i4>263</vt:i4>
      </vt:variant>
      <vt:variant>
        <vt:i4>0</vt:i4>
      </vt:variant>
      <vt:variant>
        <vt:i4>5</vt:i4>
      </vt:variant>
      <vt:variant>
        <vt:lpwstr>E:\Robozz Lab\Tutorial\M-Tech\M-Tech Project\(10) pallavi sharma\thesis data\19 july\Thesis New.doc</vt:lpwstr>
      </vt:variant>
      <vt:variant>
        <vt:lpwstr>_Toc488328148</vt:lpwstr>
      </vt:variant>
      <vt:variant>
        <vt:i4>7012381</vt:i4>
      </vt:variant>
      <vt:variant>
        <vt:i4>257</vt:i4>
      </vt:variant>
      <vt:variant>
        <vt:i4>0</vt:i4>
      </vt:variant>
      <vt:variant>
        <vt:i4>5</vt:i4>
      </vt:variant>
      <vt:variant>
        <vt:lpwstr>E:\Robozz Lab\Tutorial\M-Tech\M-Tech Project\(10) pallavi sharma\thesis data\19 july\Thesis New.doc</vt:lpwstr>
      </vt:variant>
      <vt:variant>
        <vt:lpwstr>_Toc488328147</vt:lpwstr>
      </vt:variant>
      <vt:variant>
        <vt:i4>1048639</vt:i4>
      </vt:variant>
      <vt:variant>
        <vt:i4>251</vt:i4>
      </vt:variant>
      <vt:variant>
        <vt:i4>0</vt:i4>
      </vt:variant>
      <vt:variant>
        <vt:i4>5</vt:i4>
      </vt:variant>
      <vt:variant>
        <vt:lpwstr/>
      </vt:variant>
      <vt:variant>
        <vt:lpwstr>_Toc488328146</vt:lpwstr>
      </vt:variant>
      <vt:variant>
        <vt:i4>7012381</vt:i4>
      </vt:variant>
      <vt:variant>
        <vt:i4>245</vt:i4>
      </vt:variant>
      <vt:variant>
        <vt:i4>0</vt:i4>
      </vt:variant>
      <vt:variant>
        <vt:i4>5</vt:i4>
      </vt:variant>
      <vt:variant>
        <vt:lpwstr>E:\Robozz Lab\Tutorial\M-Tech\M-Tech Project\(10) pallavi sharma\thesis data\19 july\Thesis New.doc</vt:lpwstr>
      </vt:variant>
      <vt:variant>
        <vt:lpwstr>_Toc488328145</vt:lpwstr>
      </vt:variant>
      <vt:variant>
        <vt:i4>7012381</vt:i4>
      </vt:variant>
      <vt:variant>
        <vt:i4>239</vt:i4>
      </vt:variant>
      <vt:variant>
        <vt:i4>0</vt:i4>
      </vt:variant>
      <vt:variant>
        <vt:i4>5</vt:i4>
      </vt:variant>
      <vt:variant>
        <vt:lpwstr>E:\Robozz Lab\Tutorial\M-Tech\M-Tech Project\(10) pallavi sharma\thesis data\19 july\Thesis New.doc</vt:lpwstr>
      </vt:variant>
      <vt:variant>
        <vt:lpwstr>_Toc488328144</vt:lpwstr>
      </vt:variant>
      <vt:variant>
        <vt:i4>7012381</vt:i4>
      </vt:variant>
      <vt:variant>
        <vt:i4>233</vt:i4>
      </vt:variant>
      <vt:variant>
        <vt:i4>0</vt:i4>
      </vt:variant>
      <vt:variant>
        <vt:i4>5</vt:i4>
      </vt:variant>
      <vt:variant>
        <vt:lpwstr>E:\Robozz Lab\Tutorial\M-Tech\M-Tech Project\(10) pallavi sharma\thesis data\19 july\Thesis New.doc</vt:lpwstr>
      </vt:variant>
      <vt:variant>
        <vt:lpwstr>_Toc488328143</vt:lpwstr>
      </vt:variant>
      <vt:variant>
        <vt:i4>7012381</vt:i4>
      </vt:variant>
      <vt:variant>
        <vt:i4>227</vt:i4>
      </vt:variant>
      <vt:variant>
        <vt:i4>0</vt:i4>
      </vt:variant>
      <vt:variant>
        <vt:i4>5</vt:i4>
      </vt:variant>
      <vt:variant>
        <vt:lpwstr>E:\Robozz Lab\Tutorial\M-Tech\M-Tech Project\(10) pallavi sharma\thesis data\19 july\Thesis New.doc</vt:lpwstr>
      </vt:variant>
      <vt:variant>
        <vt:lpwstr>_Toc488328142</vt:lpwstr>
      </vt:variant>
      <vt:variant>
        <vt:i4>1048639</vt:i4>
      </vt:variant>
      <vt:variant>
        <vt:i4>221</vt:i4>
      </vt:variant>
      <vt:variant>
        <vt:i4>0</vt:i4>
      </vt:variant>
      <vt:variant>
        <vt:i4>5</vt:i4>
      </vt:variant>
      <vt:variant>
        <vt:lpwstr/>
      </vt:variant>
      <vt:variant>
        <vt:lpwstr>_Toc488328141</vt:lpwstr>
      </vt:variant>
      <vt:variant>
        <vt:i4>7012381</vt:i4>
      </vt:variant>
      <vt:variant>
        <vt:i4>215</vt:i4>
      </vt:variant>
      <vt:variant>
        <vt:i4>0</vt:i4>
      </vt:variant>
      <vt:variant>
        <vt:i4>5</vt:i4>
      </vt:variant>
      <vt:variant>
        <vt:lpwstr>E:\Robozz Lab\Tutorial\M-Tech\M-Tech Project\(10) pallavi sharma\thesis data\19 july\Thesis New.doc</vt:lpwstr>
      </vt:variant>
      <vt:variant>
        <vt:lpwstr>_Toc488328140</vt:lpwstr>
      </vt:variant>
      <vt:variant>
        <vt:i4>1507391</vt:i4>
      </vt:variant>
      <vt:variant>
        <vt:i4>209</vt:i4>
      </vt:variant>
      <vt:variant>
        <vt:i4>0</vt:i4>
      </vt:variant>
      <vt:variant>
        <vt:i4>5</vt:i4>
      </vt:variant>
      <vt:variant>
        <vt:lpwstr/>
      </vt:variant>
      <vt:variant>
        <vt:lpwstr>_Toc488328139</vt:lpwstr>
      </vt:variant>
      <vt:variant>
        <vt:i4>1179701</vt:i4>
      </vt:variant>
      <vt:variant>
        <vt:i4>200</vt:i4>
      </vt:variant>
      <vt:variant>
        <vt:i4>0</vt:i4>
      </vt:variant>
      <vt:variant>
        <vt:i4>5</vt:i4>
      </vt:variant>
      <vt:variant>
        <vt:lpwstr/>
      </vt:variant>
      <vt:variant>
        <vt:lpwstr>_Toc487810755</vt:lpwstr>
      </vt:variant>
      <vt:variant>
        <vt:i4>1179701</vt:i4>
      </vt:variant>
      <vt:variant>
        <vt:i4>194</vt:i4>
      </vt:variant>
      <vt:variant>
        <vt:i4>0</vt:i4>
      </vt:variant>
      <vt:variant>
        <vt:i4>5</vt:i4>
      </vt:variant>
      <vt:variant>
        <vt:lpwstr/>
      </vt:variant>
      <vt:variant>
        <vt:lpwstr>_Toc487810754</vt:lpwstr>
      </vt:variant>
      <vt:variant>
        <vt:i4>1179701</vt:i4>
      </vt:variant>
      <vt:variant>
        <vt:i4>188</vt:i4>
      </vt:variant>
      <vt:variant>
        <vt:i4>0</vt:i4>
      </vt:variant>
      <vt:variant>
        <vt:i4>5</vt:i4>
      </vt:variant>
      <vt:variant>
        <vt:lpwstr/>
      </vt:variant>
      <vt:variant>
        <vt:lpwstr>_Toc487810753</vt:lpwstr>
      </vt:variant>
      <vt:variant>
        <vt:i4>1179701</vt:i4>
      </vt:variant>
      <vt:variant>
        <vt:i4>182</vt:i4>
      </vt:variant>
      <vt:variant>
        <vt:i4>0</vt:i4>
      </vt:variant>
      <vt:variant>
        <vt:i4>5</vt:i4>
      </vt:variant>
      <vt:variant>
        <vt:lpwstr/>
      </vt:variant>
      <vt:variant>
        <vt:lpwstr>_Toc487810752</vt:lpwstr>
      </vt:variant>
      <vt:variant>
        <vt:i4>1179701</vt:i4>
      </vt:variant>
      <vt:variant>
        <vt:i4>176</vt:i4>
      </vt:variant>
      <vt:variant>
        <vt:i4>0</vt:i4>
      </vt:variant>
      <vt:variant>
        <vt:i4>5</vt:i4>
      </vt:variant>
      <vt:variant>
        <vt:lpwstr/>
      </vt:variant>
      <vt:variant>
        <vt:lpwstr>_Toc487810751</vt:lpwstr>
      </vt:variant>
      <vt:variant>
        <vt:i4>1179701</vt:i4>
      </vt:variant>
      <vt:variant>
        <vt:i4>170</vt:i4>
      </vt:variant>
      <vt:variant>
        <vt:i4>0</vt:i4>
      </vt:variant>
      <vt:variant>
        <vt:i4>5</vt:i4>
      </vt:variant>
      <vt:variant>
        <vt:lpwstr/>
      </vt:variant>
      <vt:variant>
        <vt:lpwstr>_Toc487810750</vt:lpwstr>
      </vt:variant>
      <vt:variant>
        <vt:i4>1245237</vt:i4>
      </vt:variant>
      <vt:variant>
        <vt:i4>164</vt:i4>
      </vt:variant>
      <vt:variant>
        <vt:i4>0</vt:i4>
      </vt:variant>
      <vt:variant>
        <vt:i4>5</vt:i4>
      </vt:variant>
      <vt:variant>
        <vt:lpwstr/>
      </vt:variant>
      <vt:variant>
        <vt:lpwstr>_Toc487810749</vt:lpwstr>
      </vt:variant>
      <vt:variant>
        <vt:i4>1245237</vt:i4>
      </vt:variant>
      <vt:variant>
        <vt:i4>158</vt:i4>
      </vt:variant>
      <vt:variant>
        <vt:i4>0</vt:i4>
      </vt:variant>
      <vt:variant>
        <vt:i4>5</vt:i4>
      </vt:variant>
      <vt:variant>
        <vt:lpwstr/>
      </vt:variant>
      <vt:variant>
        <vt:lpwstr>_Toc487810748</vt:lpwstr>
      </vt:variant>
      <vt:variant>
        <vt:i4>1245237</vt:i4>
      </vt:variant>
      <vt:variant>
        <vt:i4>152</vt:i4>
      </vt:variant>
      <vt:variant>
        <vt:i4>0</vt:i4>
      </vt:variant>
      <vt:variant>
        <vt:i4>5</vt:i4>
      </vt:variant>
      <vt:variant>
        <vt:lpwstr/>
      </vt:variant>
      <vt:variant>
        <vt:lpwstr>_Toc487810747</vt:lpwstr>
      </vt:variant>
      <vt:variant>
        <vt:i4>1245237</vt:i4>
      </vt:variant>
      <vt:variant>
        <vt:i4>146</vt:i4>
      </vt:variant>
      <vt:variant>
        <vt:i4>0</vt:i4>
      </vt:variant>
      <vt:variant>
        <vt:i4>5</vt:i4>
      </vt:variant>
      <vt:variant>
        <vt:lpwstr/>
      </vt:variant>
      <vt:variant>
        <vt:lpwstr>_Toc487810746</vt:lpwstr>
      </vt:variant>
      <vt:variant>
        <vt:i4>1245237</vt:i4>
      </vt:variant>
      <vt:variant>
        <vt:i4>140</vt:i4>
      </vt:variant>
      <vt:variant>
        <vt:i4>0</vt:i4>
      </vt:variant>
      <vt:variant>
        <vt:i4>5</vt:i4>
      </vt:variant>
      <vt:variant>
        <vt:lpwstr/>
      </vt:variant>
      <vt:variant>
        <vt:lpwstr>_Toc487810745</vt:lpwstr>
      </vt:variant>
      <vt:variant>
        <vt:i4>1245237</vt:i4>
      </vt:variant>
      <vt:variant>
        <vt:i4>134</vt:i4>
      </vt:variant>
      <vt:variant>
        <vt:i4>0</vt:i4>
      </vt:variant>
      <vt:variant>
        <vt:i4>5</vt:i4>
      </vt:variant>
      <vt:variant>
        <vt:lpwstr/>
      </vt:variant>
      <vt:variant>
        <vt:lpwstr>_Toc487810744</vt:lpwstr>
      </vt:variant>
      <vt:variant>
        <vt:i4>1245237</vt:i4>
      </vt:variant>
      <vt:variant>
        <vt:i4>128</vt:i4>
      </vt:variant>
      <vt:variant>
        <vt:i4>0</vt:i4>
      </vt:variant>
      <vt:variant>
        <vt:i4>5</vt:i4>
      </vt:variant>
      <vt:variant>
        <vt:lpwstr/>
      </vt:variant>
      <vt:variant>
        <vt:lpwstr>_Toc487810743</vt:lpwstr>
      </vt:variant>
      <vt:variant>
        <vt:i4>1245237</vt:i4>
      </vt:variant>
      <vt:variant>
        <vt:i4>122</vt:i4>
      </vt:variant>
      <vt:variant>
        <vt:i4>0</vt:i4>
      </vt:variant>
      <vt:variant>
        <vt:i4>5</vt:i4>
      </vt:variant>
      <vt:variant>
        <vt:lpwstr/>
      </vt:variant>
      <vt:variant>
        <vt:lpwstr>_Toc487810742</vt:lpwstr>
      </vt:variant>
      <vt:variant>
        <vt:i4>1245237</vt:i4>
      </vt:variant>
      <vt:variant>
        <vt:i4>116</vt:i4>
      </vt:variant>
      <vt:variant>
        <vt:i4>0</vt:i4>
      </vt:variant>
      <vt:variant>
        <vt:i4>5</vt:i4>
      </vt:variant>
      <vt:variant>
        <vt:lpwstr/>
      </vt:variant>
      <vt:variant>
        <vt:lpwstr>_Toc487810741</vt:lpwstr>
      </vt:variant>
      <vt:variant>
        <vt:i4>1245237</vt:i4>
      </vt:variant>
      <vt:variant>
        <vt:i4>110</vt:i4>
      </vt:variant>
      <vt:variant>
        <vt:i4>0</vt:i4>
      </vt:variant>
      <vt:variant>
        <vt:i4>5</vt:i4>
      </vt:variant>
      <vt:variant>
        <vt:lpwstr/>
      </vt:variant>
      <vt:variant>
        <vt:lpwstr>_Toc487810740</vt:lpwstr>
      </vt:variant>
      <vt:variant>
        <vt:i4>1310773</vt:i4>
      </vt:variant>
      <vt:variant>
        <vt:i4>104</vt:i4>
      </vt:variant>
      <vt:variant>
        <vt:i4>0</vt:i4>
      </vt:variant>
      <vt:variant>
        <vt:i4>5</vt:i4>
      </vt:variant>
      <vt:variant>
        <vt:lpwstr/>
      </vt:variant>
      <vt:variant>
        <vt:lpwstr>_Toc487810739</vt:lpwstr>
      </vt:variant>
      <vt:variant>
        <vt:i4>1310773</vt:i4>
      </vt:variant>
      <vt:variant>
        <vt:i4>98</vt:i4>
      </vt:variant>
      <vt:variant>
        <vt:i4>0</vt:i4>
      </vt:variant>
      <vt:variant>
        <vt:i4>5</vt:i4>
      </vt:variant>
      <vt:variant>
        <vt:lpwstr/>
      </vt:variant>
      <vt:variant>
        <vt:lpwstr>_Toc487810738</vt:lpwstr>
      </vt:variant>
      <vt:variant>
        <vt:i4>1310773</vt:i4>
      </vt:variant>
      <vt:variant>
        <vt:i4>92</vt:i4>
      </vt:variant>
      <vt:variant>
        <vt:i4>0</vt:i4>
      </vt:variant>
      <vt:variant>
        <vt:i4>5</vt:i4>
      </vt:variant>
      <vt:variant>
        <vt:lpwstr/>
      </vt:variant>
      <vt:variant>
        <vt:lpwstr>_Toc487810737</vt:lpwstr>
      </vt:variant>
      <vt:variant>
        <vt:i4>1310773</vt:i4>
      </vt:variant>
      <vt:variant>
        <vt:i4>86</vt:i4>
      </vt:variant>
      <vt:variant>
        <vt:i4>0</vt:i4>
      </vt:variant>
      <vt:variant>
        <vt:i4>5</vt:i4>
      </vt:variant>
      <vt:variant>
        <vt:lpwstr/>
      </vt:variant>
      <vt:variant>
        <vt:lpwstr>_Toc487810736</vt:lpwstr>
      </vt:variant>
      <vt:variant>
        <vt:i4>1310773</vt:i4>
      </vt:variant>
      <vt:variant>
        <vt:i4>80</vt:i4>
      </vt:variant>
      <vt:variant>
        <vt:i4>0</vt:i4>
      </vt:variant>
      <vt:variant>
        <vt:i4>5</vt:i4>
      </vt:variant>
      <vt:variant>
        <vt:lpwstr/>
      </vt:variant>
      <vt:variant>
        <vt:lpwstr>_Toc487810735</vt:lpwstr>
      </vt:variant>
      <vt:variant>
        <vt:i4>1310773</vt:i4>
      </vt:variant>
      <vt:variant>
        <vt:i4>74</vt:i4>
      </vt:variant>
      <vt:variant>
        <vt:i4>0</vt:i4>
      </vt:variant>
      <vt:variant>
        <vt:i4>5</vt:i4>
      </vt:variant>
      <vt:variant>
        <vt:lpwstr/>
      </vt:variant>
      <vt:variant>
        <vt:lpwstr>_Toc487810734</vt:lpwstr>
      </vt:variant>
      <vt:variant>
        <vt:i4>1310773</vt:i4>
      </vt:variant>
      <vt:variant>
        <vt:i4>68</vt:i4>
      </vt:variant>
      <vt:variant>
        <vt:i4>0</vt:i4>
      </vt:variant>
      <vt:variant>
        <vt:i4>5</vt:i4>
      </vt:variant>
      <vt:variant>
        <vt:lpwstr/>
      </vt:variant>
      <vt:variant>
        <vt:lpwstr>_Toc487810733</vt:lpwstr>
      </vt:variant>
      <vt:variant>
        <vt:i4>1310773</vt:i4>
      </vt:variant>
      <vt:variant>
        <vt:i4>62</vt:i4>
      </vt:variant>
      <vt:variant>
        <vt:i4>0</vt:i4>
      </vt:variant>
      <vt:variant>
        <vt:i4>5</vt:i4>
      </vt:variant>
      <vt:variant>
        <vt:lpwstr/>
      </vt:variant>
      <vt:variant>
        <vt:lpwstr>_Toc487810732</vt:lpwstr>
      </vt:variant>
      <vt:variant>
        <vt:i4>1310773</vt:i4>
      </vt:variant>
      <vt:variant>
        <vt:i4>56</vt:i4>
      </vt:variant>
      <vt:variant>
        <vt:i4>0</vt:i4>
      </vt:variant>
      <vt:variant>
        <vt:i4>5</vt:i4>
      </vt:variant>
      <vt:variant>
        <vt:lpwstr/>
      </vt:variant>
      <vt:variant>
        <vt:lpwstr>_Toc487810731</vt:lpwstr>
      </vt:variant>
      <vt:variant>
        <vt:i4>1310773</vt:i4>
      </vt:variant>
      <vt:variant>
        <vt:i4>50</vt:i4>
      </vt:variant>
      <vt:variant>
        <vt:i4>0</vt:i4>
      </vt:variant>
      <vt:variant>
        <vt:i4>5</vt:i4>
      </vt:variant>
      <vt:variant>
        <vt:lpwstr/>
      </vt:variant>
      <vt:variant>
        <vt:lpwstr>_Toc487810730</vt:lpwstr>
      </vt:variant>
      <vt:variant>
        <vt:i4>1376309</vt:i4>
      </vt:variant>
      <vt:variant>
        <vt:i4>44</vt:i4>
      </vt:variant>
      <vt:variant>
        <vt:i4>0</vt:i4>
      </vt:variant>
      <vt:variant>
        <vt:i4>5</vt:i4>
      </vt:variant>
      <vt:variant>
        <vt:lpwstr/>
      </vt:variant>
      <vt:variant>
        <vt:lpwstr>_Toc487810729</vt:lpwstr>
      </vt:variant>
      <vt:variant>
        <vt:i4>1376309</vt:i4>
      </vt:variant>
      <vt:variant>
        <vt:i4>38</vt:i4>
      </vt:variant>
      <vt:variant>
        <vt:i4>0</vt:i4>
      </vt:variant>
      <vt:variant>
        <vt:i4>5</vt:i4>
      </vt:variant>
      <vt:variant>
        <vt:lpwstr/>
      </vt:variant>
      <vt:variant>
        <vt:lpwstr>_Toc487810728</vt:lpwstr>
      </vt:variant>
      <vt:variant>
        <vt:i4>1376309</vt:i4>
      </vt:variant>
      <vt:variant>
        <vt:i4>32</vt:i4>
      </vt:variant>
      <vt:variant>
        <vt:i4>0</vt:i4>
      </vt:variant>
      <vt:variant>
        <vt:i4>5</vt:i4>
      </vt:variant>
      <vt:variant>
        <vt:lpwstr/>
      </vt:variant>
      <vt:variant>
        <vt:lpwstr>_Toc487810727</vt:lpwstr>
      </vt:variant>
      <vt:variant>
        <vt:i4>1376309</vt:i4>
      </vt:variant>
      <vt:variant>
        <vt:i4>26</vt:i4>
      </vt:variant>
      <vt:variant>
        <vt:i4>0</vt:i4>
      </vt:variant>
      <vt:variant>
        <vt:i4>5</vt:i4>
      </vt:variant>
      <vt:variant>
        <vt:lpwstr/>
      </vt:variant>
      <vt:variant>
        <vt:lpwstr>_Toc487810726</vt:lpwstr>
      </vt:variant>
      <vt:variant>
        <vt:i4>1376309</vt:i4>
      </vt:variant>
      <vt:variant>
        <vt:i4>20</vt:i4>
      </vt:variant>
      <vt:variant>
        <vt:i4>0</vt:i4>
      </vt:variant>
      <vt:variant>
        <vt:i4>5</vt:i4>
      </vt:variant>
      <vt:variant>
        <vt:lpwstr/>
      </vt:variant>
      <vt:variant>
        <vt:lpwstr>_Toc487810725</vt:lpwstr>
      </vt:variant>
      <vt:variant>
        <vt:i4>1376309</vt:i4>
      </vt:variant>
      <vt:variant>
        <vt:i4>14</vt:i4>
      </vt:variant>
      <vt:variant>
        <vt:i4>0</vt:i4>
      </vt:variant>
      <vt:variant>
        <vt:i4>5</vt:i4>
      </vt:variant>
      <vt:variant>
        <vt:lpwstr/>
      </vt:variant>
      <vt:variant>
        <vt:lpwstr>_Toc487810724</vt:lpwstr>
      </vt:variant>
      <vt:variant>
        <vt:i4>1376309</vt:i4>
      </vt:variant>
      <vt:variant>
        <vt:i4>8</vt:i4>
      </vt:variant>
      <vt:variant>
        <vt:i4>0</vt:i4>
      </vt:variant>
      <vt:variant>
        <vt:i4>5</vt:i4>
      </vt:variant>
      <vt:variant>
        <vt:lpwstr/>
      </vt:variant>
      <vt:variant>
        <vt:lpwstr>_Toc487810723</vt:lpwstr>
      </vt:variant>
      <vt:variant>
        <vt:i4>1376309</vt:i4>
      </vt:variant>
      <vt:variant>
        <vt:i4>2</vt:i4>
      </vt:variant>
      <vt:variant>
        <vt:i4>0</vt:i4>
      </vt:variant>
      <vt:variant>
        <vt:i4>5</vt:i4>
      </vt:variant>
      <vt:variant>
        <vt:lpwstr/>
      </vt:variant>
      <vt:variant>
        <vt:lpwstr>_Toc487810722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 Jha</dc:creator>
  <cp:lastModifiedBy>Admin</cp:lastModifiedBy>
  <cp:revision>189</cp:revision>
  <cp:lastPrinted>2017-09-27T04:07:00Z</cp:lastPrinted>
  <dcterms:created xsi:type="dcterms:W3CDTF">2017-10-31T10:00:00Z</dcterms:created>
  <dcterms:modified xsi:type="dcterms:W3CDTF">2018-04-19T06:41:00Z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662974713</vt:i4>
  </property>
</Properties>
</file>